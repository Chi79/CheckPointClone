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89490" w14:textId="606E5895" w:rsidR="0033521A" w:rsidRDefault="0033521A" w:rsidP="1C4B19A6">
      <w:pPr>
        <w:keepNext/>
        <w:spacing w:line="240" w:lineRule="atLeast"/>
        <w:rPr>
          <w:lang w:val="nn-NO"/>
        </w:rPr>
      </w:pPr>
    </w:p>
    <w:p w14:paraId="2DF6BC04" w14:textId="77777777" w:rsidR="003F686A" w:rsidRDefault="003F686A" w:rsidP="1C4B19A6">
      <w:pPr>
        <w:keepNext/>
        <w:spacing w:line="240" w:lineRule="atLeast"/>
        <w:rPr>
          <w:lang w:val="nn-NO"/>
        </w:rPr>
      </w:pPr>
    </w:p>
    <w:p w14:paraId="5653B2E5" w14:textId="77777777" w:rsidR="0033521A" w:rsidRDefault="0033521A" w:rsidP="00C119AE">
      <w:pPr>
        <w:keepNext/>
        <w:spacing w:line="240" w:lineRule="atLeast"/>
        <w:rPr>
          <w:lang w:val="nn-NO"/>
        </w:rPr>
      </w:pPr>
    </w:p>
    <w:p w14:paraId="2B096145" w14:textId="77777777" w:rsidR="00487810" w:rsidRDefault="00487810" w:rsidP="00C119AE">
      <w:pPr>
        <w:keepNext/>
        <w:spacing w:line="240" w:lineRule="atLeast"/>
        <w:rPr>
          <w:lang w:val="nn-NO"/>
        </w:rPr>
      </w:pPr>
    </w:p>
    <w:p w14:paraId="1E7F4CAF" w14:textId="1D026116" w:rsidR="00487810" w:rsidRPr="00C72EC5" w:rsidRDefault="00487810" w:rsidP="00C119AE">
      <w:pPr>
        <w:keepNext/>
        <w:spacing w:line="240" w:lineRule="atLeast"/>
        <w:rPr>
          <w:lang w:val="nn-NO"/>
        </w:rPr>
      </w:pPr>
    </w:p>
    <w:p w14:paraId="2A27E6E1" w14:textId="6400D4DA" w:rsidR="0033521A" w:rsidRPr="00F30533" w:rsidRDefault="00223762" w:rsidP="6BBE5B4F">
      <w:pPr>
        <w:keepNext/>
        <w:spacing w:line="240" w:lineRule="atLeast"/>
        <w:jc w:val="center"/>
        <w:rPr>
          <w:b/>
          <w:bCs/>
          <w:sz w:val="78"/>
          <w:szCs w:val="78"/>
          <w:lang w:val="en-US"/>
        </w:rPr>
      </w:pPr>
      <w:r>
        <w:rPr>
          <w:b/>
          <w:bCs/>
          <w:sz w:val="78"/>
          <w:szCs w:val="78"/>
          <w:lang w:val="en-US"/>
        </w:rPr>
        <w:t xml:space="preserve">Software Test </w:t>
      </w:r>
      <w:r w:rsidR="0073444E">
        <w:rPr>
          <w:b/>
          <w:bCs/>
          <w:sz w:val="78"/>
          <w:szCs w:val="78"/>
          <w:lang w:val="en-US"/>
        </w:rPr>
        <w:t>Document</w:t>
      </w:r>
    </w:p>
    <w:p w14:paraId="3F002F01" w14:textId="77777777" w:rsidR="0033521A" w:rsidRDefault="0033521A" w:rsidP="00C119AE">
      <w:pPr>
        <w:keepNext/>
        <w:spacing w:line="240" w:lineRule="atLeast"/>
        <w:rPr>
          <w:lang w:val="en-US"/>
        </w:rPr>
      </w:pPr>
    </w:p>
    <w:p w14:paraId="5B3274D8" w14:textId="77777777" w:rsidR="00F30533" w:rsidRPr="003F686A" w:rsidRDefault="00F30533" w:rsidP="00C119AE">
      <w:pPr>
        <w:keepNext/>
        <w:spacing w:line="240" w:lineRule="atLeast"/>
        <w:rPr>
          <w:lang w:val="en-US"/>
        </w:rPr>
      </w:pPr>
    </w:p>
    <w:p w14:paraId="06CA958A" w14:textId="77777777" w:rsidR="003F686A" w:rsidRDefault="003F686A" w:rsidP="00487810">
      <w:pPr>
        <w:keepNext/>
        <w:spacing w:line="240" w:lineRule="atLeast"/>
        <w:jc w:val="center"/>
        <w:rPr>
          <w:sz w:val="40"/>
          <w:szCs w:val="40"/>
          <w:lang w:val="en-US"/>
        </w:rPr>
      </w:pPr>
    </w:p>
    <w:p w14:paraId="3CD0ABAF" w14:textId="77B915A5" w:rsidR="0033521A" w:rsidRPr="003F686A" w:rsidRDefault="0033521A" w:rsidP="003F686A">
      <w:pPr>
        <w:keepNext/>
        <w:spacing w:line="240" w:lineRule="atLeast"/>
        <w:rPr>
          <w:lang w:val="en-US"/>
        </w:rPr>
      </w:pPr>
    </w:p>
    <w:p w14:paraId="0938C44A" w14:textId="280F4674" w:rsidR="0033521A" w:rsidRPr="003F686A" w:rsidRDefault="003F686A" w:rsidP="003F686A">
      <w:pPr>
        <w:keepNext/>
        <w:tabs>
          <w:tab w:val="left" w:pos="4035"/>
        </w:tabs>
        <w:spacing w:line="240" w:lineRule="atLeast"/>
        <w:jc w:val="center"/>
        <w:rPr>
          <w:lang w:val="en-US"/>
        </w:rPr>
      </w:pPr>
      <w:r>
        <w:rPr>
          <w:lang w:val="en-US"/>
        </w:rPr>
        <w:tab/>
      </w:r>
      <w:r>
        <w:rPr>
          <w:noProof/>
          <w:lang w:eastAsia="nb-NO"/>
        </w:rPr>
        <w:drawing>
          <wp:inline distT="0" distB="0" distL="0" distR="0" wp14:anchorId="7388F50F" wp14:editId="47A3FF4F">
            <wp:extent cx="5940425" cy="1979930"/>
            <wp:effectExtent l="0" t="0" r="317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eckpoint logo_fina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82DE0" w14:textId="11C26152" w:rsidR="0033521A" w:rsidRPr="003F686A" w:rsidRDefault="6BBE5B4F" w:rsidP="6BBE5B4F">
      <w:pPr>
        <w:jc w:val="center"/>
        <w:rPr>
          <w:sz w:val="56"/>
          <w:szCs w:val="56"/>
          <w:lang w:val="en-US"/>
        </w:rPr>
      </w:pPr>
      <w:r w:rsidRPr="6BBE5B4F">
        <w:rPr>
          <w:sz w:val="56"/>
          <w:szCs w:val="56"/>
          <w:lang w:val="en-US"/>
        </w:rPr>
        <w:t>Attendance System</w:t>
      </w:r>
    </w:p>
    <w:p w14:paraId="2560F2E0" w14:textId="785669C0" w:rsidR="0033521A" w:rsidRPr="003F686A" w:rsidRDefault="00471D67" w:rsidP="6BBE5B4F">
      <w:pPr>
        <w:pStyle w:val="Unummerertoverskrift"/>
        <w:ind w:left="0" w:firstLine="0"/>
        <w:jc w:val="both"/>
        <w:rPr>
          <w:lang w:val="en-US"/>
        </w:rPr>
      </w:pPr>
      <w:bookmarkStart w:id="0" w:name="_Toc481850613"/>
      <w:r>
        <w:rPr>
          <w:lang w:val="en-US"/>
        </w:rPr>
        <w:lastRenderedPageBreak/>
        <w:t>Table of Contents</w:t>
      </w:r>
      <w:bookmarkEnd w:id="0"/>
    </w:p>
    <w:bookmarkStart w:id="1" w:name="_Toc388397032"/>
    <w:p w14:paraId="0D777FB1" w14:textId="74E8D4FD" w:rsidR="00F66879" w:rsidRPr="00F66879" w:rsidRDefault="00404CD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nb-NO"/>
        </w:rPr>
      </w:pPr>
      <w:r w:rsidRPr="00C17483">
        <w:fldChar w:fldCharType="begin"/>
      </w:r>
      <w:r w:rsidR="0033521A" w:rsidRPr="003F686A">
        <w:rPr>
          <w:lang w:val="en-US"/>
        </w:rPr>
        <w:instrText xml:space="preserve"> TOC \o "1-3" \t "Unummerert overskrift;1" </w:instrText>
      </w:r>
      <w:r w:rsidRPr="00C17483">
        <w:fldChar w:fldCharType="separate"/>
      </w:r>
      <w:r w:rsidR="00F66879" w:rsidRPr="006B4F5A">
        <w:rPr>
          <w:noProof/>
          <w:lang w:val="en-US"/>
        </w:rPr>
        <w:t>Table of Contents</w:t>
      </w:r>
      <w:r w:rsidR="00F66879" w:rsidRPr="00F66879">
        <w:rPr>
          <w:noProof/>
          <w:lang w:val="en-US"/>
        </w:rPr>
        <w:tab/>
      </w:r>
      <w:r w:rsidR="00F66879">
        <w:rPr>
          <w:noProof/>
        </w:rPr>
        <w:fldChar w:fldCharType="begin"/>
      </w:r>
      <w:r w:rsidR="00F66879" w:rsidRPr="00F66879">
        <w:rPr>
          <w:noProof/>
          <w:lang w:val="en-US"/>
        </w:rPr>
        <w:instrText xml:space="preserve"> PAGEREF _Toc481850613 \h </w:instrText>
      </w:r>
      <w:r w:rsidR="00F66879">
        <w:rPr>
          <w:noProof/>
        </w:rPr>
      </w:r>
      <w:r w:rsidR="00F66879">
        <w:rPr>
          <w:noProof/>
        </w:rPr>
        <w:fldChar w:fldCharType="separate"/>
      </w:r>
      <w:r w:rsidR="00F66879" w:rsidRPr="00F66879">
        <w:rPr>
          <w:noProof/>
          <w:lang w:val="en-US"/>
        </w:rPr>
        <w:t>3</w:t>
      </w:r>
      <w:r w:rsidR="00F66879">
        <w:rPr>
          <w:noProof/>
        </w:rPr>
        <w:fldChar w:fldCharType="end"/>
      </w:r>
    </w:p>
    <w:p w14:paraId="3C6A623F" w14:textId="08A6BCA1" w:rsidR="00F66879" w:rsidRPr="00F66879" w:rsidRDefault="00F6687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nb-NO"/>
        </w:rPr>
      </w:pPr>
      <w:r w:rsidRPr="006B4F5A">
        <w:rPr>
          <w:noProof/>
          <w:lang w:val="en-US"/>
        </w:rPr>
        <w:t>1</w:t>
      </w:r>
      <w:r w:rsidRPr="00F66879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nb-NO"/>
        </w:rPr>
        <w:tab/>
      </w:r>
      <w:r w:rsidRPr="006B4F5A">
        <w:rPr>
          <w:noProof/>
          <w:lang w:val="en-US"/>
        </w:rPr>
        <w:t>Major test scenarios and test cases</w:t>
      </w:r>
      <w:r w:rsidRPr="00F66879">
        <w:rPr>
          <w:noProof/>
          <w:lang w:val="en-US"/>
        </w:rPr>
        <w:tab/>
      </w:r>
      <w:r>
        <w:rPr>
          <w:noProof/>
        </w:rPr>
        <w:fldChar w:fldCharType="begin"/>
      </w:r>
      <w:r w:rsidRPr="00F66879">
        <w:rPr>
          <w:noProof/>
          <w:lang w:val="en-US"/>
        </w:rPr>
        <w:instrText xml:space="preserve"> PAGEREF _Toc481850614 \h </w:instrText>
      </w:r>
      <w:r>
        <w:rPr>
          <w:noProof/>
        </w:rPr>
      </w:r>
      <w:r>
        <w:rPr>
          <w:noProof/>
        </w:rPr>
        <w:fldChar w:fldCharType="separate"/>
      </w:r>
      <w:r w:rsidRPr="00F66879">
        <w:rPr>
          <w:noProof/>
          <w:lang w:val="en-US"/>
        </w:rPr>
        <w:t>5</w:t>
      </w:r>
      <w:r>
        <w:rPr>
          <w:noProof/>
        </w:rPr>
        <w:fldChar w:fldCharType="end"/>
      </w:r>
    </w:p>
    <w:p w14:paraId="5847E686" w14:textId="711DFE69" w:rsidR="00F66879" w:rsidRPr="00F66879" w:rsidRDefault="00F66879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lang w:val="en-US" w:eastAsia="nb-NO"/>
        </w:rPr>
      </w:pPr>
      <w:r w:rsidRPr="006B4F5A">
        <w:rPr>
          <w:noProof/>
          <w:lang w:val="en-US"/>
        </w:rPr>
        <w:t>1.</w:t>
      </w:r>
      <w:r w:rsidRPr="00F66879">
        <w:rPr>
          <w:rFonts w:asciiTheme="minorHAnsi" w:eastAsiaTheme="minorEastAsia" w:hAnsiTheme="minorHAnsi" w:cstheme="minorBidi"/>
          <w:b w:val="0"/>
          <w:noProof/>
          <w:sz w:val="22"/>
          <w:lang w:val="en-US" w:eastAsia="nb-NO"/>
        </w:rPr>
        <w:tab/>
      </w:r>
      <w:r w:rsidRPr="006B4F5A">
        <w:rPr>
          <w:noProof/>
          <w:lang w:val="en-US"/>
        </w:rPr>
        <w:t>Boundary value and input domain test cases</w:t>
      </w:r>
      <w:r w:rsidRPr="00F66879">
        <w:rPr>
          <w:noProof/>
          <w:lang w:val="en-US"/>
        </w:rPr>
        <w:tab/>
      </w:r>
      <w:r>
        <w:rPr>
          <w:noProof/>
        </w:rPr>
        <w:fldChar w:fldCharType="begin"/>
      </w:r>
      <w:r w:rsidRPr="00F66879">
        <w:rPr>
          <w:noProof/>
          <w:lang w:val="en-US"/>
        </w:rPr>
        <w:instrText xml:space="preserve"> PAGEREF _Toc481850615 \h </w:instrText>
      </w:r>
      <w:r>
        <w:rPr>
          <w:noProof/>
        </w:rPr>
      </w:r>
      <w:r>
        <w:rPr>
          <w:noProof/>
        </w:rPr>
        <w:fldChar w:fldCharType="separate"/>
      </w:r>
      <w:r w:rsidRPr="00F66879">
        <w:rPr>
          <w:noProof/>
          <w:lang w:val="en-US"/>
        </w:rPr>
        <w:t>5</w:t>
      </w:r>
      <w:r>
        <w:rPr>
          <w:noProof/>
        </w:rPr>
        <w:fldChar w:fldCharType="end"/>
      </w:r>
    </w:p>
    <w:p w14:paraId="0B7AC278" w14:textId="2FC75793" w:rsidR="0033521A" w:rsidRPr="003F686A" w:rsidRDefault="00404CDC" w:rsidP="00C119AE">
      <w:pPr>
        <w:rPr>
          <w:lang w:val="en-US"/>
        </w:rPr>
      </w:pPr>
      <w:r w:rsidRPr="00C17483">
        <w:fldChar w:fldCharType="end"/>
      </w:r>
    </w:p>
    <w:bookmarkEnd w:id="1"/>
    <w:p w14:paraId="7BA1E606" w14:textId="77777777" w:rsidR="0033521A" w:rsidRPr="003F686A" w:rsidRDefault="0033521A" w:rsidP="00C119AE">
      <w:pPr>
        <w:rPr>
          <w:lang w:val="en-US"/>
        </w:rPr>
      </w:pPr>
    </w:p>
    <w:p w14:paraId="0E8418F2" w14:textId="77777777" w:rsidR="0033521A" w:rsidRPr="003F686A" w:rsidRDefault="0033521A" w:rsidP="00C119AE">
      <w:pPr>
        <w:rPr>
          <w:lang w:val="en-US"/>
        </w:rPr>
      </w:pPr>
    </w:p>
    <w:p w14:paraId="741B0144" w14:textId="77777777" w:rsidR="0033521A" w:rsidRPr="003F686A" w:rsidRDefault="0033521A" w:rsidP="00C119AE">
      <w:pPr>
        <w:rPr>
          <w:lang w:val="en-US"/>
        </w:rPr>
      </w:pPr>
    </w:p>
    <w:p w14:paraId="3ADE9C2D" w14:textId="77777777" w:rsidR="0033521A" w:rsidRPr="003F686A" w:rsidRDefault="0033521A" w:rsidP="00C119AE">
      <w:pPr>
        <w:rPr>
          <w:lang w:val="en-US"/>
        </w:rPr>
        <w:sectPr w:rsidR="0033521A" w:rsidRPr="003F686A" w:rsidSect="008C4D7E">
          <w:footerReference w:type="default" r:id="rId9"/>
          <w:type w:val="continuous"/>
          <w:pgSz w:w="11906" w:h="16838" w:code="9"/>
          <w:pgMar w:top="1418" w:right="991" w:bottom="1418" w:left="993" w:header="680" w:footer="680" w:gutter="567"/>
          <w:pgNumType w:start="2"/>
          <w:cols w:space="720"/>
          <w:formProt w:val="0"/>
        </w:sectPr>
      </w:pPr>
    </w:p>
    <w:p w14:paraId="285306BB" w14:textId="77777777" w:rsidR="69750CDE" w:rsidRDefault="69750CDE" w:rsidP="69750CDE">
      <w:pPr>
        <w:rPr>
          <w:lang w:val="en-US"/>
        </w:rPr>
      </w:pPr>
    </w:p>
    <w:p w14:paraId="28DA4359" w14:textId="31B8948C" w:rsidR="00904186" w:rsidRPr="00BA6A72" w:rsidRDefault="00904186" w:rsidP="00904186">
      <w:pPr>
        <w:pStyle w:val="Caption"/>
        <w:keepNext/>
        <w:jc w:val="center"/>
        <w:rPr>
          <w:i/>
          <w:lang w:val="en-US"/>
        </w:rPr>
      </w:pPr>
      <w:bookmarkStart w:id="2" w:name="_Ref481840538"/>
      <w:r w:rsidRPr="00BA6A72">
        <w:rPr>
          <w:i/>
          <w:lang w:val="en-US"/>
        </w:rPr>
        <w:t xml:space="preserve">Table </w:t>
      </w:r>
      <w:r w:rsidRPr="00904186">
        <w:rPr>
          <w:i/>
        </w:rPr>
        <w:fldChar w:fldCharType="begin"/>
      </w:r>
      <w:r w:rsidRPr="00BA6A72">
        <w:rPr>
          <w:i/>
          <w:lang w:val="en-US"/>
        </w:rPr>
        <w:instrText xml:space="preserve"> SEQ Table \* ARABIC </w:instrText>
      </w:r>
      <w:r w:rsidRPr="00904186">
        <w:rPr>
          <w:i/>
        </w:rPr>
        <w:fldChar w:fldCharType="separate"/>
      </w:r>
      <w:r w:rsidR="00656C9A">
        <w:rPr>
          <w:i/>
          <w:noProof/>
          <w:lang w:val="en-US"/>
        </w:rPr>
        <w:t>5</w:t>
      </w:r>
      <w:r w:rsidRPr="00904186">
        <w:rPr>
          <w:i/>
        </w:rPr>
        <w:fldChar w:fldCharType="end"/>
      </w:r>
      <w:bookmarkEnd w:id="2"/>
      <w:r w:rsidRPr="00BA6A72">
        <w:rPr>
          <w:i/>
          <w:lang w:val="en-US"/>
        </w:rPr>
        <w:t>:</w:t>
      </w:r>
      <w:r w:rsidR="00BA6A72" w:rsidRPr="00BA6A72">
        <w:rPr>
          <w:i/>
          <w:lang w:val="en-US"/>
        </w:rPr>
        <w:t xml:space="preserve"> S</w:t>
      </w:r>
      <w:r w:rsidRPr="00BA6A72">
        <w:rPr>
          <w:i/>
          <w:lang w:val="en-US"/>
        </w:rPr>
        <w:t>everity</w:t>
      </w:r>
      <w:r w:rsidR="00BA6A72" w:rsidRPr="00BA6A72">
        <w:rPr>
          <w:i/>
          <w:lang w:val="en-US"/>
        </w:rPr>
        <w:t xml:space="preserve"> of bug</w:t>
      </w:r>
      <w:r w:rsidRPr="00BA6A72">
        <w:rPr>
          <w:i/>
          <w:lang w:val="en-US"/>
        </w:rPr>
        <w:t xml:space="preserve"> criteria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698"/>
        <w:gridCol w:w="4647"/>
      </w:tblGrid>
      <w:tr w:rsidR="69750CDE" w14:paraId="7B2C7329" w14:textId="77777777" w:rsidTr="009041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shd w:val="clear" w:color="auto" w:fill="D6E3BC" w:themeFill="accent3" w:themeFillTint="66"/>
          </w:tcPr>
          <w:p w14:paraId="1F32F921" w14:textId="1C3C3631" w:rsidR="69750CDE" w:rsidRDefault="6BBE5B4F" w:rsidP="6BBE5B4F">
            <w:pPr>
              <w:rPr>
                <w:lang w:val="en-US"/>
              </w:rPr>
            </w:pPr>
            <w:r w:rsidRPr="6BBE5B4F">
              <w:rPr>
                <w:lang w:val="en-US"/>
              </w:rPr>
              <w:t xml:space="preserve">                                  </w:t>
            </w:r>
            <w:r w:rsidRPr="6BBE5B4F">
              <w:rPr>
                <w:color w:val="auto"/>
                <w:lang w:val="en-US"/>
              </w:rPr>
              <w:t>Severity</w:t>
            </w:r>
          </w:p>
        </w:tc>
        <w:tc>
          <w:tcPr>
            <w:tcW w:w="4647" w:type="dxa"/>
            <w:shd w:val="clear" w:color="auto" w:fill="D6E3BC" w:themeFill="accent3" w:themeFillTint="66"/>
          </w:tcPr>
          <w:p w14:paraId="2B590D5E" w14:textId="1C0D8BF9" w:rsidR="69750CDE" w:rsidRDefault="6BBE5B4F" w:rsidP="6BBE5B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BBE5B4F">
              <w:rPr>
                <w:lang w:val="en-US"/>
              </w:rPr>
              <w:t xml:space="preserve">                          </w:t>
            </w:r>
            <w:r w:rsidRPr="6BBE5B4F">
              <w:rPr>
                <w:color w:val="auto"/>
                <w:lang w:val="en-US"/>
              </w:rPr>
              <w:t xml:space="preserve"> Impact</w:t>
            </w:r>
          </w:p>
        </w:tc>
      </w:tr>
      <w:tr w:rsidR="69750CDE" w:rsidRPr="006E3770" w14:paraId="0952F7B4" w14:textId="77777777" w:rsidTr="00904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1CD9C928" w14:textId="0F4A55B2" w:rsidR="69750CDE" w:rsidRDefault="6BBE5B4F" w:rsidP="6BBE5B4F">
            <w:pPr>
              <w:jc w:val="center"/>
              <w:rPr>
                <w:lang w:val="en-US"/>
              </w:rPr>
            </w:pPr>
            <w:r w:rsidRPr="6BBE5B4F">
              <w:rPr>
                <w:lang w:val="en-US"/>
              </w:rPr>
              <w:t xml:space="preserve">         1.Critical</w:t>
            </w:r>
          </w:p>
        </w:tc>
        <w:tc>
          <w:tcPr>
            <w:tcW w:w="4647" w:type="dxa"/>
          </w:tcPr>
          <w:p w14:paraId="71B663F9" w14:textId="2909BB4A" w:rsidR="69750CDE" w:rsidRDefault="6BBE5B4F" w:rsidP="6BBE5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6BBE5B4F">
              <w:rPr>
                <w:lang w:val="en-US"/>
              </w:rPr>
              <w:t xml:space="preserve"> System crash, potential data loss or corruption.</w:t>
            </w:r>
          </w:p>
          <w:p w14:paraId="720F56C1" w14:textId="7DBC9798" w:rsidR="69750CDE" w:rsidRDefault="6BBE5B4F" w:rsidP="6BBE5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6BBE5B4F">
              <w:rPr>
                <w:lang w:val="en-US"/>
              </w:rPr>
              <w:t xml:space="preserve"> Necessitates a reboot or restart to recover.</w:t>
            </w:r>
          </w:p>
        </w:tc>
      </w:tr>
      <w:tr w:rsidR="69750CDE" w:rsidRPr="006E3770" w14:paraId="3B5F3C8D" w14:textId="77777777" w:rsidTr="00904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53DD629D" w14:textId="4CAA81F3" w:rsidR="69750CDE" w:rsidRDefault="6BBE5B4F" w:rsidP="6BBE5B4F">
            <w:pPr>
              <w:pStyle w:val="ListParagraph"/>
              <w:jc w:val="center"/>
              <w:rPr>
                <w:lang w:val="en-US"/>
              </w:rPr>
            </w:pPr>
            <w:r w:rsidRPr="6BBE5B4F">
              <w:rPr>
                <w:lang w:val="en-US"/>
              </w:rPr>
              <w:t>2.High</w:t>
            </w:r>
          </w:p>
        </w:tc>
        <w:tc>
          <w:tcPr>
            <w:tcW w:w="4647" w:type="dxa"/>
          </w:tcPr>
          <w:p w14:paraId="3AB2C4B4" w14:textId="2370B354" w:rsidR="69750CDE" w:rsidRDefault="6BBE5B4F" w:rsidP="6BBE5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BBE5B4F">
              <w:rPr>
                <w:lang w:val="en-US"/>
              </w:rPr>
              <w:t>Functionality is disrupted or unable to be completed. Impacts other areas of the program.</w:t>
            </w:r>
          </w:p>
        </w:tc>
      </w:tr>
      <w:tr w:rsidR="69750CDE" w:rsidRPr="006E3770" w14:paraId="037582B1" w14:textId="77777777" w:rsidTr="00904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44FADD7E" w14:textId="0BE22EA6" w:rsidR="69750CDE" w:rsidRDefault="6BBE5B4F" w:rsidP="6BBE5B4F">
            <w:pPr>
              <w:pStyle w:val="ListParagraph"/>
              <w:jc w:val="center"/>
              <w:rPr>
                <w:lang w:val="en-US"/>
              </w:rPr>
            </w:pPr>
            <w:r w:rsidRPr="6BBE5B4F">
              <w:rPr>
                <w:lang w:val="en-US"/>
              </w:rPr>
              <w:t>3.Medium</w:t>
            </w:r>
          </w:p>
        </w:tc>
        <w:tc>
          <w:tcPr>
            <w:tcW w:w="4647" w:type="dxa"/>
          </w:tcPr>
          <w:p w14:paraId="1B3944D8" w14:textId="422E9787" w:rsidR="69750CDE" w:rsidRDefault="6BBE5B4F" w:rsidP="6BBE5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6BBE5B4F">
              <w:rPr>
                <w:lang w:val="en-US"/>
              </w:rPr>
              <w:t xml:space="preserve">Functionality not working as specified but can be achieved via other means. </w:t>
            </w:r>
          </w:p>
        </w:tc>
      </w:tr>
      <w:tr w:rsidR="69750CDE" w:rsidRPr="006E3770" w14:paraId="736B83AC" w14:textId="77777777" w:rsidTr="00904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6027549A" w14:textId="36B828A9" w:rsidR="69750CDE" w:rsidRDefault="6BBE5B4F" w:rsidP="6BBE5B4F">
            <w:pPr>
              <w:pStyle w:val="ListParagraph"/>
              <w:jc w:val="center"/>
              <w:rPr>
                <w:lang w:val="en-US"/>
              </w:rPr>
            </w:pPr>
            <w:r w:rsidRPr="6BBE5B4F">
              <w:rPr>
                <w:lang w:val="en-US"/>
              </w:rPr>
              <w:t>4.Low</w:t>
            </w:r>
          </w:p>
        </w:tc>
        <w:tc>
          <w:tcPr>
            <w:tcW w:w="4647" w:type="dxa"/>
          </w:tcPr>
          <w:p w14:paraId="220C0C24" w14:textId="79101432" w:rsidR="69750CDE" w:rsidRDefault="6BBE5B4F" w:rsidP="6BBE5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BBE5B4F">
              <w:rPr>
                <w:lang w:val="en-US"/>
              </w:rPr>
              <w:t>Functionality works as specified except under certain outlying conditions.</w:t>
            </w:r>
          </w:p>
        </w:tc>
      </w:tr>
      <w:tr w:rsidR="69750CDE" w14:paraId="5A648529" w14:textId="77777777" w:rsidTr="00904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6DF2B390" w14:textId="78664294" w:rsidR="69750CDE" w:rsidRDefault="6BBE5B4F" w:rsidP="6BBE5B4F">
            <w:pPr>
              <w:pStyle w:val="ListParagraph"/>
              <w:jc w:val="center"/>
              <w:rPr>
                <w:lang w:val="en-US"/>
              </w:rPr>
            </w:pPr>
            <w:r w:rsidRPr="6BBE5B4F">
              <w:rPr>
                <w:lang w:val="en-US"/>
              </w:rPr>
              <w:t>5.Cosmetic</w:t>
            </w:r>
          </w:p>
        </w:tc>
        <w:tc>
          <w:tcPr>
            <w:tcW w:w="4647" w:type="dxa"/>
          </w:tcPr>
          <w:p w14:paraId="1CA18B17" w14:textId="71D6AD3E" w:rsidR="69750CDE" w:rsidRDefault="6BBE5B4F" w:rsidP="6BBE5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6BBE5B4F">
              <w:rPr>
                <w:lang w:val="en-US"/>
              </w:rPr>
              <w:t>Experience impacted by confusing feedback or inappropriate graphical response. Functionality is otherwise correct</w:t>
            </w:r>
          </w:p>
        </w:tc>
      </w:tr>
    </w:tbl>
    <w:p w14:paraId="1785374E" w14:textId="6500BA48" w:rsidR="0001295C" w:rsidRDefault="0001295C" w:rsidP="69750CDE">
      <w:pPr>
        <w:rPr>
          <w:lang w:val="en-US"/>
        </w:rPr>
      </w:pPr>
    </w:p>
    <w:p w14:paraId="2997DB56" w14:textId="657C1136" w:rsidR="69750CDE" w:rsidRDefault="00BA6A72" w:rsidP="6BBE5B4F">
      <w:pPr>
        <w:rPr>
          <w:lang w:val="en-US"/>
        </w:rPr>
      </w:pPr>
      <w:r>
        <w:rPr>
          <w:lang w:val="en-US"/>
        </w:rPr>
        <w:t>Bug</w:t>
      </w:r>
      <w:r w:rsidR="6BBE5B4F" w:rsidRPr="6BBE5B4F">
        <w:rPr>
          <w:lang w:val="en-US"/>
        </w:rPr>
        <w:t xml:space="preserve"> fixing will be prioritized according to the level of severity.</w:t>
      </w:r>
    </w:p>
    <w:p w14:paraId="2B740863" w14:textId="744F254B" w:rsidR="6BBE5B4F" w:rsidRDefault="6BBE5B4F" w:rsidP="6BBE5B4F">
      <w:pPr>
        <w:rPr>
          <w:lang w:val="en-US"/>
        </w:rPr>
      </w:pPr>
      <w:r w:rsidRPr="6BBE5B4F">
        <w:rPr>
          <w:lang w:val="en-US"/>
        </w:rPr>
        <w:t>Each bug must be reported with a description of both the bug and how to reproduce the undesired behavior.</w:t>
      </w:r>
    </w:p>
    <w:p w14:paraId="1B5693B4" w14:textId="77777777" w:rsidR="00BA6A72" w:rsidRDefault="00BA6A72" w:rsidP="6BBE5B4F">
      <w:pPr>
        <w:rPr>
          <w:lang w:val="en-US"/>
        </w:rPr>
      </w:pPr>
    </w:p>
    <w:p w14:paraId="02A9DF00" w14:textId="7BC3311F" w:rsidR="00BA6A72" w:rsidRPr="00BA6A72" w:rsidRDefault="00BA6A72" w:rsidP="00BA6A72">
      <w:pPr>
        <w:pStyle w:val="Caption"/>
        <w:keepNext/>
        <w:jc w:val="center"/>
        <w:rPr>
          <w:i/>
          <w:lang w:val="en-US"/>
        </w:rPr>
      </w:pPr>
      <w:r w:rsidRPr="00BA6A72">
        <w:rPr>
          <w:i/>
          <w:lang w:val="en-US"/>
        </w:rPr>
        <w:t xml:space="preserve">Table </w:t>
      </w:r>
      <w:r w:rsidRPr="00BA6A72">
        <w:rPr>
          <w:i/>
        </w:rPr>
        <w:fldChar w:fldCharType="begin"/>
      </w:r>
      <w:r w:rsidRPr="00BA6A72">
        <w:rPr>
          <w:i/>
          <w:lang w:val="en-US"/>
        </w:rPr>
        <w:instrText xml:space="preserve"> SEQ Table \* ARABIC </w:instrText>
      </w:r>
      <w:r w:rsidRPr="00BA6A72">
        <w:rPr>
          <w:i/>
        </w:rPr>
        <w:fldChar w:fldCharType="separate"/>
      </w:r>
      <w:r w:rsidR="00656C9A">
        <w:rPr>
          <w:i/>
          <w:noProof/>
          <w:lang w:val="en-US"/>
        </w:rPr>
        <w:t>6</w:t>
      </w:r>
      <w:r w:rsidRPr="00BA6A72">
        <w:rPr>
          <w:i/>
        </w:rPr>
        <w:fldChar w:fldCharType="end"/>
      </w:r>
      <w:r w:rsidRPr="00BA6A72">
        <w:rPr>
          <w:i/>
          <w:lang w:val="en-US"/>
        </w:rPr>
        <w:t>: Bug description and steps to reproduce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698"/>
        <w:gridCol w:w="4647"/>
      </w:tblGrid>
      <w:tr w:rsidR="6BBE5B4F" w14:paraId="143270C4" w14:textId="77777777" w:rsidTr="6BBE5B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shd w:val="clear" w:color="auto" w:fill="D6E3BC" w:themeFill="accent3" w:themeFillTint="66"/>
          </w:tcPr>
          <w:p w14:paraId="7B1EC22C" w14:textId="41261411" w:rsidR="6BBE5B4F" w:rsidRDefault="6BBE5B4F" w:rsidP="6BBE5B4F">
            <w:pPr>
              <w:rPr>
                <w:lang w:val="en-US"/>
              </w:rPr>
            </w:pPr>
            <w:r w:rsidRPr="6BBE5B4F">
              <w:rPr>
                <w:lang w:val="en-US"/>
              </w:rPr>
              <w:t xml:space="preserve">                                </w:t>
            </w:r>
            <w:r w:rsidRPr="6BBE5B4F">
              <w:rPr>
                <w:color w:val="auto"/>
                <w:lang w:val="en-US"/>
              </w:rPr>
              <w:t xml:space="preserve">  Bug</w:t>
            </w:r>
          </w:p>
        </w:tc>
        <w:tc>
          <w:tcPr>
            <w:tcW w:w="4647" w:type="dxa"/>
            <w:shd w:val="clear" w:color="auto" w:fill="D6E3BC" w:themeFill="accent3" w:themeFillTint="66"/>
          </w:tcPr>
          <w:p w14:paraId="479DA037" w14:textId="0F75500B" w:rsidR="6BBE5B4F" w:rsidRDefault="6BBE5B4F" w:rsidP="6BBE5B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BBE5B4F">
              <w:rPr>
                <w:lang w:val="en-US"/>
              </w:rPr>
              <w:t xml:space="preserve">                 </w:t>
            </w:r>
            <w:r w:rsidRPr="6BBE5B4F">
              <w:rPr>
                <w:color w:val="auto"/>
                <w:lang w:val="en-US"/>
              </w:rPr>
              <w:t>Steps to Reproduce</w:t>
            </w:r>
          </w:p>
        </w:tc>
      </w:tr>
      <w:tr w:rsidR="6BBE5B4F" w:rsidRPr="006E3770" w14:paraId="4A3B3E4E" w14:textId="77777777" w:rsidTr="6BBE5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24D00BD8" w14:textId="75E07852" w:rsidR="6BBE5B4F" w:rsidRDefault="6BBE5B4F" w:rsidP="6BBE5B4F">
            <w:pPr>
              <w:jc w:val="center"/>
              <w:rPr>
                <w:lang w:val="en-US"/>
              </w:rPr>
            </w:pPr>
            <w:r w:rsidRPr="6BBE5B4F">
              <w:rPr>
                <w:lang w:val="en-US"/>
              </w:rPr>
              <w:t xml:space="preserve">       Description of bug</w:t>
            </w:r>
          </w:p>
        </w:tc>
        <w:tc>
          <w:tcPr>
            <w:tcW w:w="4647" w:type="dxa"/>
          </w:tcPr>
          <w:p w14:paraId="539B470A" w14:textId="26A984DD" w:rsidR="6BBE5B4F" w:rsidRDefault="6BBE5B4F" w:rsidP="6BBE5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6BBE5B4F">
              <w:rPr>
                <w:lang w:val="en-US"/>
              </w:rPr>
              <w:t xml:space="preserve"> Description of how to reproduce the bug.</w:t>
            </w:r>
          </w:p>
        </w:tc>
      </w:tr>
    </w:tbl>
    <w:p w14:paraId="0CA08A0B" w14:textId="7972D60E" w:rsidR="6BBE5B4F" w:rsidRDefault="6BBE5B4F" w:rsidP="6BBE5B4F">
      <w:pPr>
        <w:rPr>
          <w:lang w:val="en-US"/>
        </w:rPr>
      </w:pPr>
    </w:p>
    <w:p w14:paraId="1A48DD34" w14:textId="0BDA442C" w:rsidR="69750CDE" w:rsidRDefault="69750CDE" w:rsidP="69750CDE">
      <w:pPr>
        <w:rPr>
          <w:lang w:val="en-US"/>
        </w:rPr>
      </w:pPr>
    </w:p>
    <w:p w14:paraId="5F39FFFC" w14:textId="20EDF13F" w:rsidR="0001295C" w:rsidRDefault="0073444E" w:rsidP="6BBE5B4F">
      <w:pPr>
        <w:pStyle w:val="Heading1"/>
        <w:rPr>
          <w:lang w:val="en-US"/>
        </w:rPr>
      </w:pPr>
      <w:bookmarkStart w:id="3" w:name="_Toc481850614"/>
      <w:r>
        <w:rPr>
          <w:lang w:val="en-US"/>
        </w:rPr>
        <w:lastRenderedPageBreak/>
        <w:t xml:space="preserve">Executed </w:t>
      </w:r>
      <w:r w:rsidR="0001295C">
        <w:rPr>
          <w:lang w:val="en-US"/>
        </w:rPr>
        <w:t>test cases</w:t>
      </w:r>
      <w:bookmarkEnd w:id="3"/>
    </w:p>
    <w:p w14:paraId="0E37F00E" w14:textId="22EC0F2E" w:rsidR="0073444E" w:rsidRDefault="0073444E" w:rsidP="0073444E">
      <w:pPr>
        <w:rPr>
          <w:lang w:val="en-US"/>
        </w:rPr>
      </w:pPr>
    </w:p>
    <w:p w14:paraId="13010FE5" w14:textId="77777777" w:rsidR="0073444E" w:rsidRDefault="0073444E" w:rsidP="0073444E">
      <w:pPr>
        <w:pStyle w:val="Heading3"/>
        <w:rPr>
          <w:lang w:val="en-US"/>
        </w:rPr>
      </w:pPr>
      <w:bookmarkStart w:id="4" w:name="_Toc482579444"/>
      <w:r>
        <w:rPr>
          <w:lang w:val="en-US"/>
        </w:rPr>
        <w:t>Checkpoint Web App Performance Test Cases</w:t>
      </w:r>
      <w:bookmarkEnd w:id="4"/>
    </w:p>
    <w:p w14:paraId="2ACB909F" w14:textId="77777777" w:rsidR="0073444E" w:rsidRDefault="0073444E" w:rsidP="0073444E">
      <w:pPr>
        <w:rPr>
          <w:lang w:val="en-US"/>
        </w:rPr>
      </w:pPr>
      <w:r>
        <w:rPr>
          <w:lang w:val="en-US"/>
        </w:rPr>
        <w:t>The following</w:t>
      </w:r>
      <w:r w:rsidRPr="003B4E8C">
        <w:rPr>
          <w:lang w:val="en-US"/>
        </w:rPr>
        <w:t xml:space="preserve"> te</w:t>
      </w:r>
      <w:r>
        <w:rPr>
          <w:lang w:val="en-US"/>
        </w:rPr>
        <w:t>st cases are</w:t>
      </w:r>
      <w:r w:rsidRPr="003B4E8C">
        <w:rPr>
          <w:lang w:val="en-US"/>
        </w:rPr>
        <w:t xml:space="preserve"> </w:t>
      </w:r>
      <w:r>
        <w:rPr>
          <w:lang w:val="en-US"/>
        </w:rPr>
        <w:t>for the Checkpoint Web Application.</w:t>
      </w:r>
    </w:p>
    <w:p w14:paraId="5E77E1BA" w14:textId="77777777" w:rsidR="0073444E" w:rsidRPr="00BF6F5B" w:rsidRDefault="0073444E" w:rsidP="0073444E">
      <w:pPr>
        <w:rPr>
          <w:lang w:val="en-US"/>
        </w:rPr>
      </w:pPr>
    </w:p>
    <w:p w14:paraId="381B7EBA" w14:textId="77777777" w:rsidR="0073444E" w:rsidRDefault="0073444E" w:rsidP="0073444E">
      <w:pPr>
        <w:pStyle w:val="Heading4"/>
        <w:rPr>
          <w:lang w:val="en-US"/>
        </w:rPr>
      </w:pPr>
      <w:r>
        <w:rPr>
          <w:lang w:val="en-US"/>
        </w:rPr>
        <w:t>Browser Compatibility</w:t>
      </w:r>
    </w:p>
    <w:p w14:paraId="11D97D77" w14:textId="77777777" w:rsidR="0073444E" w:rsidRPr="00BF6F5B" w:rsidRDefault="0073444E" w:rsidP="0073444E">
      <w:pPr>
        <w:rPr>
          <w:lang w:val="en-US"/>
        </w:rPr>
      </w:pPr>
    </w:p>
    <w:p w14:paraId="5FAEF42D" w14:textId="0B3A853B" w:rsidR="0073444E" w:rsidRPr="006E3770" w:rsidRDefault="006E3770" w:rsidP="0073444E">
      <w:r>
        <w:t>Tester:</w:t>
      </w:r>
      <w:r>
        <w:rPr>
          <w:u w:val="single"/>
        </w:rPr>
        <w:t xml:space="preserve">     </w:t>
      </w:r>
      <w:r w:rsidRPr="006E3770">
        <w:rPr>
          <w:u w:val="single"/>
        </w:rPr>
        <w:t>Morten</w:t>
      </w:r>
      <w:r>
        <w:rPr>
          <w:u w:val="single"/>
        </w:rPr>
        <w:t xml:space="preserve"> Liknes   </w:t>
      </w:r>
      <w:r>
        <w:t xml:space="preserve"> Date:</w:t>
      </w:r>
      <w:r>
        <w:rPr>
          <w:u w:val="single"/>
        </w:rPr>
        <w:t xml:space="preserve">    04.04.2017    </w:t>
      </w:r>
    </w:p>
    <w:tbl>
      <w:tblPr>
        <w:tblStyle w:val="GridTable4-Accent3"/>
        <w:tblW w:w="9855" w:type="dxa"/>
        <w:tblLook w:val="04A0" w:firstRow="1" w:lastRow="0" w:firstColumn="1" w:lastColumn="0" w:noHBand="0" w:noVBand="1"/>
        <w:tblCaption w:val=""/>
        <w:tblDescription w:val=""/>
      </w:tblPr>
      <w:tblGrid>
        <w:gridCol w:w="3345"/>
        <w:gridCol w:w="645"/>
        <w:gridCol w:w="1080"/>
        <w:gridCol w:w="3135"/>
        <w:gridCol w:w="1650"/>
      </w:tblGrid>
      <w:tr w:rsidR="0073444E" w14:paraId="55018F03" w14:textId="77777777" w:rsidTr="003A2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</w:tcPr>
          <w:p w14:paraId="55DA5A28" w14:textId="77777777" w:rsidR="0073444E" w:rsidRDefault="0073444E" w:rsidP="003A2745">
            <w:pPr>
              <w:jc w:val="center"/>
            </w:pPr>
            <w:r>
              <w:t xml:space="preserve"> Browser Compatibility</w:t>
            </w:r>
          </w:p>
        </w:tc>
        <w:tc>
          <w:tcPr>
            <w:tcW w:w="645" w:type="dxa"/>
          </w:tcPr>
          <w:p w14:paraId="34C19B61" w14:textId="77777777" w:rsidR="0073444E" w:rsidRDefault="0073444E" w:rsidP="003A2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1080" w:type="dxa"/>
          </w:tcPr>
          <w:p w14:paraId="0272B2D5" w14:textId="77777777" w:rsidR="0073444E" w:rsidRDefault="0073444E" w:rsidP="003A27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FAIL</w:t>
            </w:r>
          </w:p>
        </w:tc>
        <w:tc>
          <w:tcPr>
            <w:tcW w:w="3135" w:type="dxa"/>
          </w:tcPr>
          <w:p w14:paraId="054339A6" w14:textId="77777777" w:rsidR="0073444E" w:rsidRDefault="0073444E" w:rsidP="003A2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Description</w:t>
            </w:r>
          </w:p>
        </w:tc>
        <w:tc>
          <w:tcPr>
            <w:tcW w:w="1650" w:type="dxa"/>
          </w:tcPr>
          <w:p w14:paraId="7F07457B" w14:textId="77777777" w:rsidR="0073444E" w:rsidRDefault="0073444E" w:rsidP="003A27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Severity</w:t>
            </w:r>
          </w:p>
        </w:tc>
      </w:tr>
      <w:tr w:rsidR="0073444E" w14:paraId="1053504E" w14:textId="77777777" w:rsidTr="003A2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</w:tcPr>
          <w:p w14:paraId="37D84314" w14:textId="77777777" w:rsidR="0073444E" w:rsidRDefault="0073444E" w:rsidP="0073444E">
            <w:pPr>
              <w:jc w:val="center"/>
            </w:pPr>
            <w:r>
              <w:t>Functionality in Chrome</w:t>
            </w:r>
          </w:p>
        </w:tc>
        <w:tc>
          <w:tcPr>
            <w:tcW w:w="645" w:type="dxa"/>
          </w:tcPr>
          <w:p w14:paraId="7E9219B3" w14:textId="76266F59" w:rsidR="0073444E" w:rsidRDefault="0073444E" w:rsidP="00734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080" w:type="dxa"/>
          </w:tcPr>
          <w:p w14:paraId="45F0D426" w14:textId="77777777" w:rsidR="0073444E" w:rsidRDefault="0073444E" w:rsidP="00734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35" w:type="dxa"/>
          </w:tcPr>
          <w:p w14:paraId="430793D7" w14:textId="3B8A9FDF" w:rsidR="0073444E" w:rsidRDefault="0073444E" w:rsidP="00734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OK.</w:t>
            </w:r>
          </w:p>
        </w:tc>
        <w:tc>
          <w:tcPr>
            <w:tcW w:w="1650" w:type="dxa"/>
          </w:tcPr>
          <w:p w14:paraId="14BF7760" w14:textId="77777777" w:rsidR="0073444E" w:rsidRDefault="0073444E" w:rsidP="00734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444E" w14:paraId="36AE97E0" w14:textId="77777777" w:rsidTr="003A27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</w:tcPr>
          <w:p w14:paraId="673C7D2D" w14:textId="77777777" w:rsidR="0073444E" w:rsidRDefault="0073444E" w:rsidP="0073444E">
            <w:pPr>
              <w:jc w:val="center"/>
            </w:pPr>
            <w:r>
              <w:t>Functionality in Firefox</w:t>
            </w:r>
          </w:p>
        </w:tc>
        <w:tc>
          <w:tcPr>
            <w:tcW w:w="645" w:type="dxa"/>
          </w:tcPr>
          <w:p w14:paraId="169B1412" w14:textId="5023EF46" w:rsidR="0073444E" w:rsidRDefault="0073444E" w:rsidP="00734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080" w:type="dxa"/>
          </w:tcPr>
          <w:p w14:paraId="565DBF85" w14:textId="77777777" w:rsidR="0073444E" w:rsidRDefault="0073444E" w:rsidP="00734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35" w:type="dxa"/>
          </w:tcPr>
          <w:p w14:paraId="65892802" w14:textId="0D9F324A" w:rsidR="0073444E" w:rsidRDefault="0073444E" w:rsidP="00734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OK.</w:t>
            </w:r>
          </w:p>
        </w:tc>
        <w:tc>
          <w:tcPr>
            <w:tcW w:w="1650" w:type="dxa"/>
          </w:tcPr>
          <w:p w14:paraId="59D0B4A2" w14:textId="77777777" w:rsidR="0073444E" w:rsidRDefault="0073444E" w:rsidP="00734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444E" w14:paraId="5F62F512" w14:textId="77777777" w:rsidTr="003A2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</w:tcPr>
          <w:p w14:paraId="63052ADD" w14:textId="77777777" w:rsidR="0073444E" w:rsidRDefault="0073444E" w:rsidP="0073444E">
            <w:pPr>
              <w:jc w:val="center"/>
            </w:pPr>
            <w:r>
              <w:t>Functionality in Opera</w:t>
            </w:r>
          </w:p>
        </w:tc>
        <w:tc>
          <w:tcPr>
            <w:tcW w:w="645" w:type="dxa"/>
          </w:tcPr>
          <w:p w14:paraId="584A4CDB" w14:textId="2F58FCE7" w:rsidR="0073444E" w:rsidRDefault="0073444E" w:rsidP="00734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080" w:type="dxa"/>
          </w:tcPr>
          <w:p w14:paraId="35734EF7" w14:textId="77777777" w:rsidR="0073444E" w:rsidRDefault="0073444E" w:rsidP="00734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35" w:type="dxa"/>
          </w:tcPr>
          <w:p w14:paraId="23A938AB" w14:textId="03EAF05B" w:rsidR="0073444E" w:rsidRDefault="0073444E" w:rsidP="00734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OK.</w:t>
            </w:r>
          </w:p>
        </w:tc>
        <w:tc>
          <w:tcPr>
            <w:tcW w:w="1650" w:type="dxa"/>
          </w:tcPr>
          <w:p w14:paraId="2DEFB0EB" w14:textId="77777777" w:rsidR="0073444E" w:rsidRDefault="0073444E" w:rsidP="00734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444E" w14:paraId="24FC078A" w14:textId="77777777" w:rsidTr="003A27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</w:tcPr>
          <w:p w14:paraId="72609B3D" w14:textId="77777777" w:rsidR="0073444E" w:rsidRDefault="0073444E" w:rsidP="0073444E">
            <w:pPr>
              <w:jc w:val="center"/>
            </w:pPr>
            <w:r>
              <w:t>Functionality in Microsoft Edge</w:t>
            </w:r>
          </w:p>
        </w:tc>
        <w:tc>
          <w:tcPr>
            <w:tcW w:w="645" w:type="dxa"/>
          </w:tcPr>
          <w:p w14:paraId="7F305BFB" w14:textId="67137CA4" w:rsidR="0073444E" w:rsidRDefault="0073444E" w:rsidP="00734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080" w:type="dxa"/>
          </w:tcPr>
          <w:p w14:paraId="7D45B0E1" w14:textId="77777777" w:rsidR="0073444E" w:rsidRDefault="0073444E" w:rsidP="00734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35" w:type="dxa"/>
          </w:tcPr>
          <w:p w14:paraId="759F9BF3" w14:textId="71A19882" w:rsidR="0073444E" w:rsidRDefault="0073444E" w:rsidP="00734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OK.</w:t>
            </w:r>
          </w:p>
        </w:tc>
        <w:tc>
          <w:tcPr>
            <w:tcW w:w="1650" w:type="dxa"/>
          </w:tcPr>
          <w:p w14:paraId="072EAEFE" w14:textId="77777777" w:rsidR="0073444E" w:rsidRDefault="0073444E" w:rsidP="00734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444E" w:rsidRPr="00E02E49" w14:paraId="3E50D89E" w14:textId="77777777" w:rsidTr="003A2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</w:tcPr>
          <w:p w14:paraId="73B9F4A0" w14:textId="77777777" w:rsidR="0073444E" w:rsidRPr="00947CA1" w:rsidRDefault="0073444E" w:rsidP="0073444E">
            <w:pPr>
              <w:jc w:val="center"/>
              <w:rPr>
                <w:lang w:val="en-US"/>
              </w:rPr>
            </w:pPr>
            <w:r w:rsidRPr="00947CA1">
              <w:rPr>
                <w:lang w:val="en-US"/>
              </w:rPr>
              <w:t>GUI is rendered correctly in Chrome</w:t>
            </w:r>
          </w:p>
        </w:tc>
        <w:tc>
          <w:tcPr>
            <w:tcW w:w="645" w:type="dxa"/>
          </w:tcPr>
          <w:p w14:paraId="3FEA8082" w14:textId="5F64B9DF" w:rsidR="0073444E" w:rsidRPr="00947CA1" w:rsidRDefault="0073444E" w:rsidP="00734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80" w:type="dxa"/>
          </w:tcPr>
          <w:p w14:paraId="2250C1BC" w14:textId="77777777" w:rsidR="0073444E" w:rsidRPr="00947CA1" w:rsidRDefault="0073444E" w:rsidP="00734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35" w:type="dxa"/>
          </w:tcPr>
          <w:p w14:paraId="0F252038" w14:textId="2E309D9F" w:rsidR="0073444E" w:rsidRPr="00947CA1" w:rsidRDefault="00820821" w:rsidP="00734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Some animations are lagging.</w:t>
            </w:r>
          </w:p>
        </w:tc>
        <w:tc>
          <w:tcPr>
            <w:tcW w:w="1650" w:type="dxa"/>
          </w:tcPr>
          <w:p w14:paraId="1E51AC6F" w14:textId="251A16B6" w:rsidR="0073444E" w:rsidRPr="00947CA1" w:rsidRDefault="0073444E" w:rsidP="00734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Cosmetic</w:t>
            </w:r>
          </w:p>
        </w:tc>
      </w:tr>
      <w:tr w:rsidR="0073444E" w:rsidRPr="00E02E49" w14:paraId="080F6353" w14:textId="77777777" w:rsidTr="003A2745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</w:tcPr>
          <w:p w14:paraId="3E930B60" w14:textId="77777777" w:rsidR="0073444E" w:rsidRPr="00947CA1" w:rsidRDefault="0073444E" w:rsidP="0073444E">
            <w:pPr>
              <w:jc w:val="center"/>
              <w:rPr>
                <w:lang w:val="en-US"/>
              </w:rPr>
            </w:pPr>
            <w:r w:rsidRPr="00947CA1">
              <w:rPr>
                <w:lang w:val="en-US"/>
              </w:rPr>
              <w:t>GUI is rendered correctly in Firefox</w:t>
            </w:r>
          </w:p>
        </w:tc>
        <w:tc>
          <w:tcPr>
            <w:tcW w:w="645" w:type="dxa"/>
          </w:tcPr>
          <w:p w14:paraId="2A2843E2" w14:textId="74E60813" w:rsidR="0073444E" w:rsidRPr="00947CA1" w:rsidRDefault="0073444E" w:rsidP="00734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80" w:type="dxa"/>
          </w:tcPr>
          <w:p w14:paraId="65C0FF0E" w14:textId="77777777" w:rsidR="0073444E" w:rsidRPr="00947CA1" w:rsidRDefault="0073444E" w:rsidP="00734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35" w:type="dxa"/>
          </w:tcPr>
          <w:p w14:paraId="3805A0A4" w14:textId="37D0B771" w:rsidR="0073444E" w:rsidRPr="00947CA1" w:rsidRDefault="0073444E" w:rsidP="00734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OK.</w:t>
            </w:r>
          </w:p>
        </w:tc>
        <w:tc>
          <w:tcPr>
            <w:tcW w:w="1650" w:type="dxa"/>
          </w:tcPr>
          <w:p w14:paraId="4AF08447" w14:textId="77777777" w:rsidR="0073444E" w:rsidRPr="00947CA1" w:rsidRDefault="0073444E" w:rsidP="00734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3444E" w:rsidRPr="00E02E49" w14:paraId="4E576390" w14:textId="77777777" w:rsidTr="003A2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</w:tcPr>
          <w:p w14:paraId="51621E39" w14:textId="77777777" w:rsidR="0073444E" w:rsidRPr="00947CA1" w:rsidRDefault="0073444E" w:rsidP="0073444E">
            <w:pPr>
              <w:jc w:val="center"/>
              <w:rPr>
                <w:lang w:val="en-US"/>
              </w:rPr>
            </w:pPr>
            <w:r w:rsidRPr="00947CA1">
              <w:rPr>
                <w:lang w:val="en-US"/>
              </w:rPr>
              <w:t>GUI is rendered correctly in Opera</w:t>
            </w:r>
          </w:p>
        </w:tc>
        <w:tc>
          <w:tcPr>
            <w:tcW w:w="645" w:type="dxa"/>
          </w:tcPr>
          <w:p w14:paraId="3C2E5DF4" w14:textId="5D1A2B50" w:rsidR="0073444E" w:rsidRPr="00947CA1" w:rsidRDefault="0073444E" w:rsidP="00734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80" w:type="dxa"/>
          </w:tcPr>
          <w:p w14:paraId="59D72D09" w14:textId="77777777" w:rsidR="0073444E" w:rsidRPr="00947CA1" w:rsidRDefault="0073444E" w:rsidP="00734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35" w:type="dxa"/>
          </w:tcPr>
          <w:p w14:paraId="2EE7927B" w14:textId="4FFC7DEB" w:rsidR="0073444E" w:rsidRPr="00947CA1" w:rsidRDefault="0073444E" w:rsidP="00734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650" w:type="dxa"/>
          </w:tcPr>
          <w:p w14:paraId="04EB34DB" w14:textId="77777777" w:rsidR="0073444E" w:rsidRPr="00947CA1" w:rsidRDefault="0073444E" w:rsidP="00734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3444E" w:rsidRPr="00E02E49" w14:paraId="6ABC38BD" w14:textId="77777777" w:rsidTr="003A2745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</w:tcPr>
          <w:p w14:paraId="09937963" w14:textId="77777777" w:rsidR="0073444E" w:rsidRPr="00E02E49" w:rsidRDefault="0073444E" w:rsidP="0073444E">
            <w:pPr>
              <w:jc w:val="center"/>
              <w:rPr>
                <w:lang w:val="en-US"/>
              </w:rPr>
            </w:pPr>
            <w:r w:rsidRPr="00E02E49">
              <w:rPr>
                <w:lang w:val="en-US"/>
              </w:rPr>
              <w:t>GUI is rendered correctly in Edge</w:t>
            </w:r>
          </w:p>
        </w:tc>
        <w:tc>
          <w:tcPr>
            <w:tcW w:w="645" w:type="dxa"/>
          </w:tcPr>
          <w:p w14:paraId="79A477EB" w14:textId="247782C1" w:rsidR="0073444E" w:rsidRPr="00E02E49" w:rsidRDefault="0073444E" w:rsidP="00734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80" w:type="dxa"/>
          </w:tcPr>
          <w:p w14:paraId="359971FA" w14:textId="77777777" w:rsidR="0073444E" w:rsidRPr="00E02E49" w:rsidRDefault="0073444E" w:rsidP="00734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35" w:type="dxa"/>
          </w:tcPr>
          <w:p w14:paraId="5AB6442F" w14:textId="17DFEC8C" w:rsidR="0073444E" w:rsidRPr="00E02E49" w:rsidRDefault="0073444E" w:rsidP="00734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Buttons are not rounded and glowing when hoovering over them</w:t>
            </w:r>
          </w:p>
        </w:tc>
        <w:tc>
          <w:tcPr>
            <w:tcW w:w="1650" w:type="dxa"/>
          </w:tcPr>
          <w:p w14:paraId="1D629A0A" w14:textId="048286D0" w:rsidR="0073444E" w:rsidRPr="00E02E49" w:rsidRDefault="0073444E" w:rsidP="00734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Cosmetic</w:t>
            </w:r>
          </w:p>
        </w:tc>
      </w:tr>
    </w:tbl>
    <w:p w14:paraId="51D992F6" w14:textId="40E37CEC" w:rsidR="0073444E" w:rsidRDefault="0073444E" w:rsidP="0073444E">
      <w:pPr>
        <w:pStyle w:val="Heading4"/>
        <w:rPr>
          <w:lang w:val="en-US"/>
        </w:rPr>
      </w:pPr>
      <w:r>
        <w:rPr>
          <w:lang w:val="en-US"/>
        </w:rPr>
        <w:t xml:space="preserve"> </w:t>
      </w:r>
      <w:r w:rsidRPr="6BBE5B4F">
        <w:rPr>
          <w:lang w:val="en-US"/>
        </w:rPr>
        <w:t xml:space="preserve"> Multiple Simultaneous Users</w:t>
      </w:r>
    </w:p>
    <w:p w14:paraId="723C3FF9" w14:textId="77777777" w:rsidR="006E3770" w:rsidRPr="006E3770" w:rsidRDefault="006E3770" w:rsidP="006E3770">
      <w:pPr>
        <w:rPr>
          <w:lang w:val="en-US"/>
        </w:rPr>
      </w:pPr>
    </w:p>
    <w:p w14:paraId="605A1D3C" w14:textId="50EA4C20" w:rsidR="006E3770" w:rsidRPr="006E3770" w:rsidRDefault="006E3770" w:rsidP="006E3770">
      <w:pPr>
        <w:rPr>
          <w:lang w:val="en-US"/>
        </w:rPr>
      </w:pPr>
      <w:r w:rsidRPr="006E3770">
        <w:rPr>
          <w:lang w:val="en-US"/>
        </w:rPr>
        <w:t>Tester:</w:t>
      </w:r>
      <w:r>
        <w:rPr>
          <w:u w:val="single"/>
          <w:lang w:val="en-US"/>
        </w:rPr>
        <w:t xml:space="preserve">   </w:t>
      </w:r>
      <w:r w:rsidRPr="006E3770">
        <w:rPr>
          <w:u w:val="single"/>
          <w:lang w:val="en-US"/>
        </w:rPr>
        <w:t>Morten</w:t>
      </w:r>
      <w:r>
        <w:rPr>
          <w:u w:val="single"/>
          <w:lang w:val="en-US"/>
        </w:rPr>
        <w:t xml:space="preserve"> Liknes</w:t>
      </w:r>
      <w:r w:rsidRPr="006E3770">
        <w:rPr>
          <w:u w:val="single"/>
          <w:lang w:val="en-US"/>
        </w:rPr>
        <w:t>, Kevin</w:t>
      </w:r>
      <w:r>
        <w:rPr>
          <w:u w:val="single"/>
          <w:lang w:val="en-US"/>
        </w:rPr>
        <w:t xml:space="preserve"> Brueland</w:t>
      </w:r>
      <w:r w:rsidRPr="006E3770">
        <w:rPr>
          <w:u w:val="single"/>
          <w:lang w:val="en-US"/>
        </w:rPr>
        <w:t xml:space="preserve"> &amp; Chi</w:t>
      </w:r>
      <w:r w:rsidRPr="006E3770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>Lam</w:t>
      </w:r>
      <w:r w:rsidRPr="006E3770">
        <w:rPr>
          <w:u w:val="single"/>
          <w:lang w:val="en-US"/>
        </w:rPr>
        <w:t xml:space="preserve">    </w:t>
      </w:r>
      <w:r w:rsidRPr="006E3770">
        <w:rPr>
          <w:lang w:val="en-US"/>
        </w:rPr>
        <w:t xml:space="preserve"> Date:</w:t>
      </w:r>
      <w:r w:rsidRPr="006E3770">
        <w:rPr>
          <w:u w:val="single"/>
          <w:lang w:val="en-US"/>
        </w:rPr>
        <w:t xml:space="preserve">    07</w:t>
      </w:r>
      <w:r w:rsidRPr="006E3770">
        <w:rPr>
          <w:u w:val="single"/>
          <w:lang w:val="en-US"/>
        </w:rPr>
        <w:t xml:space="preserve">.04.2017    </w:t>
      </w:r>
    </w:p>
    <w:tbl>
      <w:tblPr>
        <w:tblStyle w:val="GridTable4-Accent3"/>
        <w:tblW w:w="9855" w:type="dxa"/>
        <w:tblLook w:val="04A0" w:firstRow="1" w:lastRow="0" w:firstColumn="1" w:lastColumn="0" w:noHBand="0" w:noVBand="1"/>
        <w:tblCaption w:val=""/>
        <w:tblDescription w:val=""/>
      </w:tblPr>
      <w:tblGrid>
        <w:gridCol w:w="3345"/>
        <w:gridCol w:w="645"/>
        <w:gridCol w:w="1080"/>
        <w:gridCol w:w="3135"/>
        <w:gridCol w:w="1650"/>
      </w:tblGrid>
      <w:tr w:rsidR="0073444E" w14:paraId="06DDD68F" w14:textId="77777777" w:rsidTr="003A2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</w:tcPr>
          <w:p w14:paraId="22E7BB37" w14:textId="77777777" w:rsidR="0073444E" w:rsidRDefault="0073444E" w:rsidP="003A2745">
            <w:pPr>
              <w:jc w:val="center"/>
            </w:pPr>
            <w:r w:rsidRPr="6BBE5B4F">
              <w:rPr>
                <w:lang w:val="en-US"/>
              </w:rPr>
              <w:t>Multiple Simultaneous Users</w:t>
            </w:r>
          </w:p>
        </w:tc>
        <w:tc>
          <w:tcPr>
            <w:tcW w:w="645" w:type="dxa"/>
          </w:tcPr>
          <w:p w14:paraId="2F05EA46" w14:textId="77777777" w:rsidR="0073444E" w:rsidRDefault="0073444E" w:rsidP="003A2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1080" w:type="dxa"/>
          </w:tcPr>
          <w:p w14:paraId="10F9493D" w14:textId="77777777" w:rsidR="0073444E" w:rsidRDefault="0073444E" w:rsidP="003A27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FAIL</w:t>
            </w:r>
          </w:p>
        </w:tc>
        <w:tc>
          <w:tcPr>
            <w:tcW w:w="3135" w:type="dxa"/>
          </w:tcPr>
          <w:p w14:paraId="467B596A" w14:textId="77777777" w:rsidR="0073444E" w:rsidRDefault="0073444E" w:rsidP="003A2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Description</w:t>
            </w:r>
          </w:p>
        </w:tc>
        <w:tc>
          <w:tcPr>
            <w:tcW w:w="1650" w:type="dxa"/>
          </w:tcPr>
          <w:p w14:paraId="05221074" w14:textId="77777777" w:rsidR="0073444E" w:rsidRDefault="0073444E" w:rsidP="003A27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Severity</w:t>
            </w:r>
          </w:p>
        </w:tc>
      </w:tr>
      <w:tr w:rsidR="0073444E" w:rsidRPr="00490701" w14:paraId="31D9F5A1" w14:textId="77777777" w:rsidTr="003A2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</w:tcPr>
          <w:p w14:paraId="077CEA12" w14:textId="77777777" w:rsidR="0073444E" w:rsidRPr="00490701" w:rsidRDefault="0073444E" w:rsidP="003A2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System handles 3 or more simultaneous attempt to update the same table in the database</w:t>
            </w:r>
          </w:p>
        </w:tc>
        <w:tc>
          <w:tcPr>
            <w:tcW w:w="645" w:type="dxa"/>
          </w:tcPr>
          <w:p w14:paraId="5E2C57E7" w14:textId="1D8B5BAF" w:rsidR="0073444E" w:rsidRPr="00490701" w:rsidRDefault="0073444E" w:rsidP="003A2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80" w:type="dxa"/>
          </w:tcPr>
          <w:p w14:paraId="66352EEE" w14:textId="77777777" w:rsidR="0073444E" w:rsidRPr="00490701" w:rsidRDefault="0073444E" w:rsidP="003A2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35" w:type="dxa"/>
          </w:tcPr>
          <w:p w14:paraId="21563D86" w14:textId="687BA0A8" w:rsidR="0073444E" w:rsidRPr="00490701" w:rsidRDefault="0073444E" w:rsidP="003A2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650" w:type="dxa"/>
          </w:tcPr>
          <w:p w14:paraId="04830816" w14:textId="77777777" w:rsidR="0073444E" w:rsidRPr="00490701" w:rsidRDefault="0073444E" w:rsidP="003A2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11B0FFD3" w14:textId="77777777" w:rsidR="0073444E" w:rsidRDefault="0073444E" w:rsidP="0073444E">
      <w:pPr>
        <w:rPr>
          <w:lang w:val="en-US"/>
        </w:rPr>
      </w:pPr>
    </w:p>
    <w:p w14:paraId="4E530F6D" w14:textId="77777777" w:rsidR="0073444E" w:rsidRPr="00490701" w:rsidRDefault="0073444E" w:rsidP="0073444E">
      <w:pPr>
        <w:rPr>
          <w:lang w:val="en-US"/>
        </w:rPr>
      </w:pPr>
    </w:p>
    <w:p w14:paraId="6383B744" w14:textId="77777777" w:rsidR="0073444E" w:rsidRDefault="0073444E" w:rsidP="0073444E">
      <w:pPr>
        <w:pStyle w:val="Heading3"/>
      </w:pPr>
      <w:bookmarkStart w:id="5" w:name="_Toc482579445"/>
      <w:r>
        <w:lastRenderedPageBreak/>
        <w:t>Host test cases</w:t>
      </w:r>
      <w:bookmarkEnd w:id="5"/>
    </w:p>
    <w:p w14:paraId="4F1A9068" w14:textId="77777777" w:rsidR="0073444E" w:rsidRDefault="0073444E" w:rsidP="0073444E">
      <w:pPr>
        <w:rPr>
          <w:lang w:val="en-US"/>
        </w:rPr>
      </w:pPr>
      <w:r>
        <w:rPr>
          <w:lang w:val="en-US"/>
        </w:rPr>
        <w:t>The following</w:t>
      </w:r>
      <w:r w:rsidRPr="003B4E8C">
        <w:rPr>
          <w:lang w:val="en-US"/>
        </w:rPr>
        <w:t xml:space="preserve"> te</w:t>
      </w:r>
      <w:r>
        <w:rPr>
          <w:lang w:val="en-US"/>
        </w:rPr>
        <w:t>s</w:t>
      </w:r>
      <w:r w:rsidRPr="003B4E8C">
        <w:rPr>
          <w:lang w:val="en-US"/>
        </w:rPr>
        <w:t>t cases are specifically for testing Host functionality</w:t>
      </w:r>
      <w:r>
        <w:rPr>
          <w:lang w:val="en-US"/>
        </w:rPr>
        <w:t>.</w:t>
      </w:r>
    </w:p>
    <w:p w14:paraId="4922C46A" w14:textId="77777777" w:rsidR="0073444E" w:rsidRDefault="0073444E" w:rsidP="0073444E">
      <w:pPr>
        <w:pStyle w:val="Heading4"/>
        <w:rPr>
          <w:lang w:val="en-US"/>
        </w:rPr>
      </w:pPr>
      <w:r>
        <w:rPr>
          <w:lang w:val="en-US"/>
        </w:rPr>
        <w:t>Register Host Client Type</w:t>
      </w:r>
    </w:p>
    <w:p w14:paraId="55D60028" w14:textId="77777777" w:rsidR="0073444E" w:rsidRDefault="0073444E" w:rsidP="0073444E"/>
    <w:p w14:paraId="0DD0DCB8" w14:textId="6DF2321A" w:rsidR="0073444E" w:rsidRDefault="006E3770" w:rsidP="0073444E">
      <w:r>
        <w:t>Tester:</w:t>
      </w:r>
      <w:r>
        <w:rPr>
          <w:u w:val="single"/>
        </w:rPr>
        <w:t xml:space="preserve">     </w:t>
      </w:r>
      <w:r w:rsidRPr="006E3770">
        <w:rPr>
          <w:u w:val="single"/>
        </w:rPr>
        <w:t>Morten</w:t>
      </w:r>
      <w:r>
        <w:rPr>
          <w:u w:val="single"/>
        </w:rPr>
        <w:t xml:space="preserve"> Liknes   </w:t>
      </w:r>
      <w:r>
        <w:t xml:space="preserve"> Date:</w:t>
      </w:r>
      <w:r>
        <w:rPr>
          <w:u w:val="single"/>
        </w:rPr>
        <w:t xml:space="preserve">    04.04.2017    </w:t>
      </w:r>
    </w:p>
    <w:tbl>
      <w:tblPr>
        <w:tblStyle w:val="GridTable4-Accent3"/>
        <w:tblW w:w="9855" w:type="dxa"/>
        <w:tblLook w:val="04A0" w:firstRow="1" w:lastRow="0" w:firstColumn="1" w:lastColumn="0" w:noHBand="0" w:noVBand="1"/>
        <w:tblCaption w:val=""/>
        <w:tblDescription w:val=""/>
      </w:tblPr>
      <w:tblGrid>
        <w:gridCol w:w="3370"/>
        <w:gridCol w:w="675"/>
        <w:gridCol w:w="790"/>
        <w:gridCol w:w="3326"/>
        <w:gridCol w:w="1694"/>
      </w:tblGrid>
      <w:tr w:rsidR="0073444E" w14:paraId="3513E27B" w14:textId="77777777" w:rsidTr="007344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0" w:type="dxa"/>
          </w:tcPr>
          <w:p w14:paraId="20B03EAF" w14:textId="77777777" w:rsidR="0073444E" w:rsidRDefault="0073444E" w:rsidP="003A2745">
            <w:r>
              <w:t xml:space="preserve"> Register Host Client Function                                  </w:t>
            </w:r>
          </w:p>
        </w:tc>
        <w:tc>
          <w:tcPr>
            <w:tcW w:w="675" w:type="dxa"/>
          </w:tcPr>
          <w:p w14:paraId="24619020" w14:textId="77777777" w:rsidR="0073444E" w:rsidRDefault="0073444E" w:rsidP="003A2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790" w:type="dxa"/>
          </w:tcPr>
          <w:p w14:paraId="4DE2D937" w14:textId="77777777" w:rsidR="0073444E" w:rsidRDefault="0073444E" w:rsidP="003A2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  <w:tc>
          <w:tcPr>
            <w:tcW w:w="3326" w:type="dxa"/>
          </w:tcPr>
          <w:p w14:paraId="12B3F8A9" w14:textId="77777777" w:rsidR="0073444E" w:rsidRDefault="0073444E" w:rsidP="003A27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694" w:type="dxa"/>
          </w:tcPr>
          <w:p w14:paraId="1D573188" w14:textId="77777777" w:rsidR="0073444E" w:rsidRDefault="0073444E" w:rsidP="003A27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Severity</w:t>
            </w:r>
          </w:p>
        </w:tc>
      </w:tr>
      <w:tr w:rsidR="0073444E" w:rsidRPr="00E02E49" w14:paraId="4D5BB88D" w14:textId="77777777" w:rsidTr="00734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0" w:type="dxa"/>
          </w:tcPr>
          <w:p w14:paraId="56E46BBD" w14:textId="77777777" w:rsidR="0073444E" w:rsidRPr="00BA49B3" w:rsidRDefault="0073444E" w:rsidP="0073444E">
            <w:pPr>
              <w:jc w:val="center"/>
              <w:rPr>
                <w:lang w:val="en-US"/>
              </w:rPr>
            </w:pPr>
            <w:r w:rsidRPr="00BA49B3">
              <w:rPr>
                <w:lang w:val="en-US"/>
              </w:rPr>
              <w:t>Registration succeeds with valid data</w:t>
            </w:r>
          </w:p>
        </w:tc>
        <w:tc>
          <w:tcPr>
            <w:tcW w:w="675" w:type="dxa"/>
          </w:tcPr>
          <w:p w14:paraId="14061073" w14:textId="3BC85C46" w:rsidR="0073444E" w:rsidRPr="00BA49B3" w:rsidRDefault="0073444E" w:rsidP="00734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X</w:t>
            </w:r>
          </w:p>
        </w:tc>
        <w:tc>
          <w:tcPr>
            <w:tcW w:w="790" w:type="dxa"/>
          </w:tcPr>
          <w:p w14:paraId="47B1B6A3" w14:textId="77777777" w:rsidR="0073444E" w:rsidRPr="00BA49B3" w:rsidRDefault="0073444E" w:rsidP="00734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326" w:type="dxa"/>
          </w:tcPr>
          <w:p w14:paraId="07B86129" w14:textId="1088B868" w:rsidR="0073444E" w:rsidRPr="00BA49B3" w:rsidRDefault="0073444E" w:rsidP="00734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 Registration is successful</w:t>
            </w:r>
          </w:p>
        </w:tc>
        <w:tc>
          <w:tcPr>
            <w:tcW w:w="1694" w:type="dxa"/>
          </w:tcPr>
          <w:p w14:paraId="4774227C" w14:textId="77777777" w:rsidR="0073444E" w:rsidRPr="00BA49B3" w:rsidRDefault="0073444E" w:rsidP="00734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3444E" w:rsidRPr="00E02E49" w14:paraId="3F48549D" w14:textId="77777777" w:rsidTr="0073444E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0" w:type="dxa"/>
          </w:tcPr>
          <w:p w14:paraId="52C3DA54" w14:textId="77777777" w:rsidR="0073444E" w:rsidRPr="00BA49B3" w:rsidRDefault="0073444E" w:rsidP="0073444E">
            <w:pPr>
              <w:jc w:val="center"/>
              <w:rPr>
                <w:lang w:val="en-US"/>
              </w:rPr>
            </w:pPr>
            <w:r w:rsidRPr="00BA49B3">
              <w:rPr>
                <w:lang w:val="en-US"/>
              </w:rPr>
              <w:t>Registration fails with invalid password length (&lt; 6 chars)</w:t>
            </w:r>
          </w:p>
        </w:tc>
        <w:tc>
          <w:tcPr>
            <w:tcW w:w="675" w:type="dxa"/>
          </w:tcPr>
          <w:p w14:paraId="3E9BB1F1" w14:textId="6817327D" w:rsidR="0073444E" w:rsidRPr="00BA49B3" w:rsidRDefault="0073444E" w:rsidP="00734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X</w:t>
            </w:r>
          </w:p>
        </w:tc>
        <w:tc>
          <w:tcPr>
            <w:tcW w:w="790" w:type="dxa"/>
          </w:tcPr>
          <w:p w14:paraId="760633D4" w14:textId="77777777" w:rsidR="0073444E" w:rsidRPr="00BA49B3" w:rsidRDefault="0073444E" w:rsidP="00734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326" w:type="dxa"/>
          </w:tcPr>
          <w:p w14:paraId="66FF3E94" w14:textId="5CF8D4E7" w:rsidR="0073444E" w:rsidRPr="00BA49B3" w:rsidRDefault="0073444E" w:rsidP="00734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Ok.</w:t>
            </w:r>
          </w:p>
        </w:tc>
        <w:tc>
          <w:tcPr>
            <w:tcW w:w="1694" w:type="dxa"/>
          </w:tcPr>
          <w:p w14:paraId="6910A9A0" w14:textId="77777777" w:rsidR="0073444E" w:rsidRPr="00BA49B3" w:rsidRDefault="0073444E" w:rsidP="00734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3444E" w:rsidRPr="00E02E49" w14:paraId="5D65415C" w14:textId="77777777" w:rsidTr="00734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0" w:type="dxa"/>
          </w:tcPr>
          <w:p w14:paraId="54E2DDAE" w14:textId="77777777" w:rsidR="0073444E" w:rsidRPr="00BA49B3" w:rsidRDefault="0073444E" w:rsidP="0073444E">
            <w:pPr>
              <w:jc w:val="center"/>
              <w:rPr>
                <w:lang w:val="en-US"/>
              </w:rPr>
            </w:pPr>
            <w:r w:rsidRPr="00BA49B3">
              <w:rPr>
                <w:lang w:val="en-US"/>
              </w:rPr>
              <w:t>Registration fails with duplicate username</w:t>
            </w:r>
          </w:p>
        </w:tc>
        <w:tc>
          <w:tcPr>
            <w:tcW w:w="675" w:type="dxa"/>
          </w:tcPr>
          <w:p w14:paraId="1E5F4377" w14:textId="510C868C" w:rsidR="0073444E" w:rsidRPr="00BA49B3" w:rsidRDefault="0073444E" w:rsidP="00734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X</w:t>
            </w:r>
          </w:p>
        </w:tc>
        <w:tc>
          <w:tcPr>
            <w:tcW w:w="790" w:type="dxa"/>
          </w:tcPr>
          <w:p w14:paraId="47ABEB3F" w14:textId="77777777" w:rsidR="0073444E" w:rsidRPr="00BA49B3" w:rsidRDefault="0073444E" w:rsidP="00734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326" w:type="dxa"/>
          </w:tcPr>
          <w:p w14:paraId="68928086" w14:textId="77777777" w:rsidR="0073444E" w:rsidRPr="00E629EF" w:rsidRDefault="0073444E" w:rsidP="00734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 w:eastAsia="nb-NO"/>
              </w:rPr>
            </w:pPr>
            <w:r w:rsidRPr="0073444E">
              <w:rPr>
                <w:lang w:val="en-US"/>
              </w:rPr>
              <w:t>Shows error message: “</w:t>
            </w:r>
            <w:r w:rsidRPr="00E629EF">
              <w:rPr>
                <w:szCs w:val="24"/>
                <w:lang w:val="en-US" w:eastAsia="nb-NO"/>
              </w:rPr>
              <w:t xml:space="preserve">Registraion Failed: Violation of PRIMARY KEY constraint 'XPKCLIENT'. Cannot insert duplicate key in object 'dbo.CLIENT'. The duplicate key value is (Stingasdf). The statement has been terminated. </w:t>
            </w:r>
            <w:r>
              <w:rPr>
                <w:szCs w:val="24"/>
                <w:lang w:val="en-US" w:eastAsia="nb-NO"/>
              </w:rPr>
              <w:t>“ this should be less confusing for the user.</w:t>
            </w:r>
          </w:p>
          <w:p w14:paraId="296CA083" w14:textId="77777777" w:rsidR="0073444E" w:rsidRPr="00BA49B3" w:rsidRDefault="0073444E" w:rsidP="00734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94" w:type="dxa"/>
          </w:tcPr>
          <w:p w14:paraId="47568626" w14:textId="57598273" w:rsidR="0073444E" w:rsidRPr="00BA49B3" w:rsidRDefault="0073444E" w:rsidP="00734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3444E">
              <w:rPr>
                <w:lang w:val="en-US"/>
              </w:rPr>
              <w:t xml:space="preserve">     </w:t>
            </w:r>
            <w:r>
              <w:t>cosmetic</w:t>
            </w:r>
          </w:p>
        </w:tc>
      </w:tr>
      <w:tr w:rsidR="0073444E" w:rsidRPr="00E02E49" w14:paraId="3622B639" w14:textId="77777777" w:rsidTr="0073444E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0" w:type="dxa"/>
          </w:tcPr>
          <w:p w14:paraId="1089534C" w14:textId="77777777" w:rsidR="0073444E" w:rsidRPr="00BA49B3" w:rsidRDefault="0073444E" w:rsidP="0073444E">
            <w:pPr>
              <w:jc w:val="center"/>
              <w:rPr>
                <w:lang w:val="en-US"/>
              </w:rPr>
            </w:pPr>
            <w:r w:rsidRPr="00BA49B3">
              <w:rPr>
                <w:lang w:val="en-US"/>
              </w:rPr>
              <w:t>Registration fails with invalid postcode</w:t>
            </w:r>
          </w:p>
          <w:p w14:paraId="7F4D3B29" w14:textId="77777777" w:rsidR="0073444E" w:rsidRPr="00BA49B3" w:rsidRDefault="0073444E" w:rsidP="0073444E">
            <w:pPr>
              <w:jc w:val="center"/>
              <w:rPr>
                <w:lang w:val="en-US"/>
              </w:rPr>
            </w:pPr>
            <w:r w:rsidRPr="00BA49B3">
              <w:rPr>
                <w:lang w:val="en-US"/>
              </w:rPr>
              <w:t>(does not exist)</w:t>
            </w:r>
          </w:p>
        </w:tc>
        <w:tc>
          <w:tcPr>
            <w:tcW w:w="675" w:type="dxa"/>
          </w:tcPr>
          <w:p w14:paraId="50E388B5" w14:textId="1FEE5397" w:rsidR="0073444E" w:rsidRPr="00BA49B3" w:rsidRDefault="0073444E" w:rsidP="00734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X</w:t>
            </w:r>
          </w:p>
        </w:tc>
        <w:tc>
          <w:tcPr>
            <w:tcW w:w="790" w:type="dxa"/>
          </w:tcPr>
          <w:p w14:paraId="4400687D" w14:textId="77777777" w:rsidR="0073444E" w:rsidRPr="00BA49B3" w:rsidRDefault="0073444E" w:rsidP="00734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326" w:type="dxa"/>
          </w:tcPr>
          <w:p w14:paraId="15098B38" w14:textId="77777777" w:rsidR="0073444E" w:rsidRPr="00E629EF" w:rsidRDefault="0073444E" w:rsidP="00734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 w:eastAsia="nb-NO"/>
              </w:rPr>
            </w:pPr>
            <w:r w:rsidRPr="0073444E">
              <w:rPr>
                <w:lang w:val="en-US"/>
              </w:rPr>
              <w:t xml:space="preserve">Shows error message:” </w:t>
            </w:r>
            <w:r w:rsidRPr="00E629EF">
              <w:rPr>
                <w:szCs w:val="24"/>
                <w:lang w:val="en-US" w:eastAsia="nb-NO"/>
              </w:rPr>
              <w:t xml:space="preserve">Registraion Failed: The INSERT statement conflicted with the FOREIGN KEY constraint "R_19". The conflict occurred in database "CheckPoint", table "dbo.ADDRESS", column 'PostalCode'. The statement has been terminated. </w:t>
            </w:r>
          </w:p>
          <w:p w14:paraId="5EB549FE" w14:textId="2A2EA223" w:rsidR="0073444E" w:rsidRPr="00BA49B3" w:rsidRDefault="0073444E" w:rsidP="00734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“</w:t>
            </w:r>
          </w:p>
        </w:tc>
        <w:tc>
          <w:tcPr>
            <w:tcW w:w="1694" w:type="dxa"/>
          </w:tcPr>
          <w:p w14:paraId="6BE47328" w14:textId="5A0ED46E" w:rsidR="0073444E" w:rsidRPr="00BA49B3" w:rsidRDefault="0073444E" w:rsidP="00734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 cosmetic</w:t>
            </w:r>
          </w:p>
        </w:tc>
      </w:tr>
      <w:tr w:rsidR="0073444E" w:rsidRPr="00E02E49" w14:paraId="5B64457B" w14:textId="77777777" w:rsidTr="00734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0" w:type="dxa"/>
          </w:tcPr>
          <w:p w14:paraId="6CB589BD" w14:textId="77777777" w:rsidR="0073444E" w:rsidRPr="00BA49B3" w:rsidRDefault="0073444E" w:rsidP="0073444E">
            <w:pPr>
              <w:jc w:val="center"/>
              <w:rPr>
                <w:lang w:val="en-US"/>
              </w:rPr>
            </w:pPr>
            <w:r w:rsidRPr="00BA49B3">
              <w:rPr>
                <w:lang w:val="en-US"/>
              </w:rPr>
              <w:t>Registration fails with invalid email</w:t>
            </w:r>
          </w:p>
          <w:p w14:paraId="0B71FA1F" w14:textId="77777777" w:rsidR="0073444E" w:rsidRPr="00BA49B3" w:rsidRDefault="0073444E" w:rsidP="0073444E">
            <w:pPr>
              <w:jc w:val="center"/>
              <w:rPr>
                <w:lang w:val="en-US"/>
              </w:rPr>
            </w:pPr>
            <w:r w:rsidRPr="00BA49B3">
              <w:rPr>
                <w:lang w:val="en-US"/>
              </w:rPr>
              <w:t>format</w:t>
            </w:r>
          </w:p>
        </w:tc>
        <w:tc>
          <w:tcPr>
            <w:tcW w:w="675" w:type="dxa"/>
          </w:tcPr>
          <w:p w14:paraId="2E951E73" w14:textId="05F87740" w:rsidR="0073444E" w:rsidRPr="00BA49B3" w:rsidRDefault="0073444E" w:rsidP="00734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X</w:t>
            </w:r>
          </w:p>
        </w:tc>
        <w:tc>
          <w:tcPr>
            <w:tcW w:w="790" w:type="dxa"/>
          </w:tcPr>
          <w:p w14:paraId="29BDFB8B" w14:textId="77777777" w:rsidR="0073444E" w:rsidRPr="00BA49B3" w:rsidRDefault="0073444E" w:rsidP="00734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326" w:type="dxa"/>
          </w:tcPr>
          <w:p w14:paraId="28038C52" w14:textId="77777777" w:rsidR="0073444E" w:rsidRPr="0073444E" w:rsidRDefault="0073444E" w:rsidP="00734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3444E">
              <w:rPr>
                <w:lang w:val="en-US"/>
              </w:rPr>
              <w:t>1.</w:t>
            </w:r>
            <w:r w:rsidRPr="0073444E">
              <w:rPr>
                <w:lang w:val="en-US"/>
              </w:rPr>
              <w:br/>
              <w:t>Input value: pergunner.com</w:t>
            </w:r>
          </w:p>
          <w:p w14:paraId="2B2AF6DD" w14:textId="77777777" w:rsidR="0073444E" w:rsidRPr="00E629EF" w:rsidRDefault="0073444E" w:rsidP="00734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 w:eastAsia="nb-NO"/>
              </w:rPr>
            </w:pPr>
            <w:r w:rsidRPr="0073444E">
              <w:rPr>
                <w:lang w:val="en-US"/>
              </w:rPr>
              <w:t>Error message shown: “</w:t>
            </w:r>
            <w:r w:rsidRPr="00E629EF">
              <w:rPr>
                <w:szCs w:val="24"/>
                <w:lang w:val="en-US" w:eastAsia="nb-NO"/>
              </w:rPr>
              <w:t xml:space="preserve">Email not valid - must contain be in the form 'xxx@xxx.xxx' </w:t>
            </w:r>
          </w:p>
          <w:p w14:paraId="2A4D444B" w14:textId="77777777" w:rsidR="0073444E" w:rsidRDefault="0073444E" w:rsidP="00734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</w:t>
            </w:r>
          </w:p>
          <w:p w14:paraId="7141BA13" w14:textId="77777777" w:rsidR="0073444E" w:rsidRDefault="0073444E" w:rsidP="00734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Sentence does not make sence.</w:t>
            </w:r>
          </w:p>
          <w:p w14:paraId="018C5A06" w14:textId="77777777" w:rsidR="0073444E" w:rsidRDefault="0073444E" w:rsidP="00734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00665A0C" w14:textId="77777777" w:rsidR="0073444E" w:rsidRDefault="0073444E" w:rsidP="00734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lastRenderedPageBreak/>
              <w:t>2.</w:t>
            </w:r>
            <w:r>
              <w:rPr>
                <w:lang w:val="en-US"/>
              </w:rPr>
              <w:br/>
              <w:t>Input value: per@gunnarcom</w:t>
            </w:r>
          </w:p>
          <w:p w14:paraId="719924DF" w14:textId="77777777" w:rsidR="0073444E" w:rsidRPr="00E629EF" w:rsidRDefault="0073444E" w:rsidP="00734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 w:eastAsia="nb-NO"/>
              </w:rPr>
            </w:pPr>
            <w:r>
              <w:rPr>
                <w:lang w:val="en-US"/>
              </w:rPr>
              <w:t>Error message shown:”</w:t>
            </w:r>
            <w:r w:rsidRPr="0073444E">
              <w:rPr>
                <w:lang w:val="en-US"/>
              </w:rPr>
              <w:t xml:space="preserve"> </w:t>
            </w:r>
            <w:r w:rsidRPr="00E629EF">
              <w:rPr>
                <w:szCs w:val="24"/>
                <w:lang w:val="en-US" w:eastAsia="nb-NO"/>
              </w:rPr>
              <w:t xml:space="preserve">Registraion Failed: The INSERT statement conflicted with the CHECK constraint "chk_Email". The conflict occurred in database "CheckPoint", table "dbo.CLIENT", column 'Email'. The statement has been terminated. </w:t>
            </w:r>
          </w:p>
          <w:p w14:paraId="1B28724A" w14:textId="77777777" w:rsidR="0073444E" w:rsidRDefault="0073444E" w:rsidP="00734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”</w:t>
            </w:r>
          </w:p>
          <w:p w14:paraId="7867CE32" w14:textId="79B544D7" w:rsidR="0073444E" w:rsidRPr="00BA49B3" w:rsidRDefault="0073444E" w:rsidP="00734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Should get a less confusing feedback for the user.</w:t>
            </w:r>
          </w:p>
        </w:tc>
        <w:tc>
          <w:tcPr>
            <w:tcW w:w="1694" w:type="dxa"/>
          </w:tcPr>
          <w:p w14:paraId="415E580A" w14:textId="3A1EE2A5" w:rsidR="0073444E" w:rsidRPr="00BA49B3" w:rsidRDefault="0073444E" w:rsidP="00734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lastRenderedPageBreak/>
              <w:t>cosmetic</w:t>
            </w:r>
          </w:p>
        </w:tc>
      </w:tr>
      <w:tr w:rsidR="0073444E" w:rsidRPr="00E02E49" w14:paraId="6DB63459" w14:textId="77777777" w:rsidTr="0073444E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0" w:type="dxa"/>
          </w:tcPr>
          <w:p w14:paraId="30CA7552" w14:textId="77777777" w:rsidR="0073444E" w:rsidRPr="00BA49B3" w:rsidRDefault="0073444E" w:rsidP="0073444E">
            <w:pPr>
              <w:jc w:val="center"/>
              <w:rPr>
                <w:lang w:val="en-US"/>
              </w:rPr>
            </w:pPr>
            <w:r w:rsidRPr="00BA49B3">
              <w:rPr>
                <w:lang w:val="en-US"/>
              </w:rPr>
              <w:t>Registration fails with invalid phone number (&lt; 8 digits / non-integer)</w:t>
            </w:r>
          </w:p>
        </w:tc>
        <w:tc>
          <w:tcPr>
            <w:tcW w:w="675" w:type="dxa"/>
          </w:tcPr>
          <w:p w14:paraId="6203AB5F" w14:textId="4DE99534" w:rsidR="0073444E" w:rsidRPr="00BA49B3" w:rsidRDefault="0073444E" w:rsidP="00734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X</w:t>
            </w:r>
          </w:p>
        </w:tc>
        <w:tc>
          <w:tcPr>
            <w:tcW w:w="790" w:type="dxa"/>
          </w:tcPr>
          <w:p w14:paraId="41D23A85" w14:textId="77777777" w:rsidR="0073444E" w:rsidRPr="00BA49B3" w:rsidRDefault="0073444E" w:rsidP="00734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326" w:type="dxa"/>
          </w:tcPr>
          <w:p w14:paraId="150DCDC0" w14:textId="77777777" w:rsidR="0073444E" w:rsidRPr="0073444E" w:rsidRDefault="0073444E" w:rsidP="00734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3444E">
              <w:rPr>
                <w:lang w:val="en-US"/>
              </w:rPr>
              <w:t>Input value: ssssssss</w:t>
            </w:r>
          </w:p>
          <w:p w14:paraId="4D9AFAC4" w14:textId="77777777" w:rsidR="0073444E" w:rsidRPr="0073444E" w:rsidRDefault="0073444E" w:rsidP="00734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3444E">
              <w:rPr>
                <w:lang w:val="en-US"/>
              </w:rPr>
              <w:t>Server exception is thrown and server error page is displayed.</w:t>
            </w:r>
          </w:p>
          <w:p w14:paraId="4D931E00" w14:textId="77777777" w:rsidR="0073444E" w:rsidRPr="0073444E" w:rsidRDefault="0073444E" w:rsidP="00734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3444E">
              <w:rPr>
                <w:lang w:val="en-US"/>
              </w:rPr>
              <w:t>“Input string was not in correct format”</w:t>
            </w:r>
          </w:p>
          <w:p w14:paraId="391BE672" w14:textId="1FF2B5F3" w:rsidR="0073444E" w:rsidRPr="00BA49B3" w:rsidRDefault="0073444E" w:rsidP="00734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3444E">
              <w:rPr>
                <w:lang w:val="en-US"/>
              </w:rPr>
              <w:t>No exception handling is implemented</w:t>
            </w:r>
          </w:p>
        </w:tc>
        <w:tc>
          <w:tcPr>
            <w:tcW w:w="1694" w:type="dxa"/>
          </w:tcPr>
          <w:p w14:paraId="7E646CFD" w14:textId="3D3AFDD9" w:rsidR="0073444E" w:rsidRPr="00BA49B3" w:rsidRDefault="0073444E" w:rsidP="00734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Low</w:t>
            </w:r>
          </w:p>
        </w:tc>
      </w:tr>
      <w:tr w:rsidR="0073444E" w:rsidRPr="00E02E49" w14:paraId="3189C4E0" w14:textId="77777777" w:rsidTr="00734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0" w:type="dxa"/>
          </w:tcPr>
          <w:p w14:paraId="02031FB7" w14:textId="77777777" w:rsidR="0073444E" w:rsidRPr="00BA49B3" w:rsidRDefault="0073444E" w:rsidP="0073444E">
            <w:pPr>
              <w:jc w:val="center"/>
              <w:rPr>
                <w:lang w:val="en-US"/>
              </w:rPr>
            </w:pPr>
            <w:r w:rsidRPr="00BA49B3">
              <w:rPr>
                <w:lang w:val="en-US"/>
              </w:rPr>
              <w:t>Registration fails with null fields</w:t>
            </w:r>
          </w:p>
        </w:tc>
        <w:tc>
          <w:tcPr>
            <w:tcW w:w="675" w:type="dxa"/>
          </w:tcPr>
          <w:p w14:paraId="4CE459D1" w14:textId="1B294E1E" w:rsidR="0073444E" w:rsidRPr="00BA49B3" w:rsidRDefault="0073444E" w:rsidP="00734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X</w:t>
            </w:r>
          </w:p>
        </w:tc>
        <w:tc>
          <w:tcPr>
            <w:tcW w:w="790" w:type="dxa"/>
          </w:tcPr>
          <w:p w14:paraId="6F567274" w14:textId="77777777" w:rsidR="0073444E" w:rsidRPr="00BA49B3" w:rsidRDefault="0073444E" w:rsidP="00734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326" w:type="dxa"/>
          </w:tcPr>
          <w:p w14:paraId="1AA69809" w14:textId="77777777" w:rsidR="0073444E" w:rsidRPr="004868C2" w:rsidRDefault="0073444E" w:rsidP="00734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 w:eastAsia="nb-NO"/>
              </w:rPr>
            </w:pPr>
            <w:r w:rsidRPr="0073444E">
              <w:rPr>
                <w:lang w:val="en-US"/>
              </w:rPr>
              <w:t xml:space="preserve">Error message:” </w:t>
            </w:r>
            <w:r w:rsidRPr="004868C2">
              <w:rPr>
                <w:szCs w:val="24"/>
                <w:lang w:val="en-US" w:eastAsia="nb-NO"/>
              </w:rPr>
              <w:t xml:space="preserve">One or more field is empty! Please fill in all fields. Password must be 6 characters or more. Email not valid - must contain be in the form 'xxx@xxx.xxx' PhoneNumber must be 8 digits or more. Postal Code must be an valid integer value! </w:t>
            </w:r>
          </w:p>
          <w:p w14:paraId="04236186" w14:textId="77777777" w:rsidR="0073444E" w:rsidRPr="0073444E" w:rsidRDefault="0073444E" w:rsidP="00734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3444E">
              <w:rPr>
                <w:lang w:val="en-US"/>
              </w:rPr>
              <w:t>”</w:t>
            </w:r>
          </w:p>
          <w:p w14:paraId="6271C094" w14:textId="5C60F365" w:rsidR="0073444E" w:rsidRPr="00BA49B3" w:rsidRDefault="0073444E" w:rsidP="00734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3444E">
              <w:rPr>
                <w:lang w:val="en-US"/>
              </w:rPr>
              <w:t>Error message is displayed out of green border on webpage. This does not look good.</w:t>
            </w:r>
          </w:p>
        </w:tc>
        <w:tc>
          <w:tcPr>
            <w:tcW w:w="1694" w:type="dxa"/>
          </w:tcPr>
          <w:p w14:paraId="40F5D218" w14:textId="0E665FDB" w:rsidR="0073444E" w:rsidRPr="00BA49B3" w:rsidRDefault="0073444E" w:rsidP="00734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cosmetic</w:t>
            </w:r>
          </w:p>
        </w:tc>
      </w:tr>
      <w:tr w:rsidR="0073444E" w:rsidRPr="00E02E49" w14:paraId="33CAB319" w14:textId="77777777" w:rsidTr="0073444E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0" w:type="dxa"/>
          </w:tcPr>
          <w:p w14:paraId="0D529D45" w14:textId="77777777" w:rsidR="0073444E" w:rsidRPr="00BA49B3" w:rsidRDefault="0073444E" w:rsidP="0073444E">
            <w:pPr>
              <w:jc w:val="center"/>
              <w:rPr>
                <w:lang w:val="en-US"/>
              </w:rPr>
            </w:pPr>
            <w:r w:rsidRPr="00BA49B3">
              <w:rPr>
                <w:lang w:val="en-US"/>
              </w:rPr>
              <w:t>Registration response to invalid data</w:t>
            </w:r>
          </w:p>
        </w:tc>
        <w:tc>
          <w:tcPr>
            <w:tcW w:w="675" w:type="dxa"/>
          </w:tcPr>
          <w:p w14:paraId="35681604" w14:textId="4B1CC925" w:rsidR="0073444E" w:rsidRPr="00BA49B3" w:rsidRDefault="0073444E" w:rsidP="00734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752168E6" w14:textId="77777777" w:rsidR="0073444E" w:rsidRPr="00BA49B3" w:rsidRDefault="0073444E" w:rsidP="00734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326" w:type="dxa"/>
          </w:tcPr>
          <w:p w14:paraId="1DC22A68" w14:textId="68AE05DE" w:rsidR="0073444E" w:rsidRPr="00BA49B3" w:rsidRDefault="007C7BAA" w:rsidP="00734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</w:t>
            </w:r>
            <w:r w:rsidR="0073444E">
              <w:rPr>
                <w:lang w:val="en-US"/>
              </w:rPr>
              <w:t>.</w:t>
            </w:r>
          </w:p>
        </w:tc>
        <w:tc>
          <w:tcPr>
            <w:tcW w:w="1694" w:type="dxa"/>
          </w:tcPr>
          <w:p w14:paraId="3CE18C28" w14:textId="77777777" w:rsidR="0073444E" w:rsidRPr="00BA49B3" w:rsidRDefault="0073444E" w:rsidP="00734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3444E" w:rsidRPr="00E02E49" w14:paraId="68970F54" w14:textId="77777777" w:rsidTr="00734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0" w:type="dxa"/>
          </w:tcPr>
          <w:p w14:paraId="02459463" w14:textId="77777777" w:rsidR="0073444E" w:rsidRPr="00BA49B3" w:rsidRDefault="0073444E" w:rsidP="0073444E">
            <w:pPr>
              <w:jc w:val="center"/>
              <w:rPr>
                <w:lang w:val="en-US"/>
              </w:rPr>
            </w:pPr>
            <w:r w:rsidRPr="00BA49B3">
              <w:rPr>
                <w:lang w:val="en-US"/>
              </w:rPr>
              <w:t>Registration data stored correctly in database</w:t>
            </w:r>
          </w:p>
        </w:tc>
        <w:tc>
          <w:tcPr>
            <w:tcW w:w="675" w:type="dxa"/>
          </w:tcPr>
          <w:p w14:paraId="425A4653" w14:textId="08781932" w:rsidR="0073444E" w:rsidRPr="00BA49B3" w:rsidRDefault="0073444E" w:rsidP="00734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X</w:t>
            </w:r>
          </w:p>
        </w:tc>
        <w:tc>
          <w:tcPr>
            <w:tcW w:w="790" w:type="dxa"/>
          </w:tcPr>
          <w:p w14:paraId="1C48A603" w14:textId="77777777" w:rsidR="0073444E" w:rsidRPr="00BA49B3" w:rsidRDefault="0073444E" w:rsidP="00734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326" w:type="dxa"/>
          </w:tcPr>
          <w:p w14:paraId="2A1592FD" w14:textId="026B5554" w:rsidR="0073444E" w:rsidRPr="00BA49B3" w:rsidRDefault="0073444E" w:rsidP="00734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Ok.</w:t>
            </w:r>
          </w:p>
        </w:tc>
        <w:tc>
          <w:tcPr>
            <w:tcW w:w="1694" w:type="dxa"/>
          </w:tcPr>
          <w:p w14:paraId="18B4BBD8" w14:textId="77777777" w:rsidR="0073444E" w:rsidRPr="00BA49B3" w:rsidRDefault="0073444E" w:rsidP="00734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3444E" w14:paraId="38A3BD68" w14:textId="77777777" w:rsidTr="0073444E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0" w:type="dxa"/>
          </w:tcPr>
          <w:p w14:paraId="0633FCC2" w14:textId="77777777" w:rsidR="0073444E" w:rsidRDefault="0073444E" w:rsidP="0073444E">
            <w:pPr>
              <w:jc w:val="center"/>
            </w:pPr>
            <w:r>
              <w:t>Response if registration fails</w:t>
            </w:r>
          </w:p>
        </w:tc>
        <w:tc>
          <w:tcPr>
            <w:tcW w:w="675" w:type="dxa"/>
          </w:tcPr>
          <w:p w14:paraId="13745FE4" w14:textId="0E495EFF" w:rsidR="0073444E" w:rsidRDefault="007C7BAA" w:rsidP="00734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90" w:type="dxa"/>
          </w:tcPr>
          <w:p w14:paraId="728F7741" w14:textId="77777777" w:rsidR="0073444E" w:rsidRDefault="0073444E" w:rsidP="00734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6" w:type="dxa"/>
          </w:tcPr>
          <w:p w14:paraId="04DEF91F" w14:textId="33666093" w:rsidR="0073444E" w:rsidRDefault="007C7BAA" w:rsidP="00734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Ok.</w:t>
            </w:r>
          </w:p>
        </w:tc>
        <w:tc>
          <w:tcPr>
            <w:tcW w:w="1694" w:type="dxa"/>
          </w:tcPr>
          <w:p w14:paraId="7907BB27" w14:textId="77777777" w:rsidR="0073444E" w:rsidRDefault="0073444E" w:rsidP="00734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444E" w:rsidRPr="00C20590" w14:paraId="33C70233" w14:textId="77777777" w:rsidTr="00734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0" w:type="dxa"/>
          </w:tcPr>
          <w:p w14:paraId="7CA60A88" w14:textId="77777777" w:rsidR="0073444E" w:rsidRPr="00C20590" w:rsidRDefault="0073444E" w:rsidP="0073444E">
            <w:pPr>
              <w:jc w:val="center"/>
              <w:rPr>
                <w:lang w:val="en-US"/>
              </w:rPr>
            </w:pPr>
            <w:r w:rsidRPr="00C20590">
              <w:rPr>
                <w:lang w:val="en-US"/>
              </w:rPr>
              <w:lastRenderedPageBreak/>
              <w:t>Client is redirected to the login page after registration is successful</w:t>
            </w:r>
          </w:p>
        </w:tc>
        <w:tc>
          <w:tcPr>
            <w:tcW w:w="675" w:type="dxa"/>
          </w:tcPr>
          <w:p w14:paraId="08EEF5C0" w14:textId="2D52971B" w:rsidR="0073444E" w:rsidRPr="00C20590" w:rsidRDefault="007C7BAA" w:rsidP="00734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5256816B" w14:textId="77777777" w:rsidR="0073444E" w:rsidRPr="00C20590" w:rsidRDefault="0073444E" w:rsidP="00734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326" w:type="dxa"/>
          </w:tcPr>
          <w:p w14:paraId="5BAFC853" w14:textId="0F6C1CF1" w:rsidR="0073444E" w:rsidRPr="00C20590" w:rsidRDefault="007C7BAA" w:rsidP="00734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694" w:type="dxa"/>
          </w:tcPr>
          <w:p w14:paraId="01A50BEC" w14:textId="77777777" w:rsidR="0073444E" w:rsidRPr="00C20590" w:rsidRDefault="0073444E" w:rsidP="00734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4AC3179" w14:textId="77777777" w:rsidR="0073444E" w:rsidRDefault="0073444E" w:rsidP="0073444E">
      <w:pPr>
        <w:rPr>
          <w:lang w:val="en-US"/>
        </w:rPr>
      </w:pPr>
    </w:p>
    <w:p w14:paraId="0CF2D739" w14:textId="77777777" w:rsidR="0073444E" w:rsidRDefault="0073444E" w:rsidP="0073444E">
      <w:pPr>
        <w:rPr>
          <w:lang w:val="en-US"/>
        </w:rPr>
      </w:pPr>
    </w:p>
    <w:p w14:paraId="5B3762EC" w14:textId="77777777" w:rsidR="0073444E" w:rsidRPr="00BA49B3" w:rsidRDefault="0073444E" w:rsidP="0073444E">
      <w:pPr>
        <w:rPr>
          <w:lang w:val="en-US"/>
        </w:rPr>
      </w:pPr>
    </w:p>
    <w:p w14:paraId="76DAE0EE" w14:textId="77777777" w:rsidR="0073444E" w:rsidRDefault="0073444E" w:rsidP="0073444E">
      <w:pPr>
        <w:rPr>
          <w:lang w:val="en-US"/>
        </w:rPr>
      </w:pPr>
    </w:p>
    <w:p w14:paraId="45F40B90" w14:textId="77777777" w:rsidR="0073444E" w:rsidRPr="00A319F9" w:rsidRDefault="0073444E" w:rsidP="0073444E">
      <w:pPr>
        <w:pStyle w:val="Heading4"/>
        <w:rPr>
          <w:lang w:val="en-GB"/>
        </w:rPr>
      </w:pPr>
      <w:r>
        <w:rPr>
          <w:lang w:val="en-GB"/>
        </w:rPr>
        <w:t>Host Login</w:t>
      </w:r>
    </w:p>
    <w:p w14:paraId="3E6C6BF4" w14:textId="4A381B3F" w:rsidR="0073444E" w:rsidRPr="00BF49DE" w:rsidRDefault="006E3770" w:rsidP="0073444E">
      <w:r>
        <w:t>Tester:</w:t>
      </w:r>
      <w:r>
        <w:rPr>
          <w:u w:val="single"/>
        </w:rPr>
        <w:t xml:space="preserve">     </w:t>
      </w:r>
      <w:r w:rsidRPr="006E3770">
        <w:rPr>
          <w:u w:val="single"/>
        </w:rPr>
        <w:t>Morten</w:t>
      </w:r>
      <w:r>
        <w:rPr>
          <w:u w:val="single"/>
        </w:rPr>
        <w:t xml:space="preserve"> Liknes   </w:t>
      </w:r>
      <w:r>
        <w:t xml:space="preserve"> Date:</w:t>
      </w:r>
      <w:r>
        <w:rPr>
          <w:u w:val="single"/>
        </w:rPr>
        <w:t xml:space="preserve">    04.04.2017    </w:t>
      </w:r>
    </w:p>
    <w:tbl>
      <w:tblPr>
        <w:tblStyle w:val="GridTable4-Accent3"/>
        <w:tblW w:w="9867" w:type="dxa"/>
        <w:tblLook w:val="04A0" w:firstRow="1" w:lastRow="0" w:firstColumn="1" w:lastColumn="0" w:noHBand="0" w:noVBand="1"/>
        <w:tblCaption w:val=""/>
        <w:tblDescription w:val=""/>
      </w:tblPr>
      <w:tblGrid>
        <w:gridCol w:w="2883"/>
        <w:gridCol w:w="732"/>
        <w:gridCol w:w="790"/>
        <w:gridCol w:w="3914"/>
        <w:gridCol w:w="1548"/>
      </w:tblGrid>
      <w:tr w:rsidR="0073444E" w14:paraId="75105E94" w14:textId="77777777" w:rsidTr="007344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</w:tcPr>
          <w:p w14:paraId="607644E8" w14:textId="77777777" w:rsidR="0073444E" w:rsidRDefault="0073444E" w:rsidP="003A2745">
            <w:r>
              <w:t xml:space="preserve">           Login Function</w:t>
            </w:r>
          </w:p>
        </w:tc>
        <w:tc>
          <w:tcPr>
            <w:tcW w:w="732" w:type="dxa"/>
          </w:tcPr>
          <w:p w14:paraId="343E6D3F" w14:textId="77777777" w:rsidR="0073444E" w:rsidRDefault="0073444E" w:rsidP="003A2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OK</w:t>
            </w:r>
          </w:p>
        </w:tc>
        <w:tc>
          <w:tcPr>
            <w:tcW w:w="790" w:type="dxa"/>
          </w:tcPr>
          <w:p w14:paraId="59F1D21E" w14:textId="77777777" w:rsidR="0073444E" w:rsidRDefault="0073444E" w:rsidP="003A2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  <w:tc>
          <w:tcPr>
            <w:tcW w:w="3914" w:type="dxa"/>
          </w:tcPr>
          <w:p w14:paraId="2D16A6A3" w14:textId="77777777" w:rsidR="0073444E" w:rsidRDefault="0073444E" w:rsidP="003A2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Description</w:t>
            </w:r>
          </w:p>
        </w:tc>
        <w:tc>
          <w:tcPr>
            <w:tcW w:w="1548" w:type="dxa"/>
          </w:tcPr>
          <w:p w14:paraId="5903779B" w14:textId="77777777" w:rsidR="0073444E" w:rsidRDefault="0073444E" w:rsidP="003A2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Severity</w:t>
            </w:r>
          </w:p>
        </w:tc>
      </w:tr>
      <w:tr w:rsidR="0073444E" w:rsidRPr="00E02E49" w14:paraId="4C2A42C6" w14:textId="77777777" w:rsidTr="00734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</w:tcPr>
          <w:p w14:paraId="10095BD7" w14:textId="77777777" w:rsidR="0073444E" w:rsidRPr="00BA49B3" w:rsidRDefault="0073444E" w:rsidP="0073444E">
            <w:pPr>
              <w:jc w:val="center"/>
              <w:rPr>
                <w:lang w:val="en-US"/>
              </w:rPr>
            </w:pPr>
            <w:r w:rsidRPr="00BA49B3">
              <w:rPr>
                <w:lang w:val="en-US"/>
              </w:rPr>
              <w:t>Login succeeds with valid data</w:t>
            </w:r>
          </w:p>
        </w:tc>
        <w:tc>
          <w:tcPr>
            <w:tcW w:w="732" w:type="dxa"/>
          </w:tcPr>
          <w:p w14:paraId="5214F530" w14:textId="707053EA" w:rsidR="0073444E" w:rsidRPr="00BA49B3" w:rsidRDefault="0073444E" w:rsidP="00734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X</w:t>
            </w:r>
          </w:p>
        </w:tc>
        <w:tc>
          <w:tcPr>
            <w:tcW w:w="790" w:type="dxa"/>
          </w:tcPr>
          <w:p w14:paraId="090F011E" w14:textId="77777777" w:rsidR="0073444E" w:rsidRPr="00BA49B3" w:rsidRDefault="0073444E" w:rsidP="00734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914" w:type="dxa"/>
          </w:tcPr>
          <w:p w14:paraId="1FAA84BD" w14:textId="2050191E" w:rsidR="0073444E" w:rsidRPr="00BA49B3" w:rsidRDefault="0073444E" w:rsidP="00734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Ok.</w:t>
            </w:r>
          </w:p>
        </w:tc>
        <w:tc>
          <w:tcPr>
            <w:tcW w:w="1548" w:type="dxa"/>
          </w:tcPr>
          <w:p w14:paraId="6BB2F9E9" w14:textId="77777777" w:rsidR="0073444E" w:rsidRPr="00BA49B3" w:rsidRDefault="0073444E" w:rsidP="00734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3444E" w:rsidRPr="00E02E49" w14:paraId="7E86BB69" w14:textId="77777777" w:rsidTr="007344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</w:tcPr>
          <w:p w14:paraId="0C508BC3" w14:textId="77777777" w:rsidR="0073444E" w:rsidRPr="00BA49B3" w:rsidRDefault="0073444E" w:rsidP="0073444E">
            <w:pPr>
              <w:jc w:val="center"/>
              <w:rPr>
                <w:lang w:val="en-US"/>
              </w:rPr>
            </w:pPr>
            <w:r w:rsidRPr="00BA49B3">
              <w:rPr>
                <w:lang w:val="en-US"/>
              </w:rPr>
              <w:t>Login fails with invalid data</w:t>
            </w:r>
          </w:p>
        </w:tc>
        <w:tc>
          <w:tcPr>
            <w:tcW w:w="732" w:type="dxa"/>
          </w:tcPr>
          <w:p w14:paraId="090E658D" w14:textId="3BE056F6" w:rsidR="0073444E" w:rsidRPr="00BA49B3" w:rsidRDefault="0073444E" w:rsidP="00734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X</w:t>
            </w:r>
          </w:p>
        </w:tc>
        <w:tc>
          <w:tcPr>
            <w:tcW w:w="790" w:type="dxa"/>
          </w:tcPr>
          <w:p w14:paraId="085A7E0F" w14:textId="77777777" w:rsidR="0073444E" w:rsidRPr="00BA49B3" w:rsidRDefault="0073444E" w:rsidP="00734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914" w:type="dxa"/>
          </w:tcPr>
          <w:p w14:paraId="12A2C2E5" w14:textId="2874E4A6" w:rsidR="0073444E" w:rsidRPr="00BA49B3" w:rsidRDefault="0073444E" w:rsidP="00734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Ok.</w:t>
            </w:r>
          </w:p>
        </w:tc>
        <w:tc>
          <w:tcPr>
            <w:tcW w:w="1548" w:type="dxa"/>
          </w:tcPr>
          <w:p w14:paraId="091B7C93" w14:textId="77777777" w:rsidR="0073444E" w:rsidRPr="00BA49B3" w:rsidRDefault="0073444E" w:rsidP="00734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3444E" w:rsidRPr="00E02E49" w14:paraId="1EB243F6" w14:textId="77777777" w:rsidTr="00734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</w:tcPr>
          <w:p w14:paraId="11D0AB33" w14:textId="77777777" w:rsidR="0073444E" w:rsidRPr="00BA49B3" w:rsidRDefault="0073444E" w:rsidP="0073444E">
            <w:pPr>
              <w:jc w:val="center"/>
              <w:rPr>
                <w:lang w:val="en-US"/>
              </w:rPr>
            </w:pPr>
            <w:r w:rsidRPr="00BA49B3">
              <w:rPr>
                <w:lang w:val="en-US"/>
              </w:rPr>
              <w:t>Login recognizes correct client type</w:t>
            </w:r>
          </w:p>
        </w:tc>
        <w:tc>
          <w:tcPr>
            <w:tcW w:w="732" w:type="dxa"/>
          </w:tcPr>
          <w:p w14:paraId="0D448757" w14:textId="27748082" w:rsidR="0073444E" w:rsidRPr="00BA49B3" w:rsidRDefault="0073444E" w:rsidP="00734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X</w:t>
            </w:r>
          </w:p>
        </w:tc>
        <w:tc>
          <w:tcPr>
            <w:tcW w:w="790" w:type="dxa"/>
          </w:tcPr>
          <w:p w14:paraId="1908D6D8" w14:textId="77777777" w:rsidR="0073444E" w:rsidRPr="00BA49B3" w:rsidRDefault="0073444E" w:rsidP="00734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914" w:type="dxa"/>
          </w:tcPr>
          <w:p w14:paraId="0326E5D4" w14:textId="3B72CAA7" w:rsidR="0073444E" w:rsidRPr="00BA49B3" w:rsidRDefault="0073444E" w:rsidP="00734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Ok.</w:t>
            </w:r>
          </w:p>
        </w:tc>
        <w:tc>
          <w:tcPr>
            <w:tcW w:w="1548" w:type="dxa"/>
          </w:tcPr>
          <w:p w14:paraId="064BA2D4" w14:textId="77777777" w:rsidR="0073444E" w:rsidRPr="00BA49B3" w:rsidRDefault="0073444E" w:rsidP="00734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3444E" w:rsidRPr="00E02E49" w14:paraId="580F8FAC" w14:textId="77777777" w:rsidTr="007344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</w:tcPr>
          <w:p w14:paraId="37E5ED87" w14:textId="77777777" w:rsidR="0073444E" w:rsidRPr="00BA49B3" w:rsidRDefault="0073444E" w:rsidP="0073444E">
            <w:pPr>
              <w:jc w:val="center"/>
              <w:rPr>
                <w:lang w:val="en-US"/>
              </w:rPr>
            </w:pPr>
            <w:r w:rsidRPr="00BA49B3">
              <w:rPr>
                <w:lang w:val="en-US"/>
              </w:rPr>
              <w:t>Login stores client to session</w:t>
            </w:r>
          </w:p>
        </w:tc>
        <w:tc>
          <w:tcPr>
            <w:tcW w:w="732" w:type="dxa"/>
          </w:tcPr>
          <w:p w14:paraId="0AD63557" w14:textId="3DD530D3" w:rsidR="0073444E" w:rsidRPr="00BA49B3" w:rsidRDefault="0073444E" w:rsidP="00734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X</w:t>
            </w:r>
          </w:p>
        </w:tc>
        <w:tc>
          <w:tcPr>
            <w:tcW w:w="790" w:type="dxa"/>
          </w:tcPr>
          <w:p w14:paraId="56C90BF1" w14:textId="77777777" w:rsidR="0073444E" w:rsidRPr="00BA49B3" w:rsidRDefault="0073444E" w:rsidP="00734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914" w:type="dxa"/>
          </w:tcPr>
          <w:p w14:paraId="79DC055F" w14:textId="36BEE56C" w:rsidR="0073444E" w:rsidRPr="00BA49B3" w:rsidRDefault="0073444E" w:rsidP="00734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Ok.</w:t>
            </w:r>
          </w:p>
        </w:tc>
        <w:tc>
          <w:tcPr>
            <w:tcW w:w="1548" w:type="dxa"/>
          </w:tcPr>
          <w:p w14:paraId="08C71223" w14:textId="77777777" w:rsidR="0073444E" w:rsidRPr="00BA49B3" w:rsidRDefault="0073444E" w:rsidP="00734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3444E" w:rsidRPr="00E02E49" w14:paraId="6CC62130" w14:textId="77777777" w:rsidTr="00734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</w:tcPr>
          <w:p w14:paraId="680793D9" w14:textId="77777777" w:rsidR="0073444E" w:rsidRPr="00BA49B3" w:rsidRDefault="0073444E" w:rsidP="0073444E">
            <w:pPr>
              <w:jc w:val="center"/>
              <w:rPr>
                <w:lang w:val="en-US"/>
              </w:rPr>
            </w:pPr>
            <w:r w:rsidRPr="00BA49B3">
              <w:rPr>
                <w:lang w:val="en-US"/>
              </w:rPr>
              <w:t>Login response to null fields</w:t>
            </w:r>
          </w:p>
        </w:tc>
        <w:tc>
          <w:tcPr>
            <w:tcW w:w="732" w:type="dxa"/>
          </w:tcPr>
          <w:p w14:paraId="05BFC7EC" w14:textId="547420BF" w:rsidR="0073444E" w:rsidRPr="00BA49B3" w:rsidRDefault="0073444E" w:rsidP="00734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X</w:t>
            </w:r>
          </w:p>
        </w:tc>
        <w:tc>
          <w:tcPr>
            <w:tcW w:w="790" w:type="dxa"/>
          </w:tcPr>
          <w:p w14:paraId="29656547" w14:textId="77777777" w:rsidR="0073444E" w:rsidRPr="00BA49B3" w:rsidRDefault="0073444E" w:rsidP="00734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914" w:type="dxa"/>
          </w:tcPr>
          <w:p w14:paraId="31EB25A4" w14:textId="0619284A" w:rsidR="0073444E" w:rsidRPr="00BA49B3" w:rsidRDefault="0073444E" w:rsidP="00734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Ok.</w:t>
            </w:r>
          </w:p>
        </w:tc>
        <w:tc>
          <w:tcPr>
            <w:tcW w:w="1548" w:type="dxa"/>
          </w:tcPr>
          <w:p w14:paraId="250FDE0B" w14:textId="77777777" w:rsidR="0073444E" w:rsidRPr="00BA49B3" w:rsidRDefault="0073444E" w:rsidP="00734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3444E" w14:paraId="2B121092" w14:textId="77777777" w:rsidTr="0073444E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</w:tcPr>
          <w:p w14:paraId="07F41C70" w14:textId="77777777" w:rsidR="0073444E" w:rsidRDefault="0073444E" w:rsidP="0073444E">
            <w:pPr>
              <w:jc w:val="center"/>
            </w:pPr>
            <w:r>
              <w:t>Login hides password</w:t>
            </w:r>
          </w:p>
        </w:tc>
        <w:tc>
          <w:tcPr>
            <w:tcW w:w="732" w:type="dxa"/>
          </w:tcPr>
          <w:p w14:paraId="3AF39AAD" w14:textId="0E2B5DC0" w:rsidR="0073444E" w:rsidRDefault="0073444E" w:rsidP="00734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90" w:type="dxa"/>
          </w:tcPr>
          <w:p w14:paraId="2E81BC36" w14:textId="77777777" w:rsidR="0073444E" w:rsidRDefault="0073444E" w:rsidP="00734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14" w:type="dxa"/>
          </w:tcPr>
          <w:p w14:paraId="421E2388" w14:textId="30B85170" w:rsidR="0073444E" w:rsidRDefault="0073444E" w:rsidP="00734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Ok.</w:t>
            </w:r>
          </w:p>
        </w:tc>
        <w:tc>
          <w:tcPr>
            <w:tcW w:w="1548" w:type="dxa"/>
          </w:tcPr>
          <w:p w14:paraId="1945EFED" w14:textId="77777777" w:rsidR="0073444E" w:rsidRDefault="0073444E" w:rsidP="00734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F1270BA" w14:textId="77777777" w:rsidR="0073444E" w:rsidRDefault="0073444E" w:rsidP="0073444E">
      <w:pPr>
        <w:rPr>
          <w:lang w:val="en-US"/>
        </w:rPr>
      </w:pPr>
    </w:p>
    <w:p w14:paraId="317B788C" w14:textId="77777777" w:rsidR="0073444E" w:rsidRDefault="0073444E" w:rsidP="0073444E">
      <w:pPr>
        <w:rPr>
          <w:lang w:val="en-US"/>
        </w:rPr>
      </w:pPr>
    </w:p>
    <w:p w14:paraId="369D2D3A" w14:textId="77777777" w:rsidR="0073444E" w:rsidRPr="00C648A6" w:rsidRDefault="0073444E" w:rsidP="0073444E">
      <w:pPr>
        <w:rPr>
          <w:lang w:val="en-US"/>
        </w:rPr>
      </w:pPr>
    </w:p>
    <w:p w14:paraId="46DCCE68" w14:textId="77777777" w:rsidR="0073444E" w:rsidRPr="003B4E8C" w:rsidRDefault="0073444E" w:rsidP="0073444E">
      <w:pPr>
        <w:rPr>
          <w:lang w:val="en-US"/>
        </w:rPr>
      </w:pPr>
    </w:p>
    <w:p w14:paraId="1FE7386F" w14:textId="77777777" w:rsidR="0073444E" w:rsidRPr="003B4E8C" w:rsidRDefault="0073444E" w:rsidP="0073444E">
      <w:pPr>
        <w:rPr>
          <w:lang w:val="en-US"/>
        </w:rPr>
      </w:pPr>
    </w:p>
    <w:p w14:paraId="046CCD33" w14:textId="034B379D" w:rsidR="0073444E" w:rsidRDefault="006E3770" w:rsidP="0073444E">
      <w:r>
        <w:t>Tester:</w:t>
      </w:r>
      <w:r>
        <w:rPr>
          <w:u w:val="single"/>
        </w:rPr>
        <w:t xml:space="preserve">     </w:t>
      </w:r>
      <w:r w:rsidRPr="006E3770">
        <w:rPr>
          <w:u w:val="single"/>
        </w:rPr>
        <w:t>Morten</w:t>
      </w:r>
      <w:r>
        <w:rPr>
          <w:u w:val="single"/>
        </w:rPr>
        <w:t xml:space="preserve"> Liknes   </w:t>
      </w:r>
      <w:r>
        <w:t xml:space="preserve"> Date:</w:t>
      </w:r>
      <w:r>
        <w:rPr>
          <w:u w:val="single"/>
        </w:rPr>
        <w:t xml:space="preserve">    04.04.2017    </w:t>
      </w:r>
    </w:p>
    <w:tbl>
      <w:tblPr>
        <w:tblStyle w:val="GridTable4-Accent3"/>
        <w:tblW w:w="9867" w:type="dxa"/>
        <w:tblLook w:val="04A0" w:firstRow="1" w:lastRow="0" w:firstColumn="1" w:lastColumn="0" w:noHBand="0" w:noVBand="1"/>
        <w:tblCaption w:val=""/>
        <w:tblDescription w:val=""/>
      </w:tblPr>
      <w:tblGrid>
        <w:gridCol w:w="2876"/>
        <w:gridCol w:w="672"/>
        <w:gridCol w:w="790"/>
        <w:gridCol w:w="4204"/>
        <w:gridCol w:w="1325"/>
      </w:tblGrid>
      <w:tr w:rsidR="0073444E" w14:paraId="021E11FD" w14:textId="77777777" w:rsidTr="007C7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5D08CCF5" w14:textId="77777777" w:rsidR="0073444E" w:rsidRDefault="0073444E" w:rsidP="003A2745">
            <w:pPr>
              <w:jc w:val="center"/>
            </w:pPr>
            <w:r>
              <w:t>Create Appointment Function</w:t>
            </w:r>
          </w:p>
        </w:tc>
        <w:tc>
          <w:tcPr>
            <w:tcW w:w="672" w:type="dxa"/>
          </w:tcPr>
          <w:p w14:paraId="35ABAC05" w14:textId="77777777" w:rsidR="0073444E" w:rsidRDefault="0073444E" w:rsidP="003A2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OK</w:t>
            </w:r>
          </w:p>
        </w:tc>
        <w:tc>
          <w:tcPr>
            <w:tcW w:w="790" w:type="dxa"/>
          </w:tcPr>
          <w:p w14:paraId="15F30D91" w14:textId="77777777" w:rsidR="0073444E" w:rsidRDefault="0073444E" w:rsidP="003A2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  <w:tc>
          <w:tcPr>
            <w:tcW w:w="4204" w:type="dxa"/>
          </w:tcPr>
          <w:p w14:paraId="285C2DAC" w14:textId="77777777" w:rsidR="0073444E" w:rsidRDefault="0073444E" w:rsidP="003A27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325" w:type="dxa"/>
          </w:tcPr>
          <w:p w14:paraId="7350E996" w14:textId="77777777" w:rsidR="0073444E" w:rsidRDefault="0073444E" w:rsidP="003A2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Severity</w:t>
            </w:r>
          </w:p>
        </w:tc>
      </w:tr>
      <w:tr w:rsidR="007C7BAA" w:rsidRPr="00E02E49" w14:paraId="22AD929D" w14:textId="77777777" w:rsidTr="007C7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56A4B900" w14:textId="77777777" w:rsidR="007C7BAA" w:rsidRPr="0073444E" w:rsidRDefault="007C7BAA" w:rsidP="007C7BAA">
            <w:pPr>
              <w:jc w:val="center"/>
              <w:rPr>
                <w:lang w:val="en-US"/>
              </w:rPr>
            </w:pPr>
            <w:r w:rsidRPr="0073444E">
              <w:rPr>
                <w:lang w:val="en-US"/>
              </w:rPr>
              <w:t xml:space="preserve">New Appointment creation with valid data is successful </w:t>
            </w:r>
          </w:p>
        </w:tc>
        <w:tc>
          <w:tcPr>
            <w:tcW w:w="672" w:type="dxa"/>
          </w:tcPr>
          <w:p w14:paraId="085A27A5" w14:textId="22FD52AE" w:rsidR="007C7BAA" w:rsidRPr="0073444E" w:rsidRDefault="007C7BAA" w:rsidP="007C7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X</w:t>
            </w:r>
          </w:p>
        </w:tc>
        <w:tc>
          <w:tcPr>
            <w:tcW w:w="790" w:type="dxa"/>
          </w:tcPr>
          <w:p w14:paraId="05AFABFA" w14:textId="77777777" w:rsidR="007C7BAA" w:rsidRPr="0073444E" w:rsidRDefault="007C7BAA" w:rsidP="007C7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04" w:type="dxa"/>
          </w:tcPr>
          <w:p w14:paraId="3F6550CA" w14:textId="6B5994F5" w:rsidR="007C7BAA" w:rsidRPr="0073444E" w:rsidRDefault="007C7BAA" w:rsidP="007C7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OK.</w:t>
            </w:r>
          </w:p>
        </w:tc>
        <w:tc>
          <w:tcPr>
            <w:tcW w:w="1325" w:type="dxa"/>
          </w:tcPr>
          <w:p w14:paraId="2CD92D5A" w14:textId="77777777" w:rsidR="007C7BAA" w:rsidRPr="0073444E" w:rsidRDefault="007C7BAA" w:rsidP="007C7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C7BAA" w:rsidRPr="00E02E49" w14:paraId="79981134" w14:textId="77777777" w:rsidTr="007C7BAA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77DE5E5C" w14:textId="77777777" w:rsidR="007C7BAA" w:rsidRPr="0073444E" w:rsidRDefault="007C7BAA" w:rsidP="007C7BAA">
            <w:pPr>
              <w:jc w:val="center"/>
              <w:rPr>
                <w:lang w:val="en-US"/>
              </w:rPr>
            </w:pPr>
            <w:r w:rsidRPr="0073444E">
              <w:rPr>
                <w:lang w:val="en-US"/>
              </w:rPr>
              <w:t>Creation fails with null fields</w:t>
            </w:r>
          </w:p>
        </w:tc>
        <w:tc>
          <w:tcPr>
            <w:tcW w:w="672" w:type="dxa"/>
          </w:tcPr>
          <w:p w14:paraId="28D6DAA5" w14:textId="66B45A3C" w:rsidR="007C7BAA" w:rsidRPr="0073444E" w:rsidRDefault="007C7BAA" w:rsidP="007C7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X</w:t>
            </w:r>
          </w:p>
        </w:tc>
        <w:tc>
          <w:tcPr>
            <w:tcW w:w="790" w:type="dxa"/>
          </w:tcPr>
          <w:p w14:paraId="558EC315" w14:textId="77777777" w:rsidR="007C7BAA" w:rsidRPr="0073444E" w:rsidRDefault="007C7BAA" w:rsidP="007C7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04" w:type="dxa"/>
          </w:tcPr>
          <w:p w14:paraId="2FF6AAE8" w14:textId="77777777" w:rsidR="007C7BAA" w:rsidRPr="007C7BAA" w:rsidRDefault="007C7BAA" w:rsidP="007C7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7BAA">
              <w:rPr>
                <w:lang w:val="en-US"/>
              </w:rPr>
              <w:t xml:space="preserve">Error message: ” One or more field is empty! Please fill in all fields. Time must be in correct format! Please enter a time hh:mm. Dates must be in correct format! Please enter a date mm/dd/yyyy: Time </w:t>
            </w:r>
            <w:r w:rsidRPr="007C7BAA">
              <w:rPr>
                <w:lang w:val="en-US"/>
              </w:rPr>
              <w:lastRenderedPageBreak/>
              <w:t>must be in correct format! Please enter a time hh:mm. Postal Code must be an valid integer value!”</w:t>
            </w:r>
          </w:p>
          <w:p w14:paraId="25074A78" w14:textId="77777777" w:rsidR="007C7BAA" w:rsidRPr="007C7BAA" w:rsidRDefault="007C7BAA" w:rsidP="007C7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60DEDFFB" w14:textId="23C09C50" w:rsidR="007C7BAA" w:rsidRPr="0073444E" w:rsidRDefault="007C7BAA" w:rsidP="007C7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7BAA">
              <w:rPr>
                <w:lang w:val="en-US"/>
              </w:rPr>
              <w:t>Text is partially covered by button.</w:t>
            </w:r>
          </w:p>
        </w:tc>
        <w:tc>
          <w:tcPr>
            <w:tcW w:w="1325" w:type="dxa"/>
          </w:tcPr>
          <w:p w14:paraId="61439AD7" w14:textId="2F395DD0" w:rsidR="007C7BAA" w:rsidRPr="0073444E" w:rsidRDefault="007C7BAA" w:rsidP="007C7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lastRenderedPageBreak/>
              <w:t>cosmetic</w:t>
            </w:r>
          </w:p>
        </w:tc>
      </w:tr>
      <w:tr w:rsidR="007C7BAA" w:rsidRPr="00E02E49" w14:paraId="7020915D" w14:textId="77777777" w:rsidTr="007C7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59D8F5B2" w14:textId="77777777" w:rsidR="007C7BAA" w:rsidRPr="0073444E" w:rsidRDefault="007C7BAA" w:rsidP="007C7BAA">
            <w:pPr>
              <w:jc w:val="center"/>
              <w:rPr>
                <w:lang w:val="en-US"/>
              </w:rPr>
            </w:pPr>
            <w:r w:rsidRPr="0073444E">
              <w:rPr>
                <w:lang w:val="en-US"/>
              </w:rPr>
              <w:t>Creation fails with invalid time</w:t>
            </w:r>
          </w:p>
        </w:tc>
        <w:tc>
          <w:tcPr>
            <w:tcW w:w="672" w:type="dxa"/>
          </w:tcPr>
          <w:p w14:paraId="7356869A" w14:textId="46D0C99B" w:rsidR="007C7BAA" w:rsidRPr="0073444E" w:rsidRDefault="007C7BAA" w:rsidP="007C7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X</w:t>
            </w:r>
          </w:p>
        </w:tc>
        <w:tc>
          <w:tcPr>
            <w:tcW w:w="790" w:type="dxa"/>
          </w:tcPr>
          <w:p w14:paraId="5976B316" w14:textId="77777777" w:rsidR="007C7BAA" w:rsidRPr="0073444E" w:rsidRDefault="007C7BAA" w:rsidP="007C7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04" w:type="dxa"/>
          </w:tcPr>
          <w:p w14:paraId="39C1379F" w14:textId="52D31F5E" w:rsidR="007C7BAA" w:rsidRPr="0073444E" w:rsidRDefault="007C7BAA" w:rsidP="007C7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 OK.</w:t>
            </w:r>
          </w:p>
        </w:tc>
        <w:tc>
          <w:tcPr>
            <w:tcW w:w="1325" w:type="dxa"/>
          </w:tcPr>
          <w:p w14:paraId="447FA66E" w14:textId="77777777" w:rsidR="007C7BAA" w:rsidRPr="0073444E" w:rsidRDefault="007C7BAA" w:rsidP="007C7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C7BAA" w:rsidRPr="00E02E49" w14:paraId="53ACD123" w14:textId="77777777" w:rsidTr="007C7BAA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2C75A0F6" w14:textId="77777777" w:rsidR="007C7BAA" w:rsidRPr="0073444E" w:rsidRDefault="007C7BAA" w:rsidP="007C7BAA">
            <w:pPr>
              <w:jc w:val="center"/>
              <w:rPr>
                <w:lang w:val="en-US"/>
              </w:rPr>
            </w:pPr>
            <w:r w:rsidRPr="0073444E">
              <w:rPr>
                <w:lang w:val="en-US"/>
              </w:rPr>
              <w:t>Creation fails with invalid date</w:t>
            </w:r>
          </w:p>
        </w:tc>
        <w:tc>
          <w:tcPr>
            <w:tcW w:w="672" w:type="dxa"/>
          </w:tcPr>
          <w:p w14:paraId="37ACC0BB" w14:textId="08672DBF" w:rsidR="007C7BAA" w:rsidRPr="0073444E" w:rsidRDefault="007C7BAA" w:rsidP="007C7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X</w:t>
            </w:r>
          </w:p>
        </w:tc>
        <w:tc>
          <w:tcPr>
            <w:tcW w:w="790" w:type="dxa"/>
          </w:tcPr>
          <w:p w14:paraId="796A84B8" w14:textId="77777777" w:rsidR="007C7BAA" w:rsidRPr="0073444E" w:rsidRDefault="007C7BAA" w:rsidP="007C7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04" w:type="dxa"/>
          </w:tcPr>
          <w:p w14:paraId="06728F4B" w14:textId="7952AEA2" w:rsidR="007C7BAA" w:rsidRPr="0073444E" w:rsidRDefault="007C7BAA" w:rsidP="007C7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OK.</w:t>
            </w:r>
          </w:p>
        </w:tc>
        <w:tc>
          <w:tcPr>
            <w:tcW w:w="1325" w:type="dxa"/>
          </w:tcPr>
          <w:p w14:paraId="73EFDAE1" w14:textId="77777777" w:rsidR="007C7BAA" w:rsidRPr="0073444E" w:rsidRDefault="007C7BAA" w:rsidP="007C7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C7BAA" w:rsidRPr="00E02E49" w14:paraId="178C27A2" w14:textId="77777777" w:rsidTr="007C7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27E01F08" w14:textId="77777777" w:rsidR="007C7BAA" w:rsidRPr="0073444E" w:rsidRDefault="007C7BAA" w:rsidP="007C7BAA">
            <w:pPr>
              <w:jc w:val="center"/>
              <w:rPr>
                <w:lang w:val="en-US"/>
              </w:rPr>
            </w:pPr>
            <w:r w:rsidRPr="0073444E">
              <w:rPr>
                <w:lang w:val="en-US"/>
              </w:rPr>
              <w:t>Creation fails with invalid postcode</w:t>
            </w:r>
          </w:p>
          <w:p w14:paraId="5C133E49" w14:textId="77777777" w:rsidR="007C7BAA" w:rsidRPr="0073444E" w:rsidRDefault="007C7BAA" w:rsidP="007C7BAA">
            <w:pPr>
              <w:jc w:val="center"/>
              <w:rPr>
                <w:lang w:val="en-US"/>
              </w:rPr>
            </w:pPr>
            <w:r w:rsidRPr="0073444E">
              <w:rPr>
                <w:lang w:val="en-US"/>
              </w:rPr>
              <w:t>(does not exist / non-integer)</w:t>
            </w:r>
          </w:p>
        </w:tc>
        <w:tc>
          <w:tcPr>
            <w:tcW w:w="672" w:type="dxa"/>
          </w:tcPr>
          <w:p w14:paraId="69496230" w14:textId="74026A2B" w:rsidR="007C7BAA" w:rsidRPr="0073444E" w:rsidRDefault="007C7BAA" w:rsidP="007C7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X</w:t>
            </w:r>
          </w:p>
        </w:tc>
        <w:tc>
          <w:tcPr>
            <w:tcW w:w="790" w:type="dxa"/>
          </w:tcPr>
          <w:p w14:paraId="3F48CC51" w14:textId="77777777" w:rsidR="007C7BAA" w:rsidRPr="0073444E" w:rsidRDefault="007C7BAA" w:rsidP="007C7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04" w:type="dxa"/>
          </w:tcPr>
          <w:p w14:paraId="1BAFF46D" w14:textId="77777777" w:rsidR="007C7BAA" w:rsidRPr="007C7BAA" w:rsidRDefault="007C7BAA" w:rsidP="007C7BAA">
            <w:pPr>
              <w:overflowPunct/>
              <w:autoSpaceDE/>
              <w:autoSpaceDN/>
              <w:adjustRightInd/>
              <w:spacing w:before="0" w:after="0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 w:eastAsia="nb-NO"/>
              </w:rPr>
            </w:pPr>
            <w:r w:rsidRPr="007C7BAA">
              <w:rPr>
                <w:lang w:val="en-US"/>
              </w:rPr>
              <w:t>Error message:”</w:t>
            </w:r>
            <w:r w:rsidRPr="007C7BAA">
              <w:rPr>
                <w:lang w:val="en-US" w:eastAsia="nb-NO"/>
              </w:rPr>
              <w:t xml:space="preserve"> </w:t>
            </w:r>
          </w:p>
          <w:p w14:paraId="4840B65D" w14:textId="77777777" w:rsidR="007C7BAA" w:rsidRPr="007C7BAA" w:rsidRDefault="007C7BAA" w:rsidP="007C7BAA">
            <w:pPr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7BAA">
              <w:rPr>
                <w:szCs w:val="24"/>
                <w:lang w:val="en-US" w:eastAsia="nb-NO"/>
              </w:rPr>
              <w:t>Failed to save changes!The INSERT statement conflicted with the FOREIGN KEY constraint "R_3". The conflict occurred in database "CheckPoint", table "dbo.ADDRESS", column 'PostalCode'. The statement has been terminated.</w:t>
            </w:r>
            <w:r w:rsidRPr="007C7BAA">
              <w:rPr>
                <w:lang w:val="en-US"/>
              </w:rPr>
              <w:t>”</w:t>
            </w:r>
          </w:p>
          <w:p w14:paraId="75A0F389" w14:textId="77777777" w:rsidR="007C7BAA" w:rsidRPr="007C7BAA" w:rsidRDefault="007C7BAA" w:rsidP="007C7BAA">
            <w:pPr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7BAA">
              <w:rPr>
                <w:lang w:val="en-US"/>
              </w:rPr>
              <w:t>Text is partially covered by button.</w:t>
            </w:r>
          </w:p>
          <w:p w14:paraId="66D30316" w14:textId="77777777" w:rsidR="007C7BAA" w:rsidRPr="0073444E" w:rsidRDefault="007C7BAA" w:rsidP="007C7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25" w:type="dxa"/>
          </w:tcPr>
          <w:p w14:paraId="482A3DA8" w14:textId="3AABC23C" w:rsidR="007C7BAA" w:rsidRPr="0073444E" w:rsidRDefault="007C7BAA" w:rsidP="007C7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Cosmetic</w:t>
            </w:r>
          </w:p>
        </w:tc>
      </w:tr>
      <w:tr w:rsidR="007C7BAA" w:rsidRPr="00E02E49" w14:paraId="16181C89" w14:textId="77777777" w:rsidTr="007C7BAA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76D91DE8" w14:textId="77777777" w:rsidR="007C7BAA" w:rsidRPr="0073444E" w:rsidRDefault="007C7BAA" w:rsidP="007C7BAA">
            <w:pPr>
              <w:jc w:val="center"/>
              <w:rPr>
                <w:lang w:val="en-US"/>
              </w:rPr>
            </w:pPr>
            <w:r w:rsidRPr="0073444E">
              <w:rPr>
                <w:lang w:val="en-US"/>
              </w:rPr>
              <w:t>Appointment is stored correctly in database</w:t>
            </w:r>
          </w:p>
        </w:tc>
        <w:tc>
          <w:tcPr>
            <w:tcW w:w="672" w:type="dxa"/>
          </w:tcPr>
          <w:p w14:paraId="025D45FF" w14:textId="6A474E30" w:rsidR="007C7BAA" w:rsidRPr="0073444E" w:rsidRDefault="007C7BAA" w:rsidP="007C7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F555C">
              <w:rPr>
                <w:lang w:val="en-US"/>
              </w:rPr>
              <w:t xml:space="preserve">  </w:t>
            </w:r>
            <w:r>
              <w:t>X</w:t>
            </w:r>
          </w:p>
        </w:tc>
        <w:tc>
          <w:tcPr>
            <w:tcW w:w="790" w:type="dxa"/>
          </w:tcPr>
          <w:p w14:paraId="4F52ECBA" w14:textId="77777777" w:rsidR="007C7BAA" w:rsidRPr="0073444E" w:rsidRDefault="007C7BAA" w:rsidP="007C7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04" w:type="dxa"/>
          </w:tcPr>
          <w:p w14:paraId="3B50720A" w14:textId="4C8F71D6" w:rsidR="007C7BAA" w:rsidRPr="0073444E" w:rsidRDefault="007C7BAA" w:rsidP="007C7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OK.</w:t>
            </w:r>
          </w:p>
        </w:tc>
        <w:tc>
          <w:tcPr>
            <w:tcW w:w="1325" w:type="dxa"/>
          </w:tcPr>
          <w:p w14:paraId="1833CBA4" w14:textId="77777777" w:rsidR="007C7BAA" w:rsidRPr="0073444E" w:rsidRDefault="007C7BAA" w:rsidP="007C7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C7BAA" w:rsidRPr="006E3770" w14:paraId="62AE2DF3" w14:textId="77777777" w:rsidTr="007C7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360B71F6" w14:textId="77777777" w:rsidR="007C7BAA" w:rsidRDefault="007C7BAA" w:rsidP="007C7BAA">
            <w:pPr>
              <w:jc w:val="center"/>
            </w:pPr>
            <w:r>
              <w:t>Response if creation fails</w:t>
            </w:r>
          </w:p>
        </w:tc>
        <w:tc>
          <w:tcPr>
            <w:tcW w:w="672" w:type="dxa"/>
          </w:tcPr>
          <w:p w14:paraId="701FBB10" w14:textId="360EF5E2" w:rsidR="007C7BAA" w:rsidRDefault="007C7BAA" w:rsidP="007C7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X</w:t>
            </w:r>
          </w:p>
        </w:tc>
        <w:tc>
          <w:tcPr>
            <w:tcW w:w="790" w:type="dxa"/>
          </w:tcPr>
          <w:p w14:paraId="0C5846B5" w14:textId="77777777" w:rsidR="007C7BAA" w:rsidRDefault="007C7BAA" w:rsidP="007C7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04" w:type="dxa"/>
          </w:tcPr>
          <w:p w14:paraId="319D44D4" w14:textId="76FBC274" w:rsidR="007C7BAA" w:rsidRPr="007C7BAA" w:rsidRDefault="007C7BAA" w:rsidP="007C7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7BAA">
              <w:rPr>
                <w:lang w:val="en-US"/>
              </w:rPr>
              <w:t xml:space="preserve"> OK. Se above cosmetic bugs.</w:t>
            </w:r>
          </w:p>
        </w:tc>
        <w:tc>
          <w:tcPr>
            <w:tcW w:w="1325" w:type="dxa"/>
          </w:tcPr>
          <w:p w14:paraId="79663FE5" w14:textId="77777777" w:rsidR="007C7BAA" w:rsidRPr="007C7BAA" w:rsidRDefault="007C7BAA" w:rsidP="007C7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4F25A38F" w14:textId="77777777" w:rsidR="0073444E" w:rsidRPr="007C7BAA" w:rsidRDefault="0073444E" w:rsidP="0073444E">
      <w:pPr>
        <w:rPr>
          <w:lang w:val="en-US"/>
        </w:rPr>
      </w:pPr>
    </w:p>
    <w:p w14:paraId="72008E72" w14:textId="77777777" w:rsidR="0073444E" w:rsidRPr="007C7BAA" w:rsidRDefault="0073444E" w:rsidP="0073444E">
      <w:pPr>
        <w:rPr>
          <w:lang w:val="en-US"/>
        </w:rPr>
      </w:pPr>
    </w:p>
    <w:p w14:paraId="1A65A207" w14:textId="77777777" w:rsidR="0073444E" w:rsidRDefault="0073444E" w:rsidP="0073444E">
      <w:r>
        <w:t>Tester:___________________  Date:____________</w:t>
      </w:r>
    </w:p>
    <w:tbl>
      <w:tblPr>
        <w:tblStyle w:val="GridTable4-Accent3"/>
        <w:tblW w:w="9867" w:type="dxa"/>
        <w:tblLook w:val="04A0" w:firstRow="1" w:lastRow="0" w:firstColumn="1" w:lastColumn="0" w:noHBand="0" w:noVBand="1"/>
        <w:tblCaption w:val=""/>
        <w:tblDescription w:val=""/>
      </w:tblPr>
      <w:tblGrid>
        <w:gridCol w:w="2880"/>
        <w:gridCol w:w="716"/>
        <w:gridCol w:w="790"/>
        <w:gridCol w:w="4155"/>
        <w:gridCol w:w="1326"/>
      </w:tblGrid>
      <w:tr w:rsidR="0073444E" w14:paraId="2A4D59D0" w14:textId="77777777" w:rsidTr="007C7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805AEB3" w14:textId="77777777" w:rsidR="0073444E" w:rsidRDefault="0073444E" w:rsidP="003A2745">
            <w:pPr>
              <w:jc w:val="center"/>
            </w:pPr>
            <w:r>
              <w:t>Update Appointment Function</w:t>
            </w:r>
          </w:p>
        </w:tc>
        <w:tc>
          <w:tcPr>
            <w:tcW w:w="716" w:type="dxa"/>
          </w:tcPr>
          <w:p w14:paraId="1D0BDFCC" w14:textId="77777777" w:rsidR="0073444E" w:rsidRDefault="0073444E" w:rsidP="003A2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OK</w:t>
            </w:r>
          </w:p>
        </w:tc>
        <w:tc>
          <w:tcPr>
            <w:tcW w:w="790" w:type="dxa"/>
          </w:tcPr>
          <w:p w14:paraId="6B95559F" w14:textId="77777777" w:rsidR="0073444E" w:rsidRDefault="0073444E" w:rsidP="003A2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  <w:tc>
          <w:tcPr>
            <w:tcW w:w="4155" w:type="dxa"/>
          </w:tcPr>
          <w:p w14:paraId="5B029DA9" w14:textId="77777777" w:rsidR="0073444E" w:rsidRDefault="0073444E" w:rsidP="003A27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326" w:type="dxa"/>
          </w:tcPr>
          <w:p w14:paraId="0E6741A0" w14:textId="77777777" w:rsidR="0073444E" w:rsidRDefault="0073444E" w:rsidP="003A2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Severity</w:t>
            </w:r>
          </w:p>
        </w:tc>
      </w:tr>
      <w:tr w:rsidR="007C7BAA" w:rsidRPr="00E02E49" w14:paraId="28BAF16E" w14:textId="77777777" w:rsidTr="007C7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47B4D5C" w14:textId="77777777" w:rsidR="007C7BAA" w:rsidRDefault="007C7BAA" w:rsidP="007C7BAA">
            <w:pPr>
              <w:jc w:val="center"/>
              <w:rPr>
                <w:lang w:val="en-US"/>
              </w:rPr>
            </w:pPr>
            <w:r w:rsidRPr="00E10354">
              <w:rPr>
                <w:lang w:val="en-US"/>
              </w:rPr>
              <w:t>Page shows correct appointment data</w:t>
            </w:r>
          </w:p>
          <w:p w14:paraId="3953C998" w14:textId="77777777" w:rsidR="007C7BAA" w:rsidRDefault="007C7BAA" w:rsidP="007C7BAA">
            <w:pPr>
              <w:jc w:val="center"/>
            </w:pPr>
          </w:p>
        </w:tc>
        <w:tc>
          <w:tcPr>
            <w:tcW w:w="716" w:type="dxa"/>
          </w:tcPr>
          <w:p w14:paraId="5E6999C5" w14:textId="2E671B86" w:rsidR="007C7BAA" w:rsidRDefault="007C7BAA" w:rsidP="007C7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90" w:type="dxa"/>
          </w:tcPr>
          <w:p w14:paraId="143CF455" w14:textId="77777777" w:rsidR="007C7BAA" w:rsidRDefault="007C7BAA" w:rsidP="007C7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55" w:type="dxa"/>
          </w:tcPr>
          <w:p w14:paraId="01762B96" w14:textId="4497A3D1" w:rsidR="007C7BAA" w:rsidRDefault="007C7BAA" w:rsidP="007C7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1326" w:type="dxa"/>
          </w:tcPr>
          <w:p w14:paraId="2D72D0A4" w14:textId="77777777" w:rsidR="007C7BAA" w:rsidRDefault="007C7BAA" w:rsidP="007C7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7BAA" w:rsidRPr="00E02E49" w14:paraId="7CECBD1E" w14:textId="77777777" w:rsidTr="007C7BAA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6CCE3BD" w14:textId="77777777" w:rsidR="007C7BAA" w:rsidRPr="00E10354" w:rsidRDefault="007C7BAA" w:rsidP="007C7BAA">
            <w:pPr>
              <w:rPr>
                <w:lang w:val="en-US"/>
              </w:rPr>
            </w:pPr>
            <w:r w:rsidRPr="00E10354">
              <w:rPr>
                <w:lang w:val="en-US"/>
              </w:rPr>
              <w:t xml:space="preserve">Appointment updated </w:t>
            </w:r>
            <w:r>
              <w:rPr>
                <w:lang w:val="en-US"/>
              </w:rPr>
              <w:t xml:space="preserve">    </w:t>
            </w:r>
            <w:r w:rsidRPr="00E10354">
              <w:rPr>
                <w:lang w:val="en-US"/>
              </w:rPr>
              <w:t xml:space="preserve">with valid data is </w:t>
            </w:r>
            <w:r>
              <w:rPr>
                <w:lang w:val="en-US"/>
              </w:rPr>
              <w:t xml:space="preserve"> </w:t>
            </w:r>
            <w:r w:rsidRPr="00E10354">
              <w:rPr>
                <w:lang w:val="en-US"/>
              </w:rPr>
              <w:t>successful</w:t>
            </w:r>
          </w:p>
        </w:tc>
        <w:tc>
          <w:tcPr>
            <w:tcW w:w="716" w:type="dxa"/>
          </w:tcPr>
          <w:p w14:paraId="1D499288" w14:textId="0874755A" w:rsidR="007C7BAA" w:rsidRPr="00E10354" w:rsidRDefault="007C7BAA" w:rsidP="007C7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X</w:t>
            </w:r>
          </w:p>
        </w:tc>
        <w:tc>
          <w:tcPr>
            <w:tcW w:w="790" w:type="dxa"/>
          </w:tcPr>
          <w:p w14:paraId="2A872477" w14:textId="77777777" w:rsidR="007C7BAA" w:rsidRPr="00E10354" w:rsidRDefault="007C7BAA" w:rsidP="007C7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55" w:type="dxa"/>
          </w:tcPr>
          <w:p w14:paraId="76C6AACD" w14:textId="77777777" w:rsidR="007C7BAA" w:rsidRPr="007C7BAA" w:rsidRDefault="007C7BAA" w:rsidP="007C7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7BAA">
              <w:rPr>
                <w:lang w:val="en-US"/>
              </w:rPr>
              <w:t>Error message: ” One or more field is empty! Please fill in all fields. Time must be in correct format! Please enter a time hh:mm. Dates must be in correct format! Please enter a date mm/dd/yyyy: Time must be in correct format! Please enter a time hh:mm. Postal Code must be an valid integer value!”</w:t>
            </w:r>
          </w:p>
          <w:p w14:paraId="3E9361A6" w14:textId="77777777" w:rsidR="007C7BAA" w:rsidRPr="007C7BAA" w:rsidRDefault="007C7BAA" w:rsidP="007C7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1D8EBC24" w14:textId="3715FBCA" w:rsidR="007C7BAA" w:rsidRPr="00E10354" w:rsidRDefault="007C7BAA" w:rsidP="007C7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7BAA">
              <w:rPr>
                <w:lang w:val="en-US"/>
              </w:rPr>
              <w:lastRenderedPageBreak/>
              <w:t>Text is partially covered by button.</w:t>
            </w:r>
          </w:p>
        </w:tc>
        <w:tc>
          <w:tcPr>
            <w:tcW w:w="1326" w:type="dxa"/>
          </w:tcPr>
          <w:p w14:paraId="07D4772D" w14:textId="61695018" w:rsidR="007C7BAA" w:rsidRPr="00E10354" w:rsidRDefault="007C7BAA" w:rsidP="007C7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lastRenderedPageBreak/>
              <w:t>cosmetic</w:t>
            </w:r>
          </w:p>
        </w:tc>
      </w:tr>
      <w:tr w:rsidR="007C7BAA" w:rsidRPr="00E02E49" w14:paraId="2E6C0622" w14:textId="77777777" w:rsidTr="007C7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1202033" w14:textId="77777777" w:rsidR="007C7BAA" w:rsidRPr="0073444E" w:rsidRDefault="007C7BAA" w:rsidP="007C7BAA">
            <w:pPr>
              <w:jc w:val="center"/>
              <w:rPr>
                <w:lang w:val="en-US"/>
              </w:rPr>
            </w:pPr>
            <w:r w:rsidRPr="0073444E">
              <w:rPr>
                <w:lang w:val="en-US"/>
              </w:rPr>
              <w:t>Update fails with null fields</w:t>
            </w:r>
          </w:p>
        </w:tc>
        <w:tc>
          <w:tcPr>
            <w:tcW w:w="716" w:type="dxa"/>
          </w:tcPr>
          <w:p w14:paraId="687FFCCC" w14:textId="20328F26" w:rsidR="007C7BAA" w:rsidRPr="0073444E" w:rsidRDefault="007C7BAA" w:rsidP="007C7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X</w:t>
            </w:r>
          </w:p>
        </w:tc>
        <w:tc>
          <w:tcPr>
            <w:tcW w:w="790" w:type="dxa"/>
          </w:tcPr>
          <w:p w14:paraId="111207C3" w14:textId="77777777" w:rsidR="007C7BAA" w:rsidRPr="0073444E" w:rsidRDefault="007C7BAA" w:rsidP="007C7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55" w:type="dxa"/>
          </w:tcPr>
          <w:p w14:paraId="7BC07BA8" w14:textId="4EAA63E5" w:rsidR="007C7BAA" w:rsidRPr="0073444E" w:rsidRDefault="007C7BAA" w:rsidP="007C7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OK.</w:t>
            </w:r>
          </w:p>
        </w:tc>
        <w:tc>
          <w:tcPr>
            <w:tcW w:w="1326" w:type="dxa"/>
          </w:tcPr>
          <w:p w14:paraId="2254E899" w14:textId="77777777" w:rsidR="007C7BAA" w:rsidRPr="0073444E" w:rsidRDefault="007C7BAA" w:rsidP="007C7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C7BAA" w:rsidRPr="00E02E49" w14:paraId="5E0C7FE9" w14:textId="77777777" w:rsidTr="007C7BAA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13403F2" w14:textId="77777777" w:rsidR="007C7BAA" w:rsidRPr="0073444E" w:rsidRDefault="007C7BAA" w:rsidP="007C7BAA">
            <w:pPr>
              <w:jc w:val="center"/>
              <w:rPr>
                <w:lang w:val="en-US"/>
              </w:rPr>
            </w:pPr>
            <w:r w:rsidRPr="0073444E">
              <w:rPr>
                <w:lang w:val="en-US"/>
              </w:rPr>
              <w:t>Update fails with invalid time</w:t>
            </w:r>
          </w:p>
        </w:tc>
        <w:tc>
          <w:tcPr>
            <w:tcW w:w="716" w:type="dxa"/>
          </w:tcPr>
          <w:p w14:paraId="43881A3B" w14:textId="79C71FC8" w:rsidR="007C7BAA" w:rsidRPr="0073444E" w:rsidRDefault="007C7BAA" w:rsidP="007C7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X</w:t>
            </w:r>
          </w:p>
        </w:tc>
        <w:tc>
          <w:tcPr>
            <w:tcW w:w="790" w:type="dxa"/>
          </w:tcPr>
          <w:p w14:paraId="57630F91" w14:textId="77777777" w:rsidR="007C7BAA" w:rsidRPr="0073444E" w:rsidRDefault="007C7BAA" w:rsidP="007C7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55" w:type="dxa"/>
          </w:tcPr>
          <w:p w14:paraId="0E591395" w14:textId="671B2275" w:rsidR="007C7BAA" w:rsidRPr="0073444E" w:rsidRDefault="007C7BAA" w:rsidP="007C7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OK.</w:t>
            </w:r>
          </w:p>
        </w:tc>
        <w:tc>
          <w:tcPr>
            <w:tcW w:w="1326" w:type="dxa"/>
          </w:tcPr>
          <w:p w14:paraId="0A50EFCF" w14:textId="77777777" w:rsidR="007C7BAA" w:rsidRPr="0073444E" w:rsidRDefault="007C7BAA" w:rsidP="007C7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C7BAA" w:rsidRPr="00E02E49" w14:paraId="7DB063E3" w14:textId="77777777" w:rsidTr="007C7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093F1D3" w14:textId="77777777" w:rsidR="007C7BAA" w:rsidRPr="0073444E" w:rsidRDefault="007C7BAA" w:rsidP="007C7BAA">
            <w:pPr>
              <w:jc w:val="center"/>
              <w:rPr>
                <w:lang w:val="en-US"/>
              </w:rPr>
            </w:pPr>
            <w:r w:rsidRPr="0073444E">
              <w:rPr>
                <w:lang w:val="en-US"/>
              </w:rPr>
              <w:t>Update fails with invalid date</w:t>
            </w:r>
          </w:p>
        </w:tc>
        <w:tc>
          <w:tcPr>
            <w:tcW w:w="716" w:type="dxa"/>
          </w:tcPr>
          <w:p w14:paraId="66B0FFDF" w14:textId="77777777" w:rsidR="007C7BAA" w:rsidRPr="0073444E" w:rsidRDefault="007C7BAA" w:rsidP="007C7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90" w:type="dxa"/>
          </w:tcPr>
          <w:p w14:paraId="2F54EE25" w14:textId="77777777" w:rsidR="007C7BAA" w:rsidRPr="0073444E" w:rsidRDefault="007C7BAA" w:rsidP="007C7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55" w:type="dxa"/>
          </w:tcPr>
          <w:p w14:paraId="1705C470" w14:textId="77777777" w:rsidR="007C7BAA" w:rsidRPr="007C7BAA" w:rsidRDefault="007C7BAA" w:rsidP="007C7BAA">
            <w:pPr>
              <w:overflowPunct/>
              <w:autoSpaceDE/>
              <w:autoSpaceDN/>
              <w:adjustRightInd/>
              <w:spacing w:before="0" w:after="0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 w:eastAsia="nb-NO"/>
              </w:rPr>
            </w:pPr>
            <w:r w:rsidRPr="007C7BAA">
              <w:rPr>
                <w:lang w:val="en-US"/>
              </w:rPr>
              <w:t>Error message:”</w:t>
            </w:r>
            <w:r w:rsidRPr="007C7BAA">
              <w:rPr>
                <w:lang w:val="en-US" w:eastAsia="nb-NO"/>
              </w:rPr>
              <w:t xml:space="preserve"> </w:t>
            </w:r>
          </w:p>
          <w:p w14:paraId="534DBFAC" w14:textId="77777777" w:rsidR="007C7BAA" w:rsidRPr="007C7BAA" w:rsidRDefault="007C7BAA" w:rsidP="007C7BAA">
            <w:pPr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7BAA">
              <w:rPr>
                <w:szCs w:val="24"/>
                <w:lang w:val="en-US" w:eastAsia="nb-NO"/>
              </w:rPr>
              <w:t>Failed to save changes!The INSERT statement conflicted with the FOREIGN KEY constraint "R_3". The conflict occurred in database "CheckPoint", table "dbo.ADDRESS", column 'PostalCode'. The statement has been terminated.</w:t>
            </w:r>
            <w:r w:rsidRPr="007C7BAA">
              <w:rPr>
                <w:lang w:val="en-US"/>
              </w:rPr>
              <w:t>”</w:t>
            </w:r>
          </w:p>
          <w:p w14:paraId="68BF1228" w14:textId="77777777" w:rsidR="007C7BAA" w:rsidRPr="007C7BAA" w:rsidRDefault="007C7BAA" w:rsidP="007C7BAA">
            <w:pPr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7BAA">
              <w:rPr>
                <w:lang w:val="en-US"/>
              </w:rPr>
              <w:t>Text is partially covered by button.</w:t>
            </w:r>
          </w:p>
          <w:p w14:paraId="6840DD00" w14:textId="77777777" w:rsidR="007C7BAA" w:rsidRPr="0073444E" w:rsidRDefault="007C7BAA" w:rsidP="007C7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26" w:type="dxa"/>
          </w:tcPr>
          <w:p w14:paraId="1B6B47DB" w14:textId="05287F39" w:rsidR="007C7BAA" w:rsidRPr="0073444E" w:rsidRDefault="007C7BAA" w:rsidP="007C7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Cosmetic</w:t>
            </w:r>
          </w:p>
        </w:tc>
      </w:tr>
      <w:tr w:rsidR="007C7BAA" w:rsidRPr="00E02E49" w14:paraId="09DAA00C" w14:textId="77777777" w:rsidTr="007C7BAA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2F4F8AB" w14:textId="77777777" w:rsidR="007C7BAA" w:rsidRPr="0073444E" w:rsidRDefault="007C7BAA" w:rsidP="007C7BAA">
            <w:pPr>
              <w:jc w:val="center"/>
              <w:rPr>
                <w:lang w:val="en-US"/>
              </w:rPr>
            </w:pPr>
            <w:r w:rsidRPr="0073444E">
              <w:rPr>
                <w:lang w:val="en-US"/>
              </w:rPr>
              <w:t>Update fails with invalid postcode</w:t>
            </w:r>
          </w:p>
          <w:p w14:paraId="3AF4A60B" w14:textId="77777777" w:rsidR="007C7BAA" w:rsidRPr="0073444E" w:rsidRDefault="007C7BAA" w:rsidP="007C7BAA">
            <w:pPr>
              <w:jc w:val="center"/>
              <w:rPr>
                <w:lang w:val="en-US"/>
              </w:rPr>
            </w:pPr>
            <w:r w:rsidRPr="0073444E">
              <w:rPr>
                <w:lang w:val="en-US"/>
              </w:rPr>
              <w:t>(does not exist / non-integer)</w:t>
            </w:r>
          </w:p>
        </w:tc>
        <w:tc>
          <w:tcPr>
            <w:tcW w:w="716" w:type="dxa"/>
          </w:tcPr>
          <w:p w14:paraId="5692B974" w14:textId="7DA55664" w:rsidR="007C7BAA" w:rsidRPr="0073444E" w:rsidRDefault="007C7BAA" w:rsidP="007C7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X</w:t>
            </w:r>
          </w:p>
        </w:tc>
        <w:tc>
          <w:tcPr>
            <w:tcW w:w="790" w:type="dxa"/>
          </w:tcPr>
          <w:p w14:paraId="55E17F97" w14:textId="77777777" w:rsidR="007C7BAA" w:rsidRPr="0073444E" w:rsidRDefault="007C7BAA" w:rsidP="007C7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55" w:type="dxa"/>
          </w:tcPr>
          <w:p w14:paraId="46E8A5A3" w14:textId="4AF02C5E" w:rsidR="007C7BAA" w:rsidRPr="0073444E" w:rsidRDefault="007C7BAA" w:rsidP="007C7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OK.</w:t>
            </w:r>
          </w:p>
        </w:tc>
        <w:tc>
          <w:tcPr>
            <w:tcW w:w="1326" w:type="dxa"/>
          </w:tcPr>
          <w:p w14:paraId="662739A0" w14:textId="77777777" w:rsidR="007C7BAA" w:rsidRPr="0073444E" w:rsidRDefault="007C7BAA" w:rsidP="007C7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C7BAA" w:rsidRPr="006E3770" w14:paraId="42BD47F1" w14:textId="77777777" w:rsidTr="007C7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33A9592" w14:textId="77777777" w:rsidR="007C7BAA" w:rsidRPr="0073444E" w:rsidRDefault="007C7BAA" w:rsidP="007C7BAA">
            <w:pPr>
              <w:jc w:val="center"/>
              <w:rPr>
                <w:lang w:val="en-US"/>
              </w:rPr>
            </w:pPr>
            <w:r w:rsidRPr="0073444E">
              <w:rPr>
                <w:lang w:val="en-US"/>
              </w:rPr>
              <w:t>Appointment is updated correctly in database</w:t>
            </w:r>
          </w:p>
        </w:tc>
        <w:tc>
          <w:tcPr>
            <w:tcW w:w="716" w:type="dxa"/>
          </w:tcPr>
          <w:p w14:paraId="1988D822" w14:textId="7AE2FDAB" w:rsidR="007C7BAA" w:rsidRPr="0073444E" w:rsidRDefault="007C7BAA" w:rsidP="007C7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X</w:t>
            </w:r>
          </w:p>
        </w:tc>
        <w:tc>
          <w:tcPr>
            <w:tcW w:w="790" w:type="dxa"/>
          </w:tcPr>
          <w:p w14:paraId="31D85EE1" w14:textId="77777777" w:rsidR="007C7BAA" w:rsidRPr="0073444E" w:rsidRDefault="007C7BAA" w:rsidP="007C7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55" w:type="dxa"/>
          </w:tcPr>
          <w:p w14:paraId="54BC9F00" w14:textId="712A7C0F" w:rsidR="007C7BAA" w:rsidRPr="0073444E" w:rsidRDefault="007C7BAA" w:rsidP="007C7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7BAA">
              <w:rPr>
                <w:lang w:val="en-US"/>
              </w:rPr>
              <w:t>OK. Se above cosmetic bugs.</w:t>
            </w:r>
          </w:p>
        </w:tc>
        <w:tc>
          <w:tcPr>
            <w:tcW w:w="1326" w:type="dxa"/>
          </w:tcPr>
          <w:p w14:paraId="632CA4DB" w14:textId="77777777" w:rsidR="007C7BAA" w:rsidRPr="0073444E" w:rsidRDefault="007C7BAA" w:rsidP="007C7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C7BAA" w14:paraId="7E5EBAC1" w14:textId="77777777" w:rsidTr="007C7BAA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27DAEFB" w14:textId="77777777" w:rsidR="007C7BAA" w:rsidRDefault="007C7BAA" w:rsidP="007C7BAA">
            <w:pPr>
              <w:jc w:val="center"/>
            </w:pPr>
            <w:r>
              <w:t>Response if update fails</w:t>
            </w:r>
          </w:p>
        </w:tc>
        <w:tc>
          <w:tcPr>
            <w:tcW w:w="716" w:type="dxa"/>
          </w:tcPr>
          <w:p w14:paraId="5AAEC97E" w14:textId="77777777" w:rsidR="007C7BAA" w:rsidRDefault="007C7BAA" w:rsidP="007C7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0" w:type="dxa"/>
          </w:tcPr>
          <w:p w14:paraId="7E74DFC7" w14:textId="77777777" w:rsidR="007C7BAA" w:rsidRDefault="007C7BAA" w:rsidP="007C7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55" w:type="dxa"/>
          </w:tcPr>
          <w:p w14:paraId="64B9E2E8" w14:textId="77777777" w:rsidR="007C7BAA" w:rsidRDefault="007C7BAA" w:rsidP="007C7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6" w:type="dxa"/>
          </w:tcPr>
          <w:p w14:paraId="4A42C3CF" w14:textId="77777777" w:rsidR="007C7BAA" w:rsidRDefault="007C7BAA" w:rsidP="007C7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32F8729" w14:textId="77777777" w:rsidR="0073444E" w:rsidRDefault="0073444E" w:rsidP="0073444E"/>
    <w:p w14:paraId="2160EBEA" w14:textId="77777777" w:rsidR="0073444E" w:rsidRDefault="0073444E" w:rsidP="0073444E"/>
    <w:p w14:paraId="1E473671" w14:textId="77777777" w:rsidR="0073444E" w:rsidRDefault="0073444E" w:rsidP="0073444E"/>
    <w:p w14:paraId="2D005D00" w14:textId="77777777" w:rsidR="0073444E" w:rsidRDefault="0073444E" w:rsidP="0073444E"/>
    <w:p w14:paraId="01FC9B93" w14:textId="77777777" w:rsidR="0073444E" w:rsidRDefault="0073444E" w:rsidP="0073444E"/>
    <w:p w14:paraId="52E91052" w14:textId="77777777" w:rsidR="0073444E" w:rsidRDefault="0073444E" w:rsidP="0073444E"/>
    <w:p w14:paraId="5224034A" w14:textId="48E41013" w:rsidR="0073444E" w:rsidRDefault="006E3770" w:rsidP="0073444E">
      <w:r>
        <w:t>Tester:</w:t>
      </w:r>
      <w:r>
        <w:rPr>
          <w:u w:val="single"/>
        </w:rPr>
        <w:t xml:space="preserve">     </w:t>
      </w:r>
      <w:r w:rsidRPr="006E3770">
        <w:rPr>
          <w:u w:val="single"/>
        </w:rPr>
        <w:t>Morten</w:t>
      </w:r>
      <w:r>
        <w:rPr>
          <w:u w:val="single"/>
        </w:rPr>
        <w:t xml:space="preserve"> Liknes   </w:t>
      </w:r>
      <w:r>
        <w:t xml:space="preserve"> Date:</w:t>
      </w:r>
      <w:r>
        <w:rPr>
          <w:u w:val="single"/>
        </w:rPr>
        <w:t xml:space="preserve">    04.04.2017    </w:t>
      </w:r>
    </w:p>
    <w:tbl>
      <w:tblPr>
        <w:tblStyle w:val="GridTable4-Accent3"/>
        <w:tblW w:w="9867" w:type="dxa"/>
        <w:tblLook w:val="04A0" w:firstRow="1" w:lastRow="0" w:firstColumn="1" w:lastColumn="0" w:noHBand="0" w:noVBand="1"/>
        <w:tblCaption w:val=""/>
        <w:tblDescription w:val=""/>
      </w:tblPr>
      <w:tblGrid>
        <w:gridCol w:w="2909"/>
        <w:gridCol w:w="749"/>
        <w:gridCol w:w="790"/>
        <w:gridCol w:w="4012"/>
        <w:gridCol w:w="1407"/>
      </w:tblGrid>
      <w:tr w:rsidR="0073444E" w14:paraId="1480BF88" w14:textId="77777777" w:rsidTr="003A2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2" w:type="dxa"/>
          </w:tcPr>
          <w:p w14:paraId="4A9F1522" w14:textId="77777777" w:rsidR="0073444E" w:rsidRDefault="0073444E" w:rsidP="003A2745">
            <w:pPr>
              <w:jc w:val="center"/>
            </w:pPr>
            <w:r>
              <w:t xml:space="preserve">        Delete Appointment Function</w:t>
            </w:r>
          </w:p>
        </w:tc>
        <w:tc>
          <w:tcPr>
            <w:tcW w:w="750" w:type="dxa"/>
          </w:tcPr>
          <w:p w14:paraId="53FA9EBB" w14:textId="77777777" w:rsidR="0073444E" w:rsidRDefault="0073444E" w:rsidP="003A2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OK</w:t>
            </w:r>
          </w:p>
        </w:tc>
        <w:tc>
          <w:tcPr>
            <w:tcW w:w="750" w:type="dxa"/>
          </w:tcPr>
          <w:p w14:paraId="50A83C8E" w14:textId="77777777" w:rsidR="0073444E" w:rsidRDefault="0073444E" w:rsidP="003A2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  <w:tc>
          <w:tcPr>
            <w:tcW w:w="4035" w:type="dxa"/>
          </w:tcPr>
          <w:p w14:paraId="6127FE82" w14:textId="77777777" w:rsidR="0073444E" w:rsidRDefault="0073444E" w:rsidP="003A2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Description</w:t>
            </w:r>
          </w:p>
        </w:tc>
        <w:tc>
          <w:tcPr>
            <w:tcW w:w="1410" w:type="dxa"/>
          </w:tcPr>
          <w:p w14:paraId="565BA2C8" w14:textId="77777777" w:rsidR="0073444E" w:rsidRDefault="0073444E" w:rsidP="003A2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Severity</w:t>
            </w:r>
          </w:p>
        </w:tc>
      </w:tr>
      <w:tr w:rsidR="0073444E" w14:paraId="291CB7E2" w14:textId="77777777" w:rsidTr="003A2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2" w:type="dxa"/>
          </w:tcPr>
          <w:p w14:paraId="2A4074F6" w14:textId="77777777" w:rsidR="0073444E" w:rsidRDefault="0073444E" w:rsidP="003A2745">
            <w:pPr>
              <w:jc w:val="center"/>
            </w:pPr>
            <w:r>
              <w:t xml:space="preserve">Appointment is deleted  </w:t>
            </w:r>
          </w:p>
        </w:tc>
        <w:tc>
          <w:tcPr>
            <w:tcW w:w="750" w:type="dxa"/>
          </w:tcPr>
          <w:p w14:paraId="05D3CFD2" w14:textId="7499FF1A" w:rsidR="0073444E" w:rsidRDefault="007C7BAA" w:rsidP="003A2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50" w:type="dxa"/>
          </w:tcPr>
          <w:p w14:paraId="29D86596" w14:textId="77777777" w:rsidR="0073444E" w:rsidRDefault="0073444E" w:rsidP="003A2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35" w:type="dxa"/>
          </w:tcPr>
          <w:p w14:paraId="6DBDEB1B" w14:textId="2CC5EB7C" w:rsidR="0073444E" w:rsidRDefault="007C7BAA" w:rsidP="003A2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Ok.</w:t>
            </w:r>
          </w:p>
        </w:tc>
        <w:tc>
          <w:tcPr>
            <w:tcW w:w="1410" w:type="dxa"/>
          </w:tcPr>
          <w:p w14:paraId="29F14CD1" w14:textId="77777777" w:rsidR="0073444E" w:rsidRDefault="0073444E" w:rsidP="003A2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444E" w:rsidRPr="00E02E49" w14:paraId="1D96A9A5" w14:textId="77777777" w:rsidTr="003A2745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2" w:type="dxa"/>
          </w:tcPr>
          <w:p w14:paraId="4DC7174B" w14:textId="77777777" w:rsidR="0073444E" w:rsidRPr="0073444E" w:rsidRDefault="0073444E" w:rsidP="003A2745">
            <w:pPr>
              <w:jc w:val="center"/>
              <w:rPr>
                <w:lang w:val="en-US"/>
              </w:rPr>
            </w:pPr>
            <w:r w:rsidRPr="0073444E">
              <w:rPr>
                <w:lang w:val="en-US"/>
              </w:rPr>
              <w:t>Deletion is updated correctly in database</w:t>
            </w:r>
          </w:p>
        </w:tc>
        <w:tc>
          <w:tcPr>
            <w:tcW w:w="750" w:type="dxa"/>
          </w:tcPr>
          <w:p w14:paraId="69D568F1" w14:textId="12C089B2" w:rsidR="0073444E" w:rsidRPr="0073444E" w:rsidRDefault="007C7BAA" w:rsidP="003A2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50" w:type="dxa"/>
          </w:tcPr>
          <w:p w14:paraId="3B27D771" w14:textId="77777777" w:rsidR="0073444E" w:rsidRPr="0073444E" w:rsidRDefault="0073444E" w:rsidP="003A2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035" w:type="dxa"/>
          </w:tcPr>
          <w:p w14:paraId="0280E77E" w14:textId="7AC938E5" w:rsidR="0073444E" w:rsidRPr="0073444E" w:rsidRDefault="007C7BAA" w:rsidP="003A2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410" w:type="dxa"/>
          </w:tcPr>
          <w:p w14:paraId="263D6D4B" w14:textId="77777777" w:rsidR="0073444E" w:rsidRPr="0073444E" w:rsidRDefault="0073444E" w:rsidP="003A2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37F6EFCA" w14:textId="77777777" w:rsidR="0073444E" w:rsidRPr="00A319F9" w:rsidRDefault="0073444E" w:rsidP="0073444E">
      <w:pPr>
        <w:rPr>
          <w:lang w:val="en-GB"/>
        </w:rPr>
      </w:pPr>
    </w:p>
    <w:p w14:paraId="1759F1DA" w14:textId="43BF7C9F" w:rsidR="007C7BAA" w:rsidRDefault="007C7BAA">
      <w:pPr>
        <w:overflowPunct/>
        <w:autoSpaceDE/>
        <w:autoSpaceDN/>
        <w:adjustRightInd/>
        <w:spacing w:before="0" w:after="0"/>
        <w:textAlignment w:val="auto"/>
        <w:rPr>
          <w:lang w:val="en-GB"/>
        </w:rPr>
      </w:pPr>
      <w:r>
        <w:rPr>
          <w:lang w:val="en-GB"/>
        </w:rPr>
        <w:br w:type="page"/>
      </w:r>
    </w:p>
    <w:p w14:paraId="241CC49E" w14:textId="77777777" w:rsidR="0073444E" w:rsidRPr="00A319F9" w:rsidRDefault="0073444E" w:rsidP="0073444E">
      <w:pPr>
        <w:rPr>
          <w:lang w:val="en-GB"/>
        </w:rPr>
      </w:pPr>
    </w:p>
    <w:p w14:paraId="709FE706" w14:textId="51588F38" w:rsidR="0073444E" w:rsidRDefault="006E3770" w:rsidP="0073444E">
      <w:r>
        <w:t>Tester:</w:t>
      </w:r>
      <w:r>
        <w:rPr>
          <w:u w:val="single"/>
        </w:rPr>
        <w:t xml:space="preserve">     </w:t>
      </w:r>
      <w:r w:rsidRPr="006E3770">
        <w:rPr>
          <w:u w:val="single"/>
        </w:rPr>
        <w:t>Morten</w:t>
      </w:r>
      <w:r>
        <w:rPr>
          <w:u w:val="single"/>
        </w:rPr>
        <w:t xml:space="preserve"> Liknes   </w:t>
      </w:r>
      <w:r>
        <w:t xml:space="preserve"> Date:</w:t>
      </w:r>
      <w:r>
        <w:rPr>
          <w:u w:val="single"/>
        </w:rPr>
        <w:t xml:space="preserve">    04.04.2017    </w:t>
      </w:r>
    </w:p>
    <w:tbl>
      <w:tblPr>
        <w:tblStyle w:val="GridTable4-Accent3"/>
        <w:tblW w:w="9867" w:type="dxa"/>
        <w:tblLook w:val="04A0" w:firstRow="1" w:lastRow="0" w:firstColumn="1" w:lastColumn="0" w:noHBand="0" w:noVBand="1"/>
        <w:tblCaption w:val=""/>
        <w:tblDescription w:val=""/>
      </w:tblPr>
      <w:tblGrid>
        <w:gridCol w:w="2878"/>
        <w:gridCol w:w="775"/>
        <w:gridCol w:w="790"/>
        <w:gridCol w:w="4053"/>
        <w:gridCol w:w="1371"/>
      </w:tblGrid>
      <w:tr w:rsidR="0073444E" w14:paraId="4C452256" w14:textId="77777777" w:rsidTr="003A2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416EBF2D" w14:textId="77777777" w:rsidR="0073444E" w:rsidRDefault="0073444E" w:rsidP="003A2745">
            <w:pPr>
              <w:jc w:val="center"/>
            </w:pPr>
            <w:r>
              <w:t>Create Course             Function</w:t>
            </w:r>
          </w:p>
        </w:tc>
        <w:tc>
          <w:tcPr>
            <w:tcW w:w="775" w:type="dxa"/>
          </w:tcPr>
          <w:p w14:paraId="50A8EDB3" w14:textId="77777777" w:rsidR="0073444E" w:rsidRDefault="0073444E" w:rsidP="003A2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OK</w:t>
            </w:r>
          </w:p>
        </w:tc>
        <w:tc>
          <w:tcPr>
            <w:tcW w:w="790" w:type="dxa"/>
          </w:tcPr>
          <w:p w14:paraId="7BB3C962" w14:textId="77777777" w:rsidR="0073444E" w:rsidRDefault="0073444E" w:rsidP="003A2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  <w:tc>
          <w:tcPr>
            <w:tcW w:w="4053" w:type="dxa"/>
          </w:tcPr>
          <w:p w14:paraId="3B41C13E" w14:textId="77777777" w:rsidR="0073444E" w:rsidRDefault="0073444E" w:rsidP="003A2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Description</w:t>
            </w:r>
          </w:p>
        </w:tc>
        <w:tc>
          <w:tcPr>
            <w:tcW w:w="1371" w:type="dxa"/>
          </w:tcPr>
          <w:p w14:paraId="649F3F1D" w14:textId="77777777" w:rsidR="0073444E" w:rsidRDefault="0073444E" w:rsidP="003A2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Severity</w:t>
            </w:r>
          </w:p>
        </w:tc>
      </w:tr>
      <w:tr w:rsidR="007C7BAA" w:rsidRPr="00E02E49" w14:paraId="07D5F958" w14:textId="77777777" w:rsidTr="003A2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13431F2D" w14:textId="77777777" w:rsidR="007C7BAA" w:rsidRPr="0073444E" w:rsidRDefault="007C7BAA" w:rsidP="007C7BAA">
            <w:pPr>
              <w:jc w:val="center"/>
              <w:rPr>
                <w:lang w:val="en-US"/>
              </w:rPr>
            </w:pPr>
            <w:r w:rsidRPr="0073444E">
              <w:rPr>
                <w:lang w:val="en-US"/>
              </w:rPr>
              <w:t xml:space="preserve">New course creation with valid data is successful </w:t>
            </w:r>
          </w:p>
        </w:tc>
        <w:tc>
          <w:tcPr>
            <w:tcW w:w="775" w:type="dxa"/>
          </w:tcPr>
          <w:p w14:paraId="110FC456" w14:textId="465FDDAA" w:rsidR="007C7BAA" w:rsidRPr="0073444E" w:rsidRDefault="007C7BAA" w:rsidP="007C7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X</w:t>
            </w:r>
          </w:p>
        </w:tc>
        <w:tc>
          <w:tcPr>
            <w:tcW w:w="790" w:type="dxa"/>
          </w:tcPr>
          <w:p w14:paraId="24EBD98E" w14:textId="77777777" w:rsidR="007C7BAA" w:rsidRPr="0073444E" w:rsidRDefault="007C7BAA" w:rsidP="007C7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053" w:type="dxa"/>
          </w:tcPr>
          <w:p w14:paraId="0705ECEA" w14:textId="66C795A0" w:rsidR="007C7BAA" w:rsidRPr="0073444E" w:rsidRDefault="007C7BAA" w:rsidP="007C7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OK.</w:t>
            </w:r>
          </w:p>
        </w:tc>
        <w:tc>
          <w:tcPr>
            <w:tcW w:w="1371" w:type="dxa"/>
          </w:tcPr>
          <w:p w14:paraId="095E75B3" w14:textId="77777777" w:rsidR="007C7BAA" w:rsidRPr="0073444E" w:rsidRDefault="007C7BAA" w:rsidP="007C7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C7BAA" w:rsidRPr="00E02E49" w14:paraId="298B7665" w14:textId="77777777" w:rsidTr="003A2745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36CB69FB" w14:textId="77777777" w:rsidR="007C7BAA" w:rsidRPr="0073444E" w:rsidRDefault="007C7BAA" w:rsidP="007C7BAA">
            <w:pPr>
              <w:jc w:val="center"/>
              <w:rPr>
                <w:lang w:val="en-US"/>
              </w:rPr>
            </w:pPr>
            <w:r w:rsidRPr="0073444E">
              <w:rPr>
                <w:lang w:val="en-US"/>
              </w:rPr>
              <w:t>Creation fails with null fields</w:t>
            </w:r>
          </w:p>
        </w:tc>
        <w:tc>
          <w:tcPr>
            <w:tcW w:w="775" w:type="dxa"/>
          </w:tcPr>
          <w:p w14:paraId="34AD80D3" w14:textId="11C41749" w:rsidR="007C7BAA" w:rsidRPr="0073444E" w:rsidRDefault="007C7BAA" w:rsidP="007C7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X</w:t>
            </w:r>
          </w:p>
        </w:tc>
        <w:tc>
          <w:tcPr>
            <w:tcW w:w="790" w:type="dxa"/>
          </w:tcPr>
          <w:p w14:paraId="7F33F2CB" w14:textId="77777777" w:rsidR="007C7BAA" w:rsidRPr="0073444E" w:rsidRDefault="007C7BAA" w:rsidP="007C7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053" w:type="dxa"/>
          </w:tcPr>
          <w:p w14:paraId="06F65547" w14:textId="2ABDFE2C" w:rsidR="007C7BAA" w:rsidRPr="0073444E" w:rsidRDefault="007C7BAA" w:rsidP="007C7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OK.</w:t>
            </w:r>
          </w:p>
        </w:tc>
        <w:tc>
          <w:tcPr>
            <w:tcW w:w="1371" w:type="dxa"/>
          </w:tcPr>
          <w:p w14:paraId="33323E44" w14:textId="77777777" w:rsidR="007C7BAA" w:rsidRPr="0073444E" w:rsidRDefault="007C7BAA" w:rsidP="007C7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C7BAA" w:rsidRPr="00E02E49" w14:paraId="30D21FEA" w14:textId="77777777" w:rsidTr="003A2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6649C34D" w14:textId="77777777" w:rsidR="007C7BAA" w:rsidRPr="00323467" w:rsidRDefault="007C7BAA" w:rsidP="007C7BAA">
            <w:pPr>
              <w:jc w:val="center"/>
              <w:rPr>
                <w:lang w:val="en-US"/>
              </w:rPr>
            </w:pPr>
            <w:r w:rsidRPr="00323467">
              <w:rPr>
                <w:lang w:val="en-US"/>
              </w:rPr>
              <w:t>Course is stored correctly in database</w:t>
            </w:r>
          </w:p>
        </w:tc>
        <w:tc>
          <w:tcPr>
            <w:tcW w:w="775" w:type="dxa"/>
          </w:tcPr>
          <w:p w14:paraId="36D64D2C" w14:textId="55CCAFBB" w:rsidR="007C7BAA" w:rsidRPr="00323467" w:rsidRDefault="007C7BAA" w:rsidP="007C7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X</w:t>
            </w:r>
          </w:p>
        </w:tc>
        <w:tc>
          <w:tcPr>
            <w:tcW w:w="790" w:type="dxa"/>
          </w:tcPr>
          <w:p w14:paraId="565B4F8C" w14:textId="77777777" w:rsidR="007C7BAA" w:rsidRPr="00323467" w:rsidRDefault="007C7BAA" w:rsidP="007C7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053" w:type="dxa"/>
          </w:tcPr>
          <w:p w14:paraId="0807A167" w14:textId="287E794B" w:rsidR="007C7BAA" w:rsidRPr="00323467" w:rsidRDefault="007C7BAA" w:rsidP="007C7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OK.</w:t>
            </w:r>
          </w:p>
        </w:tc>
        <w:tc>
          <w:tcPr>
            <w:tcW w:w="1371" w:type="dxa"/>
          </w:tcPr>
          <w:p w14:paraId="27C7A358" w14:textId="77777777" w:rsidR="007C7BAA" w:rsidRPr="00323467" w:rsidRDefault="007C7BAA" w:rsidP="007C7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C7BAA" w14:paraId="53F908A7" w14:textId="77777777" w:rsidTr="003A2745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081F2FA6" w14:textId="77777777" w:rsidR="007C7BAA" w:rsidRDefault="007C7BAA" w:rsidP="007C7BAA">
            <w:pPr>
              <w:jc w:val="center"/>
            </w:pPr>
            <w:r>
              <w:t>Response if creation fails</w:t>
            </w:r>
          </w:p>
        </w:tc>
        <w:tc>
          <w:tcPr>
            <w:tcW w:w="775" w:type="dxa"/>
          </w:tcPr>
          <w:p w14:paraId="2F73AC67" w14:textId="16FFFC5A" w:rsidR="007C7BAA" w:rsidRDefault="007C7BAA" w:rsidP="007C7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90" w:type="dxa"/>
          </w:tcPr>
          <w:p w14:paraId="03A9AEA2" w14:textId="77777777" w:rsidR="007C7BAA" w:rsidRDefault="007C7BAA" w:rsidP="007C7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53" w:type="dxa"/>
          </w:tcPr>
          <w:p w14:paraId="1F9D2DB5" w14:textId="7580D4D2" w:rsidR="007C7BAA" w:rsidRDefault="007C7BAA" w:rsidP="007C7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OK.</w:t>
            </w:r>
          </w:p>
        </w:tc>
        <w:tc>
          <w:tcPr>
            <w:tcW w:w="1371" w:type="dxa"/>
          </w:tcPr>
          <w:p w14:paraId="6BEF3CB6" w14:textId="77777777" w:rsidR="007C7BAA" w:rsidRDefault="007C7BAA" w:rsidP="007C7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50910D4" w14:textId="4603EA9A" w:rsidR="0073444E" w:rsidRPr="00A319F9" w:rsidRDefault="0073444E" w:rsidP="0073444E">
      <w:pPr>
        <w:rPr>
          <w:lang w:val="en-GB"/>
        </w:rPr>
      </w:pPr>
    </w:p>
    <w:p w14:paraId="37D75B73" w14:textId="719914C1" w:rsidR="0073444E" w:rsidRDefault="006E3770" w:rsidP="0073444E">
      <w:r>
        <w:t>Tester:</w:t>
      </w:r>
      <w:r>
        <w:rPr>
          <w:u w:val="single"/>
        </w:rPr>
        <w:t xml:space="preserve">     </w:t>
      </w:r>
      <w:r w:rsidRPr="006E3770">
        <w:rPr>
          <w:u w:val="single"/>
        </w:rPr>
        <w:t>Morten</w:t>
      </w:r>
      <w:r>
        <w:rPr>
          <w:u w:val="single"/>
        </w:rPr>
        <w:t xml:space="preserve"> Liknes   </w:t>
      </w:r>
      <w:r>
        <w:t xml:space="preserve"> Date:</w:t>
      </w:r>
      <w:r>
        <w:rPr>
          <w:u w:val="single"/>
        </w:rPr>
        <w:t xml:space="preserve">    04.04.2017    </w:t>
      </w:r>
    </w:p>
    <w:tbl>
      <w:tblPr>
        <w:tblStyle w:val="GridTable4-Accent3"/>
        <w:tblW w:w="9896" w:type="dxa"/>
        <w:tblLook w:val="04A0" w:firstRow="1" w:lastRow="0" w:firstColumn="1" w:lastColumn="0" w:noHBand="0" w:noVBand="1"/>
        <w:tblCaption w:val=""/>
        <w:tblDescription w:val=""/>
      </w:tblPr>
      <w:tblGrid>
        <w:gridCol w:w="2866"/>
        <w:gridCol w:w="590"/>
        <w:gridCol w:w="790"/>
        <w:gridCol w:w="4183"/>
        <w:gridCol w:w="1467"/>
      </w:tblGrid>
      <w:tr w:rsidR="0073444E" w14:paraId="3FB763A1" w14:textId="77777777" w:rsidTr="007C7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6" w:type="dxa"/>
          </w:tcPr>
          <w:p w14:paraId="5BDC1AB9" w14:textId="77777777" w:rsidR="0073444E" w:rsidRPr="0073444E" w:rsidRDefault="0073444E" w:rsidP="003A2745">
            <w:pPr>
              <w:jc w:val="center"/>
              <w:rPr>
                <w:lang w:val="en-US"/>
              </w:rPr>
            </w:pPr>
            <w:r w:rsidRPr="0073444E">
              <w:rPr>
                <w:lang w:val="en-US"/>
              </w:rPr>
              <w:t>Add Existing Appointment   To Course Function</w:t>
            </w:r>
          </w:p>
        </w:tc>
        <w:tc>
          <w:tcPr>
            <w:tcW w:w="590" w:type="dxa"/>
          </w:tcPr>
          <w:p w14:paraId="25FA2425" w14:textId="77777777" w:rsidR="0073444E" w:rsidRDefault="0073444E" w:rsidP="003A27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790" w:type="dxa"/>
          </w:tcPr>
          <w:p w14:paraId="0849595D" w14:textId="77777777" w:rsidR="0073444E" w:rsidRDefault="0073444E" w:rsidP="003A27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  <w:tc>
          <w:tcPr>
            <w:tcW w:w="4183" w:type="dxa"/>
          </w:tcPr>
          <w:p w14:paraId="00F607ED" w14:textId="77777777" w:rsidR="0073444E" w:rsidRDefault="0073444E" w:rsidP="003A27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467" w:type="dxa"/>
          </w:tcPr>
          <w:p w14:paraId="799AB8FB" w14:textId="77777777" w:rsidR="0073444E" w:rsidRDefault="0073444E" w:rsidP="003A2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Severity</w:t>
            </w:r>
          </w:p>
        </w:tc>
      </w:tr>
      <w:tr w:rsidR="007C7BAA" w:rsidRPr="00E02E49" w14:paraId="7673EA60" w14:textId="77777777" w:rsidTr="007C7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6" w:type="dxa"/>
          </w:tcPr>
          <w:p w14:paraId="7975F2D3" w14:textId="77777777" w:rsidR="007C7BAA" w:rsidRPr="0073444E" w:rsidRDefault="007C7BAA" w:rsidP="007C7BAA">
            <w:pPr>
              <w:jc w:val="center"/>
              <w:rPr>
                <w:lang w:val="en-US"/>
              </w:rPr>
            </w:pPr>
            <w:r w:rsidRPr="0073444E">
              <w:rPr>
                <w:lang w:val="en-US"/>
              </w:rPr>
              <w:t xml:space="preserve">Existing appointment is added successfully </w:t>
            </w:r>
          </w:p>
        </w:tc>
        <w:tc>
          <w:tcPr>
            <w:tcW w:w="590" w:type="dxa"/>
          </w:tcPr>
          <w:p w14:paraId="3CF1729A" w14:textId="41E2F96B" w:rsidR="007C7BAA" w:rsidRPr="0073444E" w:rsidRDefault="007C7BAA" w:rsidP="007C7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X</w:t>
            </w:r>
          </w:p>
        </w:tc>
        <w:tc>
          <w:tcPr>
            <w:tcW w:w="790" w:type="dxa"/>
          </w:tcPr>
          <w:p w14:paraId="15C651CB" w14:textId="77777777" w:rsidR="007C7BAA" w:rsidRPr="0073444E" w:rsidRDefault="007C7BAA" w:rsidP="007C7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83" w:type="dxa"/>
          </w:tcPr>
          <w:p w14:paraId="743C9609" w14:textId="3B874FEB" w:rsidR="007C7BAA" w:rsidRPr="0073444E" w:rsidRDefault="007C7BAA" w:rsidP="007C7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E6D69">
              <w:rPr>
                <w:lang w:val="en-US"/>
              </w:rPr>
              <w:t>Ok. “New appointment was added” text is covering navigation buttons.</w:t>
            </w:r>
          </w:p>
        </w:tc>
        <w:tc>
          <w:tcPr>
            <w:tcW w:w="1467" w:type="dxa"/>
          </w:tcPr>
          <w:p w14:paraId="5354C770" w14:textId="5111C03D" w:rsidR="007C7BAA" w:rsidRPr="0073444E" w:rsidRDefault="007C7BAA" w:rsidP="007C7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66879">
              <w:t>Cosmetic</w:t>
            </w:r>
          </w:p>
        </w:tc>
      </w:tr>
      <w:tr w:rsidR="007C7BAA" w:rsidRPr="00E02E49" w14:paraId="37DE63F1" w14:textId="77777777" w:rsidTr="007C7BAA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6" w:type="dxa"/>
          </w:tcPr>
          <w:p w14:paraId="57F36B25" w14:textId="77777777" w:rsidR="007C7BAA" w:rsidRPr="0073444E" w:rsidRDefault="007C7BAA" w:rsidP="007C7BAA">
            <w:pPr>
              <w:jc w:val="center"/>
              <w:rPr>
                <w:lang w:val="en-US"/>
              </w:rPr>
            </w:pPr>
            <w:r w:rsidRPr="0073444E">
              <w:rPr>
                <w:lang w:val="en-US"/>
              </w:rPr>
              <w:t>Adding fails with null fields</w:t>
            </w:r>
          </w:p>
        </w:tc>
        <w:tc>
          <w:tcPr>
            <w:tcW w:w="590" w:type="dxa"/>
          </w:tcPr>
          <w:p w14:paraId="30625777" w14:textId="3108C425" w:rsidR="007C7BAA" w:rsidRPr="0073444E" w:rsidRDefault="007C7BAA" w:rsidP="007C7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X</w:t>
            </w:r>
          </w:p>
        </w:tc>
        <w:tc>
          <w:tcPr>
            <w:tcW w:w="790" w:type="dxa"/>
          </w:tcPr>
          <w:p w14:paraId="47C22EB8" w14:textId="77777777" w:rsidR="007C7BAA" w:rsidRPr="0073444E" w:rsidRDefault="007C7BAA" w:rsidP="007C7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83" w:type="dxa"/>
          </w:tcPr>
          <w:p w14:paraId="7F873569" w14:textId="38598D11" w:rsidR="007C7BAA" w:rsidRPr="0073444E" w:rsidRDefault="007C7BAA" w:rsidP="007C7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E6D69">
              <w:rPr>
                <w:lang w:val="en-US"/>
              </w:rPr>
              <w:t>Hard to notice the message “select an appointment” which is displayed on top of gridview.</w:t>
            </w:r>
          </w:p>
        </w:tc>
        <w:tc>
          <w:tcPr>
            <w:tcW w:w="1467" w:type="dxa"/>
          </w:tcPr>
          <w:p w14:paraId="011904EB" w14:textId="5E85A5E8" w:rsidR="007C7BAA" w:rsidRPr="0073444E" w:rsidRDefault="007C7BAA" w:rsidP="007C7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Cosmetic</w:t>
            </w:r>
          </w:p>
        </w:tc>
      </w:tr>
      <w:tr w:rsidR="007C7BAA" w:rsidRPr="00E02E49" w14:paraId="6C849147" w14:textId="77777777" w:rsidTr="007C7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6" w:type="dxa"/>
          </w:tcPr>
          <w:p w14:paraId="776F08FA" w14:textId="77777777" w:rsidR="007C7BAA" w:rsidRPr="0073444E" w:rsidRDefault="007C7BAA" w:rsidP="007C7BAA">
            <w:pPr>
              <w:jc w:val="center"/>
              <w:rPr>
                <w:lang w:val="en-US"/>
              </w:rPr>
            </w:pPr>
            <w:r w:rsidRPr="0073444E">
              <w:rPr>
                <w:lang w:val="en-US"/>
              </w:rPr>
              <w:t>Adding can be abandoned successfully</w:t>
            </w:r>
          </w:p>
        </w:tc>
        <w:tc>
          <w:tcPr>
            <w:tcW w:w="590" w:type="dxa"/>
          </w:tcPr>
          <w:p w14:paraId="79B86743" w14:textId="5558198F" w:rsidR="007C7BAA" w:rsidRPr="0073444E" w:rsidRDefault="007C7BAA" w:rsidP="007C7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X</w:t>
            </w:r>
          </w:p>
        </w:tc>
        <w:tc>
          <w:tcPr>
            <w:tcW w:w="790" w:type="dxa"/>
          </w:tcPr>
          <w:p w14:paraId="325E6CB4" w14:textId="77777777" w:rsidR="007C7BAA" w:rsidRPr="0073444E" w:rsidRDefault="007C7BAA" w:rsidP="007C7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83" w:type="dxa"/>
          </w:tcPr>
          <w:p w14:paraId="6B7CF680" w14:textId="2FD959CB" w:rsidR="007C7BAA" w:rsidRPr="0073444E" w:rsidRDefault="007C7BAA" w:rsidP="007C7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A4C8E">
              <w:rPr>
                <w:lang w:val="en-US"/>
              </w:rPr>
              <w:t xml:space="preserve">OK. </w:t>
            </w:r>
            <w:r>
              <w:rPr>
                <w:lang w:val="en-US"/>
              </w:rPr>
              <w:t>No button available to go back.</w:t>
            </w:r>
          </w:p>
        </w:tc>
        <w:tc>
          <w:tcPr>
            <w:tcW w:w="1467" w:type="dxa"/>
          </w:tcPr>
          <w:p w14:paraId="340986C9" w14:textId="4056883A" w:rsidR="007C7BAA" w:rsidRPr="0073444E" w:rsidRDefault="007C7BAA" w:rsidP="007C7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</w:tr>
      <w:tr w:rsidR="007C7BAA" w:rsidRPr="00E02E49" w14:paraId="228F95FD" w14:textId="77777777" w:rsidTr="007C7BAA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6" w:type="dxa"/>
          </w:tcPr>
          <w:p w14:paraId="34C63CD7" w14:textId="77777777" w:rsidR="007C7BAA" w:rsidRPr="0073444E" w:rsidRDefault="007C7BAA" w:rsidP="007C7BAA">
            <w:pPr>
              <w:jc w:val="center"/>
              <w:rPr>
                <w:lang w:val="en-US"/>
              </w:rPr>
            </w:pPr>
            <w:r w:rsidRPr="0073444E">
              <w:rPr>
                <w:lang w:val="en-US"/>
              </w:rPr>
              <w:t>Course is stored with existing appointment correctly in database</w:t>
            </w:r>
          </w:p>
        </w:tc>
        <w:tc>
          <w:tcPr>
            <w:tcW w:w="590" w:type="dxa"/>
          </w:tcPr>
          <w:p w14:paraId="3418DB40" w14:textId="0003EE44" w:rsidR="007C7BAA" w:rsidRPr="0073444E" w:rsidRDefault="007C7BAA" w:rsidP="007C7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X</w:t>
            </w:r>
          </w:p>
        </w:tc>
        <w:tc>
          <w:tcPr>
            <w:tcW w:w="790" w:type="dxa"/>
          </w:tcPr>
          <w:p w14:paraId="389FE33E" w14:textId="77777777" w:rsidR="007C7BAA" w:rsidRPr="0073444E" w:rsidRDefault="007C7BAA" w:rsidP="007C7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83" w:type="dxa"/>
          </w:tcPr>
          <w:p w14:paraId="68DD95D1" w14:textId="31D85828" w:rsidR="007C7BAA" w:rsidRPr="0073444E" w:rsidRDefault="007C7BAA" w:rsidP="007C7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OK.</w:t>
            </w:r>
          </w:p>
        </w:tc>
        <w:tc>
          <w:tcPr>
            <w:tcW w:w="1467" w:type="dxa"/>
          </w:tcPr>
          <w:p w14:paraId="17C95A08" w14:textId="77777777" w:rsidR="007C7BAA" w:rsidRPr="0073444E" w:rsidRDefault="007C7BAA" w:rsidP="007C7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979BD69" w14:textId="5E77926C" w:rsidR="007C7BAA" w:rsidRDefault="007C7BAA" w:rsidP="0073444E">
      <w:pPr>
        <w:rPr>
          <w:lang w:val="en-GB"/>
        </w:rPr>
      </w:pPr>
    </w:p>
    <w:p w14:paraId="2C392E46" w14:textId="77777777" w:rsidR="007C7BAA" w:rsidRDefault="007C7BAA">
      <w:pPr>
        <w:overflowPunct/>
        <w:autoSpaceDE/>
        <w:autoSpaceDN/>
        <w:adjustRightInd/>
        <w:spacing w:before="0" w:after="0"/>
        <w:textAlignment w:val="auto"/>
        <w:rPr>
          <w:lang w:val="en-GB"/>
        </w:rPr>
      </w:pPr>
      <w:r>
        <w:rPr>
          <w:lang w:val="en-GB"/>
        </w:rPr>
        <w:br w:type="page"/>
      </w:r>
    </w:p>
    <w:p w14:paraId="05C48038" w14:textId="77777777" w:rsidR="0073444E" w:rsidRPr="00A319F9" w:rsidRDefault="0073444E" w:rsidP="0073444E">
      <w:pPr>
        <w:rPr>
          <w:lang w:val="en-GB"/>
        </w:rPr>
      </w:pPr>
    </w:p>
    <w:p w14:paraId="4E644F51" w14:textId="440ED142" w:rsidR="0073444E" w:rsidRDefault="006E3770" w:rsidP="0073444E">
      <w:r>
        <w:t>Tester:</w:t>
      </w:r>
      <w:r>
        <w:rPr>
          <w:u w:val="single"/>
        </w:rPr>
        <w:t xml:space="preserve">     </w:t>
      </w:r>
      <w:r w:rsidRPr="006E3770">
        <w:rPr>
          <w:u w:val="single"/>
        </w:rPr>
        <w:t>Morten</w:t>
      </w:r>
      <w:r>
        <w:rPr>
          <w:u w:val="single"/>
        </w:rPr>
        <w:t xml:space="preserve"> Liknes   </w:t>
      </w:r>
      <w:r>
        <w:t xml:space="preserve"> Date:</w:t>
      </w:r>
      <w:r>
        <w:rPr>
          <w:u w:val="single"/>
        </w:rPr>
        <w:t xml:space="preserve">    04.04.2017    </w:t>
      </w:r>
    </w:p>
    <w:tbl>
      <w:tblPr>
        <w:tblStyle w:val="GridTable4-Accent3"/>
        <w:tblW w:w="9896" w:type="dxa"/>
        <w:tblLook w:val="04A0" w:firstRow="1" w:lastRow="0" w:firstColumn="1" w:lastColumn="0" w:noHBand="0" w:noVBand="1"/>
        <w:tblCaption w:val=""/>
        <w:tblDescription w:val=""/>
      </w:tblPr>
      <w:tblGrid>
        <w:gridCol w:w="2865"/>
        <w:gridCol w:w="590"/>
        <w:gridCol w:w="790"/>
        <w:gridCol w:w="4198"/>
        <w:gridCol w:w="1453"/>
      </w:tblGrid>
      <w:tr w:rsidR="0073444E" w14:paraId="67C7D36E" w14:textId="77777777" w:rsidTr="007C7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</w:tcPr>
          <w:p w14:paraId="7943BF19" w14:textId="77777777" w:rsidR="0073444E" w:rsidRDefault="0073444E" w:rsidP="003A2745">
            <w:pPr>
              <w:jc w:val="center"/>
            </w:pPr>
            <w:r>
              <w:t>Host Home Page Function</w:t>
            </w:r>
          </w:p>
        </w:tc>
        <w:tc>
          <w:tcPr>
            <w:tcW w:w="590" w:type="dxa"/>
          </w:tcPr>
          <w:p w14:paraId="370718C5" w14:textId="77777777" w:rsidR="0073444E" w:rsidRDefault="0073444E" w:rsidP="003A27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790" w:type="dxa"/>
          </w:tcPr>
          <w:p w14:paraId="264E0C9E" w14:textId="77777777" w:rsidR="0073444E" w:rsidRDefault="0073444E" w:rsidP="003A27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  <w:tc>
          <w:tcPr>
            <w:tcW w:w="4198" w:type="dxa"/>
          </w:tcPr>
          <w:p w14:paraId="1B46D514" w14:textId="77777777" w:rsidR="0073444E" w:rsidRDefault="0073444E" w:rsidP="003A27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453" w:type="dxa"/>
          </w:tcPr>
          <w:p w14:paraId="07692547" w14:textId="77777777" w:rsidR="0073444E" w:rsidRDefault="0073444E" w:rsidP="003A2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Severity   </w:t>
            </w:r>
          </w:p>
        </w:tc>
      </w:tr>
      <w:tr w:rsidR="0073444E" w:rsidRPr="00E02E49" w14:paraId="52931E67" w14:textId="77777777" w:rsidTr="007C7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</w:tcPr>
          <w:p w14:paraId="78071D77" w14:textId="77777777" w:rsidR="0073444E" w:rsidRPr="0073444E" w:rsidRDefault="0073444E" w:rsidP="003A2745">
            <w:pPr>
              <w:jc w:val="center"/>
              <w:rPr>
                <w:lang w:val="en-US"/>
              </w:rPr>
            </w:pPr>
            <w:r w:rsidRPr="0073444E">
              <w:rPr>
                <w:lang w:val="en-US"/>
              </w:rPr>
              <w:t xml:space="preserve">Appointment table is displayed successfully </w:t>
            </w:r>
          </w:p>
        </w:tc>
        <w:tc>
          <w:tcPr>
            <w:tcW w:w="590" w:type="dxa"/>
          </w:tcPr>
          <w:p w14:paraId="44025DC2" w14:textId="23CB66E7" w:rsidR="0073444E" w:rsidRPr="0073444E" w:rsidRDefault="007C7BAA" w:rsidP="003A2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29D3BB50" w14:textId="77777777" w:rsidR="0073444E" w:rsidRPr="0073444E" w:rsidRDefault="0073444E" w:rsidP="003A2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98" w:type="dxa"/>
          </w:tcPr>
          <w:p w14:paraId="3AC5ABC1" w14:textId="209CE7D7" w:rsidR="0073444E" w:rsidRPr="0073444E" w:rsidRDefault="007C7BAA" w:rsidP="003A2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453" w:type="dxa"/>
          </w:tcPr>
          <w:p w14:paraId="4C5ACDB9" w14:textId="77777777" w:rsidR="0073444E" w:rsidRPr="0073444E" w:rsidRDefault="0073444E" w:rsidP="003A2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3444E" w:rsidRPr="00E02E49" w14:paraId="47F2C56D" w14:textId="77777777" w:rsidTr="007C7BAA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</w:tcPr>
          <w:p w14:paraId="71023A58" w14:textId="77777777" w:rsidR="0073444E" w:rsidRPr="0073444E" w:rsidRDefault="0073444E" w:rsidP="003A2745">
            <w:pPr>
              <w:jc w:val="center"/>
              <w:rPr>
                <w:lang w:val="en-US"/>
              </w:rPr>
            </w:pPr>
            <w:r w:rsidRPr="0073444E">
              <w:rPr>
                <w:lang w:val="en-US"/>
              </w:rPr>
              <w:t>Sorting appointment data functions correctly</w:t>
            </w:r>
          </w:p>
        </w:tc>
        <w:tc>
          <w:tcPr>
            <w:tcW w:w="590" w:type="dxa"/>
          </w:tcPr>
          <w:p w14:paraId="7D853581" w14:textId="54E9B803" w:rsidR="0073444E" w:rsidRPr="0073444E" w:rsidRDefault="007C7BAA" w:rsidP="003A2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7A6299A9" w14:textId="713CA2B1" w:rsidR="0073444E" w:rsidRPr="0073444E" w:rsidRDefault="0073444E" w:rsidP="007C7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98" w:type="dxa"/>
          </w:tcPr>
          <w:p w14:paraId="33ADD5B7" w14:textId="4F98776C" w:rsidR="0073444E" w:rsidRPr="0073444E" w:rsidRDefault="007C7BAA" w:rsidP="003A2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453" w:type="dxa"/>
          </w:tcPr>
          <w:p w14:paraId="2EECA7EC" w14:textId="77777777" w:rsidR="0073444E" w:rsidRPr="0073444E" w:rsidRDefault="0073444E" w:rsidP="003A2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3444E" w:rsidRPr="00E02E49" w14:paraId="4CC00668" w14:textId="77777777" w:rsidTr="007C7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</w:tcPr>
          <w:p w14:paraId="478CC562" w14:textId="77777777" w:rsidR="0073444E" w:rsidRPr="0073444E" w:rsidRDefault="0073444E" w:rsidP="003A2745">
            <w:pPr>
              <w:jc w:val="center"/>
              <w:rPr>
                <w:lang w:val="en-US"/>
              </w:rPr>
            </w:pPr>
            <w:r w:rsidRPr="0073444E">
              <w:rPr>
                <w:lang w:val="en-US"/>
              </w:rPr>
              <w:t>Create new appointment button navigates to correct page</w:t>
            </w:r>
          </w:p>
        </w:tc>
        <w:tc>
          <w:tcPr>
            <w:tcW w:w="590" w:type="dxa"/>
          </w:tcPr>
          <w:p w14:paraId="7E7D11D2" w14:textId="6F9EEFD0" w:rsidR="0073444E" w:rsidRPr="0073444E" w:rsidRDefault="007C7BAA" w:rsidP="003A2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1F21A199" w14:textId="77777777" w:rsidR="0073444E" w:rsidRPr="0073444E" w:rsidRDefault="0073444E" w:rsidP="003A2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98" w:type="dxa"/>
          </w:tcPr>
          <w:p w14:paraId="68412B3E" w14:textId="4E91F47A" w:rsidR="0073444E" w:rsidRPr="0073444E" w:rsidRDefault="007C7BAA" w:rsidP="003A2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453" w:type="dxa"/>
          </w:tcPr>
          <w:p w14:paraId="2724E05D" w14:textId="77777777" w:rsidR="0073444E" w:rsidRPr="0073444E" w:rsidRDefault="0073444E" w:rsidP="003A2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C7BAA" w:rsidRPr="00E02E49" w14:paraId="77BCA08D" w14:textId="77777777" w:rsidTr="007C7BAA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</w:tcPr>
          <w:p w14:paraId="7DC2AD94" w14:textId="77777777" w:rsidR="007C7BAA" w:rsidRPr="0073444E" w:rsidRDefault="007C7BAA" w:rsidP="007C7BAA">
            <w:pPr>
              <w:jc w:val="center"/>
              <w:rPr>
                <w:lang w:val="en-US"/>
              </w:rPr>
            </w:pPr>
            <w:r w:rsidRPr="0073444E">
              <w:rPr>
                <w:lang w:val="en-US"/>
              </w:rPr>
              <w:t>Manage appointment button navigates to correct page</w:t>
            </w:r>
          </w:p>
        </w:tc>
        <w:tc>
          <w:tcPr>
            <w:tcW w:w="590" w:type="dxa"/>
          </w:tcPr>
          <w:p w14:paraId="3089F2E3" w14:textId="26BCA1E2" w:rsidR="007C7BAA" w:rsidRPr="0073444E" w:rsidRDefault="007C7BAA" w:rsidP="007C7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3737CC80" w14:textId="77777777" w:rsidR="007C7BAA" w:rsidRPr="0073444E" w:rsidRDefault="007C7BAA" w:rsidP="007C7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98" w:type="dxa"/>
          </w:tcPr>
          <w:p w14:paraId="72AD22C3" w14:textId="2D9B30F9" w:rsidR="007C7BAA" w:rsidRPr="0073444E" w:rsidRDefault="007C7BAA" w:rsidP="007C7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453" w:type="dxa"/>
          </w:tcPr>
          <w:p w14:paraId="771B91FD" w14:textId="77777777" w:rsidR="007C7BAA" w:rsidRPr="0073444E" w:rsidRDefault="007C7BAA" w:rsidP="007C7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C7BAA" w:rsidRPr="00E02E49" w14:paraId="1956E7B0" w14:textId="77777777" w:rsidTr="007C7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</w:tcPr>
          <w:p w14:paraId="1A6834FD" w14:textId="77777777" w:rsidR="007C7BAA" w:rsidRPr="0073444E" w:rsidRDefault="007C7BAA" w:rsidP="007C7BAA">
            <w:pPr>
              <w:jc w:val="center"/>
              <w:rPr>
                <w:lang w:val="en-US"/>
              </w:rPr>
            </w:pPr>
            <w:r w:rsidRPr="0073444E">
              <w:rPr>
                <w:lang w:val="en-US"/>
              </w:rPr>
              <w:t>View courses button navigates to correct page</w:t>
            </w:r>
          </w:p>
        </w:tc>
        <w:tc>
          <w:tcPr>
            <w:tcW w:w="590" w:type="dxa"/>
          </w:tcPr>
          <w:p w14:paraId="2AC599D0" w14:textId="2808518C" w:rsidR="007C7BAA" w:rsidRPr="0073444E" w:rsidRDefault="007C7BAA" w:rsidP="007C7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79AA9A79" w14:textId="77777777" w:rsidR="007C7BAA" w:rsidRPr="0073444E" w:rsidRDefault="007C7BAA" w:rsidP="007C7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98" w:type="dxa"/>
          </w:tcPr>
          <w:p w14:paraId="20F512F6" w14:textId="622D1EDB" w:rsidR="007C7BAA" w:rsidRPr="0073444E" w:rsidRDefault="007C7BAA" w:rsidP="007C7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453" w:type="dxa"/>
          </w:tcPr>
          <w:p w14:paraId="74E53CB5" w14:textId="77777777" w:rsidR="007C7BAA" w:rsidRPr="0073444E" w:rsidRDefault="007C7BAA" w:rsidP="007C7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C7BAA" w:rsidRPr="00E02E49" w14:paraId="407DE02E" w14:textId="77777777" w:rsidTr="007C7BAA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</w:tcPr>
          <w:p w14:paraId="36030F33" w14:textId="77777777" w:rsidR="007C7BAA" w:rsidRPr="0073444E" w:rsidRDefault="007C7BAA" w:rsidP="007C7BAA">
            <w:pPr>
              <w:jc w:val="center"/>
              <w:rPr>
                <w:lang w:val="en-US"/>
              </w:rPr>
            </w:pPr>
            <w:r w:rsidRPr="0073444E">
              <w:rPr>
                <w:lang w:val="en-US"/>
              </w:rPr>
              <w:t>Create Report button navigates to correct page</w:t>
            </w:r>
          </w:p>
        </w:tc>
        <w:tc>
          <w:tcPr>
            <w:tcW w:w="590" w:type="dxa"/>
          </w:tcPr>
          <w:p w14:paraId="2E6ADD36" w14:textId="77777777" w:rsidR="007C7BAA" w:rsidRPr="0073444E" w:rsidRDefault="007C7BAA" w:rsidP="007C7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90" w:type="dxa"/>
          </w:tcPr>
          <w:p w14:paraId="54B5379C" w14:textId="77777777" w:rsidR="007C7BAA" w:rsidRPr="0073444E" w:rsidRDefault="007C7BAA" w:rsidP="007C7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98" w:type="dxa"/>
          </w:tcPr>
          <w:p w14:paraId="47233117" w14:textId="0334B516" w:rsidR="007C7BAA" w:rsidRPr="0073444E" w:rsidRDefault="007C7BAA" w:rsidP="007C7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Implemented</w:t>
            </w:r>
          </w:p>
        </w:tc>
        <w:tc>
          <w:tcPr>
            <w:tcW w:w="1453" w:type="dxa"/>
          </w:tcPr>
          <w:p w14:paraId="2C1F1BE5" w14:textId="77777777" w:rsidR="007C7BAA" w:rsidRPr="0073444E" w:rsidRDefault="007C7BAA" w:rsidP="007C7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C7BAA" w:rsidRPr="00E02E49" w14:paraId="3A77FDBD" w14:textId="77777777" w:rsidTr="007C7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</w:tcPr>
          <w:p w14:paraId="380E2332" w14:textId="77777777" w:rsidR="007C7BAA" w:rsidRPr="0073444E" w:rsidRDefault="007C7BAA" w:rsidP="007C7BAA">
            <w:pPr>
              <w:jc w:val="center"/>
              <w:rPr>
                <w:lang w:val="en-US"/>
              </w:rPr>
            </w:pPr>
            <w:r w:rsidRPr="0073444E">
              <w:rPr>
                <w:lang w:val="en-US"/>
              </w:rPr>
              <w:t>Add selected appointment to course button navigates to correct page</w:t>
            </w:r>
          </w:p>
        </w:tc>
        <w:tc>
          <w:tcPr>
            <w:tcW w:w="590" w:type="dxa"/>
          </w:tcPr>
          <w:p w14:paraId="116910E1" w14:textId="7ACCBC91" w:rsidR="007C7BAA" w:rsidRPr="0073444E" w:rsidRDefault="007C7BAA" w:rsidP="007C7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06B947CE" w14:textId="77777777" w:rsidR="007C7BAA" w:rsidRPr="0073444E" w:rsidRDefault="007C7BAA" w:rsidP="007C7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98" w:type="dxa"/>
          </w:tcPr>
          <w:p w14:paraId="0D0468EE" w14:textId="1B6B0994" w:rsidR="007C7BAA" w:rsidRPr="0073444E" w:rsidRDefault="007C7BAA" w:rsidP="007C7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453" w:type="dxa"/>
          </w:tcPr>
          <w:p w14:paraId="7D3A23AF" w14:textId="77777777" w:rsidR="007C7BAA" w:rsidRPr="0073444E" w:rsidRDefault="007C7BAA" w:rsidP="007C7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284E1D98" w14:textId="77777777" w:rsidR="0073444E" w:rsidRDefault="0073444E" w:rsidP="0073444E">
      <w:pPr>
        <w:rPr>
          <w:lang w:val="en-GB"/>
        </w:rPr>
      </w:pPr>
    </w:p>
    <w:p w14:paraId="57D21334" w14:textId="77777777" w:rsidR="0073444E" w:rsidRDefault="0073444E" w:rsidP="0073444E">
      <w:pPr>
        <w:overflowPunct/>
        <w:autoSpaceDE/>
        <w:autoSpaceDN/>
        <w:adjustRightInd/>
        <w:spacing w:before="0" w:after="0"/>
        <w:textAlignment w:val="auto"/>
        <w:rPr>
          <w:lang w:val="en-GB"/>
        </w:rPr>
      </w:pPr>
      <w:r>
        <w:rPr>
          <w:lang w:val="en-GB"/>
        </w:rPr>
        <w:br w:type="page"/>
      </w:r>
    </w:p>
    <w:p w14:paraId="31379A91" w14:textId="77777777" w:rsidR="0073444E" w:rsidRPr="00A319F9" w:rsidRDefault="0073444E" w:rsidP="0073444E">
      <w:pPr>
        <w:rPr>
          <w:lang w:val="en-GB"/>
        </w:rPr>
      </w:pPr>
    </w:p>
    <w:p w14:paraId="3D317D00" w14:textId="787B341B" w:rsidR="0073444E" w:rsidRDefault="006E3770" w:rsidP="0073444E">
      <w:r>
        <w:t>Tester:</w:t>
      </w:r>
      <w:r>
        <w:rPr>
          <w:u w:val="single"/>
        </w:rPr>
        <w:t xml:space="preserve">     </w:t>
      </w:r>
      <w:r w:rsidRPr="006E3770">
        <w:rPr>
          <w:u w:val="single"/>
        </w:rPr>
        <w:t>Morten</w:t>
      </w:r>
      <w:r>
        <w:rPr>
          <w:u w:val="single"/>
        </w:rPr>
        <w:t xml:space="preserve"> Liknes   </w:t>
      </w:r>
      <w:r>
        <w:t xml:space="preserve"> Date:</w:t>
      </w:r>
      <w:r>
        <w:rPr>
          <w:u w:val="single"/>
        </w:rPr>
        <w:t xml:space="preserve">    04.04.2017    </w:t>
      </w:r>
    </w:p>
    <w:tbl>
      <w:tblPr>
        <w:tblStyle w:val="GridTable4-Accent3"/>
        <w:tblW w:w="9896" w:type="dxa"/>
        <w:tblLook w:val="04A0" w:firstRow="1" w:lastRow="0" w:firstColumn="1" w:lastColumn="0" w:noHBand="0" w:noVBand="1"/>
        <w:tblCaption w:val=""/>
        <w:tblDescription w:val=""/>
      </w:tblPr>
      <w:tblGrid>
        <w:gridCol w:w="2861"/>
        <w:gridCol w:w="590"/>
        <w:gridCol w:w="790"/>
        <w:gridCol w:w="4159"/>
        <w:gridCol w:w="1496"/>
      </w:tblGrid>
      <w:tr w:rsidR="0073444E" w14:paraId="663D1785" w14:textId="77777777" w:rsidTr="003A2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2" w:type="dxa"/>
          </w:tcPr>
          <w:p w14:paraId="2E95380D" w14:textId="77777777" w:rsidR="0073444E" w:rsidRDefault="0073444E" w:rsidP="003A2745">
            <w:pPr>
              <w:jc w:val="center"/>
            </w:pPr>
            <w:r>
              <w:t>Host Courses Page Function</w:t>
            </w:r>
          </w:p>
        </w:tc>
        <w:tc>
          <w:tcPr>
            <w:tcW w:w="584" w:type="dxa"/>
          </w:tcPr>
          <w:p w14:paraId="2D941667" w14:textId="77777777" w:rsidR="0073444E" w:rsidRDefault="0073444E" w:rsidP="003A27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600" w:type="dxa"/>
          </w:tcPr>
          <w:p w14:paraId="252C326E" w14:textId="77777777" w:rsidR="0073444E" w:rsidRDefault="0073444E" w:rsidP="003A27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  <w:tc>
          <w:tcPr>
            <w:tcW w:w="4275" w:type="dxa"/>
          </w:tcPr>
          <w:p w14:paraId="2B97649A" w14:textId="77777777" w:rsidR="0073444E" w:rsidRDefault="0073444E" w:rsidP="003A27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515" w:type="dxa"/>
          </w:tcPr>
          <w:p w14:paraId="69FB3C16" w14:textId="77777777" w:rsidR="0073444E" w:rsidRDefault="0073444E" w:rsidP="003A2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Severity</w:t>
            </w:r>
          </w:p>
        </w:tc>
      </w:tr>
      <w:tr w:rsidR="0073444E" w:rsidRPr="00E02E49" w14:paraId="61B243BD" w14:textId="77777777" w:rsidTr="003A2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2" w:type="dxa"/>
          </w:tcPr>
          <w:p w14:paraId="50BC2900" w14:textId="77777777" w:rsidR="0073444E" w:rsidRPr="0073444E" w:rsidRDefault="0073444E" w:rsidP="003A2745">
            <w:pPr>
              <w:jc w:val="center"/>
              <w:rPr>
                <w:lang w:val="en-US"/>
              </w:rPr>
            </w:pPr>
            <w:r w:rsidRPr="0073444E">
              <w:rPr>
                <w:lang w:val="en-US"/>
              </w:rPr>
              <w:t xml:space="preserve">Courses page table is displayed successfully </w:t>
            </w:r>
          </w:p>
        </w:tc>
        <w:tc>
          <w:tcPr>
            <w:tcW w:w="584" w:type="dxa"/>
          </w:tcPr>
          <w:p w14:paraId="5D7DBD1D" w14:textId="19DA85BC" w:rsidR="0073444E" w:rsidRPr="0073444E" w:rsidRDefault="007D30EF" w:rsidP="003A2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0" w:type="dxa"/>
          </w:tcPr>
          <w:p w14:paraId="3BCCF2C1" w14:textId="77777777" w:rsidR="0073444E" w:rsidRPr="0073444E" w:rsidRDefault="0073444E" w:rsidP="003A2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75" w:type="dxa"/>
          </w:tcPr>
          <w:p w14:paraId="40899B33" w14:textId="0D6663CB" w:rsidR="0073444E" w:rsidRPr="0073444E" w:rsidRDefault="007D30EF" w:rsidP="003A2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515" w:type="dxa"/>
          </w:tcPr>
          <w:p w14:paraId="7A13B922" w14:textId="77777777" w:rsidR="0073444E" w:rsidRPr="0073444E" w:rsidRDefault="0073444E" w:rsidP="003A2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3444E" w:rsidRPr="00E02E49" w14:paraId="0C67A6E2" w14:textId="77777777" w:rsidTr="003A2745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2" w:type="dxa"/>
          </w:tcPr>
          <w:p w14:paraId="0EDD8334" w14:textId="77777777" w:rsidR="0073444E" w:rsidRPr="0073444E" w:rsidRDefault="0073444E" w:rsidP="003A2745">
            <w:pPr>
              <w:jc w:val="center"/>
              <w:rPr>
                <w:lang w:val="en-US"/>
              </w:rPr>
            </w:pPr>
            <w:r w:rsidRPr="0073444E">
              <w:rPr>
                <w:lang w:val="en-US"/>
              </w:rPr>
              <w:t>Sorting course data functions correctly</w:t>
            </w:r>
          </w:p>
        </w:tc>
        <w:tc>
          <w:tcPr>
            <w:tcW w:w="584" w:type="dxa"/>
          </w:tcPr>
          <w:p w14:paraId="62FF17B0" w14:textId="64F40B18" w:rsidR="0073444E" w:rsidRPr="0073444E" w:rsidRDefault="007D30EF" w:rsidP="003A2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0" w:type="dxa"/>
          </w:tcPr>
          <w:p w14:paraId="6F3CA4CF" w14:textId="77777777" w:rsidR="0073444E" w:rsidRPr="0073444E" w:rsidRDefault="0073444E" w:rsidP="003A2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75" w:type="dxa"/>
          </w:tcPr>
          <w:p w14:paraId="048B8C4B" w14:textId="60DA9964" w:rsidR="0073444E" w:rsidRPr="0073444E" w:rsidRDefault="007D30EF" w:rsidP="003A2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515" w:type="dxa"/>
          </w:tcPr>
          <w:p w14:paraId="7891CCB8" w14:textId="77777777" w:rsidR="0073444E" w:rsidRPr="0073444E" w:rsidRDefault="0073444E" w:rsidP="003A2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3444E" w:rsidRPr="00E02E49" w14:paraId="52B00203" w14:textId="77777777" w:rsidTr="003A2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2" w:type="dxa"/>
          </w:tcPr>
          <w:p w14:paraId="7F79DF46" w14:textId="77777777" w:rsidR="0073444E" w:rsidRPr="0073444E" w:rsidRDefault="0073444E" w:rsidP="003A2745">
            <w:pPr>
              <w:jc w:val="center"/>
              <w:rPr>
                <w:lang w:val="en-US"/>
              </w:rPr>
            </w:pPr>
            <w:r w:rsidRPr="0073444E">
              <w:rPr>
                <w:lang w:val="en-US"/>
              </w:rPr>
              <w:t>Create new course button navigates to correct page</w:t>
            </w:r>
          </w:p>
        </w:tc>
        <w:tc>
          <w:tcPr>
            <w:tcW w:w="584" w:type="dxa"/>
          </w:tcPr>
          <w:p w14:paraId="017782F5" w14:textId="13855DCF" w:rsidR="0073444E" w:rsidRPr="0073444E" w:rsidRDefault="007D30EF" w:rsidP="003A2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0" w:type="dxa"/>
          </w:tcPr>
          <w:p w14:paraId="60E7B4AA" w14:textId="77777777" w:rsidR="0073444E" w:rsidRPr="0073444E" w:rsidRDefault="0073444E" w:rsidP="003A2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75" w:type="dxa"/>
          </w:tcPr>
          <w:p w14:paraId="340AB86C" w14:textId="42BAF5F0" w:rsidR="0073444E" w:rsidRPr="0073444E" w:rsidRDefault="007D30EF" w:rsidP="003A2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515" w:type="dxa"/>
          </w:tcPr>
          <w:p w14:paraId="1A51E44C" w14:textId="77777777" w:rsidR="0073444E" w:rsidRPr="0073444E" w:rsidRDefault="0073444E" w:rsidP="003A2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3444E" w:rsidRPr="00E02E49" w14:paraId="773E8CA8" w14:textId="77777777" w:rsidTr="003A2745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2" w:type="dxa"/>
          </w:tcPr>
          <w:p w14:paraId="454A1517" w14:textId="77777777" w:rsidR="0073444E" w:rsidRPr="0073444E" w:rsidRDefault="0073444E" w:rsidP="003A2745">
            <w:pPr>
              <w:jc w:val="center"/>
              <w:rPr>
                <w:lang w:val="en-US"/>
              </w:rPr>
            </w:pPr>
            <w:r w:rsidRPr="0073444E">
              <w:rPr>
                <w:lang w:val="en-US"/>
              </w:rPr>
              <w:t>Manage courses button navigates to correct page</w:t>
            </w:r>
          </w:p>
        </w:tc>
        <w:tc>
          <w:tcPr>
            <w:tcW w:w="584" w:type="dxa"/>
          </w:tcPr>
          <w:p w14:paraId="4617F1B1" w14:textId="4B5BBC2E" w:rsidR="0073444E" w:rsidRPr="0073444E" w:rsidRDefault="007D30EF" w:rsidP="003A2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0" w:type="dxa"/>
          </w:tcPr>
          <w:p w14:paraId="1F9FE114" w14:textId="77777777" w:rsidR="0073444E" w:rsidRPr="0073444E" w:rsidRDefault="0073444E" w:rsidP="003A2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75" w:type="dxa"/>
          </w:tcPr>
          <w:p w14:paraId="538A8492" w14:textId="5CCBA8E2" w:rsidR="0073444E" w:rsidRPr="0073444E" w:rsidRDefault="007D30EF" w:rsidP="003A2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515" w:type="dxa"/>
          </w:tcPr>
          <w:p w14:paraId="040CB9BF" w14:textId="77777777" w:rsidR="0073444E" w:rsidRPr="0073444E" w:rsidRDefault="0073444E" w:rsidP="003A2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3444E" w:rsidRPr="00E02E49" w14:paraId="23949574" w14:textId="77777777" w:rsidTr="003A2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2" w:type="dxa"/>
          </w:tcPr>
          <w:p w14:paraId="35A6F2AE" w14:textId="77777777" w:rsidR="0073444E" w:rsidRPr="0073444E" w:rsidRDefault="0073444E" w:rsidP="003A2745">
            <w:pPr>
              <w:jc w:val="center"/>
              <w:rPr>
                <w:lang w:val="en-US"/>
              </w:rPr>
            </w:pPr>
            <w:r w:rsidRPr="0073444E">
              <w:rPr>
                <w:lang w:val="en-US"/>
              </w:rPr>
              <w:t>View courses button navigates to correct page</w:t>
            </w:r>
          </w:p>
        </w:tc>
        <w:tc>
          <w:tcPr>
            <w:tcW w:w="584" w:type="dxa"/>
          </w:tcPr>
          <w:p w14:paraId="60B8DB8B" w14:textId="766C399C" w:rsidR="0073444E" w:rsidRPr="0073444E" w:rsidRDefault="007D30EF" w:rsidP="003A2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0" w:type="dxa"/>
          </w:tcPr>
          <w:p w14:paraId="2ECB57A3" w14:textId="77777777" w:rsidR="0073444E" w:rsidRPr="0073444E" w:rsidRDefault="0073444E" w:rsidP="003A2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75" w:type="dxa"/>
          </w:tcPr>
          <w:p w14:paraId="49EDD085" w14:textId="12E112DC" w:rsidR="0073444E" w:rsidRPr="0073444E" w:rsidRDefault="007D30EF" w:rsidP="003A2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515" w:type="dxa"/>
          </w:tcPr>
          <w:p w14:paraId="43656305" w14:textId="77777777" w:rsidR="0073444E" w:rsidRPr="0073444E" w:rsidRDefault="0073444E" w:rsidP="003A2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3444E" w:rsidRPr="00E02E49" w14:paraId="2755B28A" w14:textId="77777777" w:rsidTr="003A2745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2" w:type="dxa"/>
          </w:tcPr>
          <w:p w14:paraId="1636466E" w14:textId="77777777" w:rsidR="0073444E" w:rsidRPr="0073444E" w:rsidRDefault="0073444E" w:rsidP="003A2745">
            <w:pPr>
              <w:jc w:val="center"/>
              <w:rPr>
                <w:lang w:val="en-US"/>
              </w:rPr>
            </w:pPr>
            <w:r w:rsidRPr="0073444E">
              <w:rPr>
                <w:lang w:val="en-US"/>
              </w:rPr>
              <w:t>Manage attendance button navigates to correct page</w:t>
            </w:r>
          </w:p>
        </w:tc>
        <w:tc>
          <w:tcPr>
            <w:tcW w:w="584" w:type="dxa"/>
          </w:tcPr>
          <w:p w14:paraId="3B38A1C8" w14:textId="5204C103" w:rsidR="0073444E" w:rsidRPr="0073444E" w:rsidRDefault="007D30EF" w:rsidP="003A2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0" w:type="dxa"/>
          </w:tcPr>
          <w:p w14:paraId="06A35BDD" w14:textId="77777777" w:rsidR="0073444E" w:rsidRPr="0073444E" w:rsidRDefault="0073444E" w:rsidP="003A2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75" w:type="dxa"/>
          </w:tcPr>
          <w:p w14:paraId="4407D778" w14:textId="793FFF30" w:rsidR="0073444E" w:rsidRPr="0073444E" w:rsidRDefault="007D30EF" w:rsidP="003A2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515" w:type="dxa"/>
          </w:tcPr>
          <w:p w14:paraId="7BE1FA8B" w14:textId="77777777" w:rsidR="0073444E" w:rsidRPr="0073444E" w:rsidRDefault="0073444E" w:rsidP="003A2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3444E" w:rsidRPr="00E02E49" w14:paraId="18D59B0A" w14:textId="77777777" w:rsidTr="003A2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2" w:type="dxa"/>
          </w:tcPr>
          <w:p w14:paraId="1DAF1E58" w14:textId="77777777" w:rsidR="0073444E" w:rsidRPr="0073444E" w:rsidRDefault="0073444E" w:rsidP="003A2745">
            <w:pPr>
              <w:jc w:val="center"/>
              <w:rPr>
                <w:lang w:val="en-US"/>
              </w:rPr>
            </w:pPr>
            <w:r w:rsidRPr="0073444E">
              <w:rPr>
                <w:lang w:val="en-US"/>
              </w:rPr>
              <w:t>Create report button navigates to correct page</w:t>
            </w:r>
          </w:p>
        </w:tc>
        <w:tc>
          <w:tcPr>
            <w:tcW w:w="584" w:type="dxa"/>
          </w:tcPr>
          <w:p w14:paraId="622BD103" w14:textId="046F4AB0" w:rsidR="0073444E" w:rsidRPr="0073444E" w:rsidRDefault="007D30EF" w:rsidP="003A2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0" w:type="dxa"/>
          </w:tcPr>
          <w:p w14:paraId="45FE3F06" w14:textId="77777777" w:rsidR="0073444E" w:rsidRPr="0073444E" w:rsidRDefault="0073444E" w:rsidP="003A2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75" w:type="dxa"/>
          </w:tcPr>
          <w:p w14:paraId="45C4A857" w14:textId="5D68BDE7" w:rsidR="0073444E" w:rsidRPr="0073444E" w:rsidRDefault="007D30EF" w:rsidP="003A2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515" w:type="dxa"/>
          </w:tcPr>
          <w:p w14:paraId="247ADF4F" w14:textId="77777777" w:rsidR="0073444E" w:rsidRPr="0073444E" w:rsidRDefault="0073444E" w:rsidP="003A2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55A99118" w14:textId="77777777" w:rsidR="0073444E" w:rsidRDefault="0073444E" w:rsidP="0073444E">
      <w:pPr>
        <w:rPr>
          <w:lang w:val="en-GB"/>
        </w:rPr>
      </w:pPr>
    </w:p>
    <w:tbl>
      <w:tblPr>
        <w:tblStyle w:val="GridTable4-Accent3"/>
        <w:tblW w:w="9896" w:type="dxa"/>
        <w:tblLook w:val="04A0" w:firstRow="1" w:lastRow="0" w:firstColumn="1" w:lastColumn="0" w:noHBand="0" w:noVBand="1"/>
        <w:tblCaption w:val=""/>
        <w:tblDescription w:val=""/>
      </w:tblPr>
      <w:tblGrid>
        <w:gridCol w:w="2866"/>
        <w:gridCol w:w="590"/>
        <w:gridCol w:w="790"/>
        <w:gridCol w:w="4154"/>
        <w:gridCol w:w="1496"/>
      </w:tblGrid>
      <w:tr w:rsidR="0073444E" w14:paraId="574C142B" w14:textId="77777777" w:rsidTr="008208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6" w:type="dxa"/>
          </w:tcPr>
          <w:p w14:paraId="653023FA" w14:textId="77777777" w:rsidR="0073444E" w:rsidRPr="0073444E" w:rsidRDefault="0073444E" w:rsidP="003A2745">
            <w:pPr>
              <w:jc w:val="center"/>
              <w:rPr>
                <w:lang w:val="en-US"/>
              </w:rPr>
            </w:pPr>
            <w:r w:rsidRPr="0073444E">
              <w:rPr>
                <w:lang w:val="en-US"/>
              </w:rPr>
              <w:t>Add appointment to course page Function</w:t>
            </w:r>
          </w:p>
        </w:tc>
        <w:tc>
          <w:tcPr>
            <w:tcW w:w="590" w:type="dxa"/>
          </w:tcPr>
          <w:p w14:paraId="02E11AFF" w14:textId="77777777" w:rsidR="0073444E" w:rsidRDefault="0073444E" w:rsidP="003A27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790" w:type="dxa"/>
          </w:tcPr>
          <w:p w14:paraId="10D54EB4" w14:textId="77777777" w:rsidR="0073444E" w:rsidRDefault="0073444E" w:rsidP="003A27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  <w:tc>
          <w:tcPr>
            <w:tcW w:w="4154" w:type="dxa"/>
          </w:tcPr>
          <w:p w14:paraId="62390D5B" w14:textId="77777777" w:rsidR="0073444E" w:rsidRDefault="0073444E" w:rsidP="003A27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496" w:type="dxa"/>
          </w:tcPr>
          <w:p w14:paraId="41C25538" w14:textId="77777777" w:rsidR="0073444E" w:rsidRDefault="0073444E" w:rsidP="003A2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Severity</w:t>
            </w:r>
          </w:p>
        </w:tc>
      </w:tr>
      <w:tr w:rsidR="00820821" w:rsidRPr="00E02E49" w14:paraId="745F5705" w14:textId="77777777" w:rsidTr="00820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6" w:type="dxa"/>
          </w:tcPr>
          <w:p w14:paraId="1CAE92C2" w14:textId="77777777" w:rsidR="00820821" w:rsidRPr="0073444E" w:rsidRDefault="00820821" w:rsidP="00820821">
            <w:pPr>
              <w:jc w:val="center"/>
              <w:rPr>
                <w:lang w:val="en-US"/>
              </w:rPr>
            </w:pPr>
            <w:r w:rsidRPr="0073444E">
              <w:rPr>
                <w:lang w:val="en-US"/>
              </w:rPr>
              <w:t xml:space="preserve">Courses page table is displayed successfully </w:t>
            </w:r>
          </w:p>
        </w:tc>
        <w:tc>
          <w:tcPr>
            <w:tcW w:w="590" w:type="dxa"/>
          </w:tcPr>
          <w:p w14:paraId="7040EDD9" w14:textId="63A167F8" w:rsidR="00820821" w:rsidRPr="0073444E" w:rsidRDefault="00820821" w:rsidP="0082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05F181B7" w14:textId="77777777" w:rsidR="00820821" w:rsidRPr="0073444E" w:rsidRDefault="00820821" w:rsidP="0082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54" w:type="dxa"/>
          </w:tcPr>
          <w:p w14:paraId="1D0A01E7" w14:textId="421E8DA7" w:rsidR="00820821" w:rsidRPr="0073444E" w:rsidRDefault="00820821" w:rsidP="0082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496" w:type="dxa"/>
          </w:tcPr>
          <w:p w14:paraId="23F7CC24" w14:textId="77777777" w:rsidR="00820821" w:rsidRPr="0073444E" w:rsidRDefault="00820821" w:rsidP="0082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20821" w:rsidRPr="00E02E49" w14:paraId="10237FE7" w14:textId="77777777" w:rsidTr="00820821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6" w:type="dxa"/>
          </w:tcPr>
          <w:p w14:paraId="089A41C6" w14:textId="77777777" w:rsidR="00820821" w:rsidRPr="0073444E" w:rsidRDefault="00820821" w:rsidP="00820821">
            <w:pPr>
              <w:jc w:val="center"/>
              <w:rPr>
                <w:lang w:val="en-US"/>
              </w:rPr>
            </w:pPr>
            <w:r w:rsidRPr="0073444E">
              <w:rPr>
                <w:lang w:val="en-US"/>
              </w:rPr>
              <w:t>Sorting course data functions correctly</w:t>
            </w:r>
          </w:p>
        </w:tc>
        <w:tc>
          <w:tcPr>
            <w:tcW w:w="590" w:type="dxa"/>
          </w:tcPr>
          <w:p w14:paraId="20D9EC39" w14:textId="292D2379" w:rsidR="00820821" w:rsidRPr="0073444E" w:rsidRDefault="00820821" w:rsidP="00820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63480F63" w14:textId="77777777" w:rsidR="00820821" w:rsidRPr="0073444E" w:rsidRDefault="00820821" w:rsidP="00820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54" w:type="dxa"/>
          </w:tcPr>
          <w:p w14:paraId="5E832A25" w14:textId="43B6B0B3" w:rsidR="00820821" w:rsidRPr="0073444E" w:rsidRDefault="00820821" w:rsidP="00820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496" w:type="dxa"/>
          </w:tcPr>
          <w:p w14:paraId="68F4BDD5" w14:textId="77777777" w:rsidR="00820821" w:rsidRPr="0073444E" w:rsidRDefault="00820821" w:rsidP="00820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20821" w:rsidRPr="00E02E49" w14:paraId="630F702A" w14:textId="77777777" w:rsidTr="00820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6" w:type="dxa"/>
          </w:tcPr>
          <w:p w14:paraId="3CEE8D7F" w14:textId="77777777" w:rsidR="00820821" w:rsidRPr="0073444E" w:rsidRDefault="00820821" w:rsidP="00820821">
            <w:pPr>
              <w:jc w:val="center"/>
              <w:rPr>
                <w:lang w:val="en-US"/>
              </w:rPr>
            </w:pPr>
            <w:r w:rsidRPr="0073444E">
              <w:rPr>
                <w:lang w:val="en-US"/>
              </w:rPr>
              <w:t>Create new course button navigates to correct page</w:t>
            </w:r>
          </w:p>
        </w:tc>
        <w:tc>
          <w:tcPr>
            <w:tcW w:w="590" w:type="dxa"/>
          </w:tcPr>
          <w:p w14:paraId="26B70D0A" w14:textId="52A59167" w:rsidR="00820821" w:rsidRPr="0073444E" w:rsidRDefault="00820821" w:rsidP="0082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577C128C" w14:textId="77777777" w:rsidR="00820821" w:rsidRPr="0073444E" w:rsidRDefault="00820821" w:rsidP="0082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54" w:type="dxa"/>
          </w:tcPr>
          <w:p w14:paraId="4DE05D80" w14:textId="34C7F61C" w:rsidR="00820821" w:rsidRPr="0073444E" w:rsidRDefault="00820821" w:rsidP="0082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496" w:type="dxa"/>
          </w:tcPr>
          <w:p w14:paraId="336FCCC5" w14:textId="77777777" w:rsidR="00820821" w:rsidRPr="0073444E" w:rsidRDefault="00820821" w:rsidP="0082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20821" w:rsidRPr="00E02E49" w14:paraId="4B79FE3C" w14:textId="77777777" w:rsidTr="00820821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6" w:type="dxa"/>
          </w:tcPr>
          <w:p w14:paraId="624EE9DA" w14:textId="77777777" w:rsidR="00820821" w:rsidRPr="0073444E" w:rsidRDefault="00820821" w:rsidP="00820821">
            <w:pPr>
              <w:jc w:val="center"/>
              <w:rPr>
                <w:lang w:val="en-US"/>
              </w:rPr>
            </w:pPr>
            <w:r w:rsidRPr="0073444E">
              <w:rPr>
                <w:lang w:val="en-US"/>
              </w:rPr>
              <w:t>Manage courses button navigates to correct page</w:t>
            </w:r>
          </w:p>
        </w:tc>
        <w:tc>
          <w:tcPr>
            <w:tcW w:w="590" w:type="dxa"/>
          </w:tcPr>
          <w:p w14:paraId="086E2DEF" w14:textId="763953E7" w:rsidR="00820821" w:rsidRPr="0073444E" w:rsidRDefault="00820821" w:rsidP="00820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05E4E638" w14:textId="77777777" w:rsidR="00820821" w:rsidRPr="0073444E" w:rsidRDefault="00820821" w:rsidP="00820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54" w:type="dxa"/>
          </w:tcPr>
          <w:p w14:paraId="3960B541" w14:textId="1054CCEB" w:rsidR="00820821" w:rsidRPr="0073444E" w:rsidRDefault="00820821" w:rsidP="00820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496" w:type="dxa"/>
          </w:tcPr>
          <w:p w14:paraId="4E166052" w14:textId="77777777" w:rsidR="00820821" w:rsidRPr="0073444E" w:rsidRDefault="00820821" w:rsidP="00820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20821" w:rsidRPr="00E02E49" w14:paraId="3E7F27D9" w14:textId="77777777" w:rsidTr="00820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6" w:type="dxa"/>
          </w:tcPr>
          <w:p w14:paraId="221B1279" w14:textId="77777777" w:rsidR="00820821" w:rsidRPr="0073444E" w:rsidRDefault="00820821" w:rsidP="00820821">
            <w:pPr>
              <w:jc w:val="center"/>
              <w:rPr>
                <w:lang w:val="en-US"/>
              </w:rPr>
            </w:pPr>
            <w:r w:rsidRPr="0073444E">
              <w:rPr>
                <w:lang w:val="en-US"/>
              </w:rPr>
              <w:t>View appointments button navigates to correct page</w:t>
            </w:r>
          </w:p>
        </w:tc>
        <w:tc>
          <w:tcPr>
            <w:tcW w:w="590" w:type="dxa"/>
          </w:tcPr>
          <w:p w14:paraId="03A07B29" w14:textId="1508910C" w:rsidR="00820821" w:rsidRPr="0073444E" w:rsidRDefault="00820821" w:rsidP="0082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3EA18725" w14:textId="77777777" w:rsidR="00820821" w:rsidRPr="0073444E" w:rsidRDefault="00820821" w:rsidP="0082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54" w:type="dxa"/>
          </w:tcPr>
          <w:p w14:paraId="55CA7992" w14:textId="04B12BDD" w:rsidR="00820821" w:rsidRPr="0073444E" w:rsidRDefault="00820821" w:rsidP="0082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496" w:type="dxa"/>
          </w:tcPr>
          <w:p w14:paraId="53A6BBCA" w14:textId="77777777" w:rsidR="00820821" w:rsidRPr="0073444E" w:rsidRDefault="00820821" w:rsidP="0082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20821" w:rsidRPr="00E02E49" w14:paraId="3F1F70A3" w14:textId="77777777" w:rsidTr="00820821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6" w:type="dxa"/>
          </w:tcPr>
          <w:p w14:paraId="2F288627" w14:textId="77777777" w:rsidR="00820821" w:rsidRPr="0073444E" w:rsidRDefault="00820821" w:rsidP="00820821">
            <w:pPr>
              <w:jc w:val="center"/>
              <w:rPr>
                <w:lang w:val="en-US"/>
              </w:rPr>
            </w:pPr>
            <w:r w:rsidRPr="0073444E">
              <w:rPr>
                <w:lang w:val="en-US"/>
              </w:rPr>
              <w:t>Manage attendance button navigates to correct page</w:t>
            </w:r>
          </w:p>
        </w:tc>
        <w:tc>
          <w:tcPr>
            <w:tcW w:w="590" w:type="dxa"/>
          </w:tcPr>
          <w:p w14:paraId="40AF433C" w14:textId="1BEC8119" w:rsidR="00820821" w:rsidRPr="0073444E" w:rsidRDefault="00820821" w:rsidP="00820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1EB33010" w14:textId="77777777" w:rsidR="00820821" w:rsidRPr="0073444E" w:rsidRDefault="00820821" w:rsidP="00820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54" w:type="dxa"/>
          </w:tcPr>
          <w:p w14:paraId="5B47926E" w14:textId="5B215E51" w:rsidR="00820821" w:rsidRPr="0073444E" w:rsidRDefault="00820821" w:rsidP="00820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496" w:type="dxa"/>
          </w:tcPr>
          <w:p w14:paraId="63C95DC6" w14:textId="77777777" w:rsidR="00820821" w:rsidRPr="0073444E" w:rsidRDefault="00820821" w:rsidP="00820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20821" w:rsidRPr="00E02E49" w14:paraId="7EDE264C" w14:textId="77777777" w:rsidTr="00820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6" w:type="dxa"/>
          </w:tcPr>
          <w:p w14:paraId="3430F2C9" w14:textId="77777777" w:rsidR="00820821" w:rsidRPr="0073444E" w:rsidRDefault="00820821" w:rsidP="00820821">
            <w:pPr>
              <w:jc w:val="center"/>
              <w:rPr>
                <w:lang w:val="en-US"/>
              </w:rPr>
            </w:pPr>
            <w:r w:rsidRPr="0073444E">
              <w:rPr>
                <w:lang w:val="en-US"/>
              </w:rPr>
              <w:t>Create report button navigates to correct page</w:t>
            </w:r>
          </w:p>
        </w:tc>
        <w:tc>
          <w:tcPr>
            <w:tcW w:w="590" w:type="dxa"/>
          </w:tcPr>
          <w:p w14:paraId="54DECD21" w14:textId="2A2C3925" w:rsidR="00820821" w:rsidRPr="0073444E" w:rsidRDefault="00820821" w:rsidP="0082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0270491A" w14:textId="77777777" w:rsidR="00820821" w:rsidRPr="0073444E" w:rsidRDefault="00820821" w:rsidP="0082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54" w:type="dxa"/>
          </w:tcPr>
          <w:p w14:paraId="28B12351" w14:textId="7D99139C" w:rsidR="00820821" w:rsidRPr="0073444E" w:rsidRDefault="00820821" w:rsidP="0082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496" w:type="dxa"/>
          </w:tcPr>
          <w:p w14:paraId="2EA4AF19" w14:textId="77777777" w:rsidR="00820821" w:rsidRPr="0073444E" w:rsidRDefault="00820821" w:rsidP="0082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2B70381B" w14:textId="77777777" w:rsidR="0073444E" w:rsidRPr="00A319F9" w:rsidRDefault="0073444E" w:rsidP="0073444E">
      <w:pPr>
        <w:rPr>
          <w:lang w:val="en-GB"/>
        </w:rPr>
      </w:pPr>
    </w:p>
    <w:p w14:paraId="0B253F73" w14:textId="77777777" w:rsidR="0073444E" w:rsidRDefault="0073444E" w:rsidP="0073444E">
      <w:pPr>
        <w:pStyle w:val="Heading4"/>
        <w:numPr>
          <w:ilvl w:val="0"/>
          <w:numId w:val="0"/>
        </w:numPr>
        <w:ind w:left="864"/>
        <w:rPr>
          <w:lang w:val="en-GB"/>
        </w:rPr>
      </w:pPr>
      <w:r>
        <w:rPr>
          <w:lang w:val="en-GB"/>
        </w:rPr>
        <w:t>Manage Attendance</w:t>
      </w:r>
    </w:p>
    <w:p w14:paraId="2EFFD7E0" w14:textId="77777777" w:rsidR="0073444E" w:rsidRDefault="0073444E" w:rsidP="0073444E">
      <w:pPr>
        <w:overflowPunct/>
        <w:autoSpaceDE/>
        <w:autoSpaceDN/>
        <w:adjustRightInd/>
        <w:spacing w:before="0" w:after="0"/>
        <w:textAlignment w:val="auto"/>
        <w:rPr>
          <w:lang w:val="en-GB"/>
        </w:rPr>
      </w:pPr>
    </w:p>
    <w:p w14:paraId="28096F96" w14:textId="7EEBD313" w:rsidR="0073444E" w:rsidRPr="00252212" w:rsidRDefault="006E3770" w:rsidP="0073444E">
      <w:r>
        <w:t>Tester:</w:t>
      </w:r>
      <w:r>
        <w:rPr>
          <w:u w:val="single"/>
        </w:rPr>
        <w:t xml:space="preserve">     </w:t>
      </w:r>
      <w:r w:rsidRPr="006E3770">
        <w:rPr>
          <w:u w:val="single"/>
        </w:rPr>
        <w:t>Morten</w:t>
      </w:r>
      <w:r>
        <w:rPr>
          <w:u w:val="single"/>
        </w:rPr>
        <w:t xml:space="preserve"> Liknes   </w:t>
      </w:r>
      <w:r>
        <w:t xml:space="preserve"> Date:</w:t>
      </w:r>
      <w:r>
        <w:rPr>
          <w:u w:val="single"/>
        </w:rPr>
        <w:t xml:space="preserve">    04.04.2017    </w:t>
      </w:r>
    </w:p>
    <w:tbl>
      <w:tblPr>
        <w:tblStyle w:val="GridTable4-Accent3"/>
        <w:tblW w:w="9896" w:type="dxa"/>
        <w:tblLook w:val="04A0" w:firstRow="1" w:lastRow="0" w:firstColumn="1" w:lastColumn="0" w:noHBand="0" w:noVBand="1"/>
        <w:tblCaption w:val=""/>
        <w:tblDescription w:val=""/>
      </w:tblPr>
      <w:tblGrid>
        <w:gridCol w:w="2872"/>
        <w:gridCol w:w="590"/>
        <w:gridCol w:w="790"/>
        <w:gridCol w:w="4163"/>
        <w:gridCol w:w="1481"/>
      </w:tblGrid>
      <w:tr w:rsidR="0073444E" w14:paraId="0A72F8C1" w14:textId="77777777" w:rsidTr="008208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2" w:type="dxa"/>
          </w:tcPr>
          <w:p w14:paraId="0D0AA4B6" w14:textId="77777777" w:rsidR="0073444E" w:rsidRPr="003D26FB" w:rsidRDefault="0073444E" w:rsidP="003A2745">
            <w:pPr>
              <w:jc w:val="center"/>
              <w:rPr>
                <w:lang w:val="en-US"/>
              </w:rPr>
            </w:pPr>
            <w:r w:rsidRPr="00D77A81">
              <w:rPr>
                <w:lang w:val="en-US"/>
              </w:rPr>
              <w:t>Manage</w:t>
            </w:r>
            <w:r>
              <w:rPr>
                <w:lang w:val="en-US"/>
              </w:rPr>
              <w:t xml:space="preserve"> Course</w:t>
            </w:r>
            <w:r w:rsidRPr="003D26FB">
              <w:rPr>
                <w:lang w:val="en-US"/>
              </w:rPr>
              <w:t xml:space="preserve"> Attendance Page Function</w:t>
            </w:r>
          </w:p>
        </w:tc>
        <w:tc>
          <w:tcPr>
            <w:tcW w:w="590" w:type="dxa"/>
          </w:tcPr>
          <w:p w14:paraId="6C5D9E13" w14:textId="77777777" w:rsidR="0073444E" w:rsidRDefault="0073444E" w:rsidP="003A27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790" w:type="dxa"/>
          </w:tcPr>
          <w:p w14:paraId="5E863570" w14:textId="77777777" w:rsidR="0073444E" w:rsidRDefault="0073444E" w:rsidP="003A27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  <w:tc>
          <w:tcPr>
            <w:tcW w:w="4163" w:type="dxa"/>
          </w:tcPr>
          <w:p w14:paraId="5DBCF150" w14:textId="77777777" w:rsidR="0073444E" w:rsidRDefault="0073444E" w:rsidP="003A27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481" w:type="dxa"/>
          </w:tcPr>
          <w:p w14:paraId="34826BEB" w14:textId="77777777" w:rsidR="0073444E" w:rsidRDefault="0073444E" w:rsidP="003A2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Severity</w:t>
            </w:r>
          </w:p>
        </w:tc>
      </w:tr>
      <w:tr w:rsidR="00820821" w:rsidRPr="00E02E49" w14:paraId="3AD03F55" w14:textId="77777777" w:rsidTr="00820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2" w:type="dxa"/>
          </w:tcPr>
          <w:p w14:paraId="77BDCA8B" w14:textId="77777777" w:rsidR="00820821" w:rsidRPr="00D77A81" w:rsidRDefault="00820821" w:rsidP="008208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Course table is displayed successfully and shows courses with active attendee request</w:t>
            </w:r>
          </w:p>
        </w:tc>
        <w:tc>
          <w:tcPr>
            <w:tcW w:w="590" w:type="dxa"/>
          </w:tcPr>
          <w:p w14:paraId="47102CCF" w14:textId="2E20D710" w:rsidR="00820821" w:rsidRPr="00D76499" w:rsidRDefault="00820821" w:rsidP="0082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5293D3D8" w14:textId="77777777" w:rsidR="00820821" w:rsidRPr="00D76499" w:rsidRDefault="00820821" w:rsidP="0082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63" w:type="dxa"/>
          </w:tcPr>
          <w:p w14:paraId="0C32ECB9" w14:textId="3CE74D2A" w:rsidR="00820821" w:rsidRPr="00D76499" w:rsidRDefault="00820821" w:rsidP="0082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481" w:type="dxa"/>
          </w:tcPr>
          <w:p w14:paraId="18B03439" w14:textId="77777777" w:rsidR="00820821" w:rsidRPr="00D76499" w:rsidRDefault="00820821" w:rsidP="0082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20821" w:rsidRPr="00E02E49" w14:paraId="42DF8AEB" w14:textId="77777777" w:rsidTr="00820821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2" w:type="dxa"/>
          </w:tcPr>
          <w:p w14:paraId="621A6470" w14:textId="77777777" w:rsidR="00820821" w:rsidRPr="00D76499" w:rsidRDefault="00820821" w:rsidP="008208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Attendees</w:t>
            </w:r>
            <w:r w:rsidRPr="00D77A81">
              <w:rPr>
                <w:lang w:val="en-US"/>
              </w:rPr>
              <w:t xml:space="preserve"> table is displayed successfully</w:t>
            </w:r>
            <w:r>
              <w:rPr>
                <w:lang w:val="en-US"/>
              </w:rPr>
              <w:t xml:space="preserve"> when a course is selected</w:t>
            </w:r>
          </w:p>
        </w:tc>
        <w:tc>
          <w:tcPr>
            <w:tcW w:w="590" w:type="dxa"/>
          </w:tcPr>
          <w:p w14:paraId="298BFE3F" w14:textId="1088219F" w:rsidR="00820821" w:rsidRPr="00D76499" w:rsidRDefault="00820821" w:rsidP="00820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7AA57D64" w14:textId="77777777" w:rsidR="00820821" w:rsidRPr="00D76499" w:rsidRDefault="00820821" w:rsidP="00820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63" w:type="dxa"/>
          </w:tcPr>
          <w:p w14:paraId="39C8629C" w14:textId="517E90AD" w:rsidR="00820821" w:rsidRPr="00D76499" w:rsidRDefault="00820821" w:rsidP="00820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481" w:type="dxa"/>
          </w:tcPr>
          <w:p w14:paraId="577BC91F" w14:textId="77777777" w:rsidR="00820821" w:rsidRPr="00D76499" w:rsidRDefault="00820821" w:rsidP="00820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20821" w:rsidRPr="00E02E49" w14:paraId="68DE5CD7" w14:textId="77777777" w:rsidTr="00820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2" w:type="dxa"/>
          </w:tcPr>
          <w:p w14:paraId="14E13F5A" w14:textId="77777777" w:rsidR="00820821" w:rsidRPr="00D76499" w:rsidRDefault="00820821" w:rsidP="008208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When a course is selected “Accept Attendance Request”  and “Accept All Attendance Requests For Selected Course” buttons will show</w:t>
            </w:r>
          </w:p>
        </w:tc>
        <w:tc>
          <w:tcPr>
            <w:tcW w:w="590" w:type="dxa"/>
          </w:tcPr>
          <w:p w14:paraId="20481B57" w14:textId="7F81145C" w:rsidR="00820821" w:rsidRPr="00D76499" w:rsidRDefault="00820821" w:rsidP="0082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094DA290" w14:textId="77777777" w:rsidR="00820821" w:rsidRPr="00D76499" w:rsidRDefault="00820821" w:rsidP="0082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63" w:type="dxa"/>
          </w:tcPr>
          <w:p w14:paraId="02622C82" w14:textId="15F7139F" w:rsidR="00820821" w:rsidRPr="00D76499" w:rsidRDefault="00820821" w:rsidP="0082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481" w:type="dxa"/>
          </w:tcPr>
          <w:p w14:paraId="0B522191" w14:textId="77777777" w:rsidR="00820821" w:rsidRPr="00D76499" w:rsidRDefault="00820821" w:rsidP="0082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20821" w:rsidRPr="00E02E49" w14:paraId="127BF4B5" w14:textId="77777777" w:rsidTr="00820821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2" w:type="dxa"/>
          </w:tcPr>
          <w:p w14:paraId="359C9889" w14:textId="77777777" w:rsidR="00820821" w:rsidRDefault="00820821" w:rsidP="008208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“Accept attendance request” button accepts the selected attendee</w:t>
            </w:r>
          </w:p>
        </w:tc>
        <w:tc>
          <w:tcPr>
            <w:tcW w:w="590" w:type="dxa"/>
          </w:tcPr>
          <w:p w14:paraId="539494AA" w14:textId="42B87A87" w:rsidR="00820821" w:rsidRPr="00D76499" w:rsidRDefault="00820821" w:rsidP="00820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06180FE2" w14:textId="77777777" w:rsidR="00820821" w:rsidRPr="00D76499" w:rsidRDefault="00820821" w:rsidP="00820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63" w:type="dxa"/>
          </w:tcPr>
          <w:p w14:paraId="64260793" w14:textId="3A4156A0" w:rsidR="00820821" w:rsidRPr="00D76499" w:rsidRDefault="00820821" w:rsidP="00820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481" w:type="dxa"/>
          </w:tcPr>
          <w:p w14:paraId="21FD6E44" w14:textId="77777777" w:rsidR="00820821" w:rsidRPr="00D76499" w:rsidRDefault="00820821" w:rsidP="00820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20821" w:rsidRPr="00E02E49" w14:paraId="2C554CAA" w14:textId="77777777" w:rsidTr="00820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2" w:type="dxa"/>
          </w:tcPr>
          <w:p w14:paraId="38677A9A" w14:textId="77777777" w:rsidR="00820821" w:rsidRDefault="00820821" w:rsidP="008208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“Accept All Attendance Requests For Selected Course” button accepts all the attendee requests</w:t>
            </w:r>
          </w:p>
        </w:tc>
        <w:tc>
          <w:tcPr>
            <w:tcW w:w="590" w:type="dxa"/>
          </w:tcPr>
          <w:p w14:paraId="74D73E48" w14:textId="77A4F9D6" w:rsidR="00820821" w:rsidRPr="00D76499" w:rsidRDefault="00820821" w:rsidP="0082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007D5648" w14:textId="77777777" w:rsidR="00820821" w:rsidRPr="00D76499" w:rsidRDefault="00820821" w:rsidP="0082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63" w:type="dxa"/>
          </w:tcPr>
          <w:p w14:paraId="6363C106" w14:textId="0F116C0C" w:rsidR="00820821" w:rsidRPr="00D76499" w:rsidRDefault="00820821" w:rsidP="0082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481" w:type="dxa"/>
          </w:tcPr>
          <w:p w14:paraId="04F0FE38" w14:textId="77777777" w:rsidR="00820821" w:rsidRPr="00D76499" w:rsidRDefault="00820821" w:rsidP="0082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20821" w:rsidRPr="00E02E49" w14:paraId="58EDEE62" w14:textId="77777777" w:rsidTr="00820821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2" w:type="dxa"/>
          </w:tcPr>
          <w:p w14:paraId="5F6AD093" w14:textId="77777777" w:rsidR="00820821" w:rsidRDefault="00820821" w:rsidP="008208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Attendees are updated correctly in the database</w:t>
            </w:r>
          </w:p>
        </w:tc>
        <w:tc>
          <w:tcPr>
            <w:tcW w:w="590" w:type="dxa"/>
          </w:tcPr>
          <w:p w14:paraId="1FD087CC" w14:textId="2A6AD204" w:rsidR="00820821" w:rsidRPr="00D76499" w:rsidRDefault="00820821" w:rsidP="00820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1DF66245" w14:textId="77777777" w:rsidR="00820821" w:rsidRPr="00D76499" w:rsidRDefault="00820821" w:rsidP="00820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63" w:type="dxa"/>
          </w:tcPr>
          <w:p w14:paraId="1024BDA5" w14:textId="5F07AC22" w:rsidR="00820821" w:rsidRPr="00D76499" w:rsidRDefault="00820821" w:rsidP="00820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481" w:type="dxa"/>
          </w:tcPr>
          <w:p w14:paraId="6C8C2ED7" w14:textId="77777777" w:rsidR="00820821" w:rsidRPr="00D76499" w:rsidRDefault="00820821" w:rsidP="00820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20821" w:rsidRPr="00E02E49" w14:paraId="6ACF3E1D" w14:textId="77777777" w:rsidTr="00820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2" w:type="dxa"/>
          </w:tcPr>
          <w:p w14:paraId="3ADEFE3E" w14:textId="77777777" w:rsidR="00820821" w:rsidRPr="00D76499" w:rsidRDefault="00820821" w:rsidP="008208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Sorting course</w:t>
            </w:r>
            <w:r w:rsidRPr="00D76499">
              <w:rPr>
                <w:lang w:val="en-US"/>
              </w:rPr>
              <w:t xml:space="preserve"> data functions correctly</w:t>
            </w:r>
          </w:p>
        </w:tc>
        <w:tc>
          <w:tcPr>
            <w:tcW w:w="590" w:type="dxa"/>
          </w:tcPr>
          <w:p w14:paraId="17CC65CB" w14:textId="44637589" w:rsidR="00820821" w:rsidRPr="00D76499" w:rsidRDefault="00820821" w:rsidP="0082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1769EB59" w14:textId="77777777" w:rsidR="00820821" w:rsidRPr="00D76499" w:rsidRDefault="00820821" w:rsidP="0082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63" w:type="dxa"/>
          </w:tcPr>
          <w:p w14:paraId="55767D90" w14:textId="36A0D2CD" w:rsidR="00820821" w:rsidRPr="00D76499" w:rsidRDefault="00820821" w:rsidP="0082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481" w:type="dxa"/>
          </w:tcPr>
          <w:p w14:paraId="3DBBDB0C" w14:textId="77777777" w:rsidR="00820821" w:rsidRPr="00D76499" w:rsidRDefault="00820821" w:rsidP="0082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20821" w:rsidRPr="00E02E49" w14:paraId="7A0DD3F9" w14:textId="77777777" w:rsidTr="00820821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2" w:type="dxa"/>
          </w:tcPr>
          <w:p w14:paraId="2B8EC7D0" w14:textId="77777777" w:rsidR="00820821" w:rsidRPr="00D76499" w:rsidRDefault="00820821" w:rsidP="008208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Sorting attendee</w:t>
            </w:r>
            <w:r w:rsidRPr="00D76499">
              <w:rPr>
                <w:lang w:val="en-US"/>
              </w:rPr>
              <w:t xml:space="preserve"> data functions correctly</w:t>
            </w:r>
          </w:p>
        </w:tc>
        <w:tc>
          <w:tcPr>
            <w:tcW w:w="590" w:type="dxa"/>
          </w:tcPr>
          <w:p w14:paraId="1F9431FC" w14:textId="52C3C7A1" w:rsidR="00820821" w:rsidRPr="00D76499" w:rsidRDefault="00820821" w:rsidP="00820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134E4599" w14:textId="77777777" w:rsidR="00820821" w:rsidRPr="00D76499" w:rsidRDefault="00820821" w:rsidP="00820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63" w:type="dxa"/>
          </w:tcPr>
          <w:p w14:paraId="3CD0C923" w14:textId="3BCE5E6E" w:rsidR="00820821" w:rsidRPr="00D76499" w:rsidRDefault="00820821" w:rsidP="00820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481" w:type="dxa"/>
          </w:tcPr>
          <w:p w14:paraId="30C1134A" w14:textId="77777777" w:rsidR="00820821" w:rsidRPr="00D76499" w:rsidRDefault="00820821" w:rsidP="00820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20821" w:rsidRPr="00E02E49" w14:paraId="4ECF31CB" w14:textId="77777777" w:rsidTr="00820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2" w:type="dxa"/>
          </w:tcPr>
          <w:p w14:paraId="7F89EC57" w14:textId="77777777" w:rsidR="00820821" w:rsidRPr="00D76499" w:rsidRDefault="00820821" w:rsidP="00820821">
            <w:pPr>
              <w:jc w:val="center"/>
              <w:rPr>
                <w:lang w:val="en-US"/>
              </w:rPr>
            </w:pPr>
            <w:r w:rsidRPr="00EF2540">
              <w:rPr>
                <w:lang w:val="en-US"/>
              </w:rPr>
              <w:t>Response if updating the database fails</w:t>
            </w:r>
          </w:p>
        </w:tc>
        <w:tc>
          <w:tcPr>
            <w:tcW w:w="590" w:type="dxa"/>
          </w:tcPr>
          <w:p w14:paraId="693CD398" w14:textId="77096DDC" w:rsidR="00820821" w:rsidRPr="00D76499" w:rsidRDefault="00820821" w:rsidP="0082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5D8E5026" w14:textId="77777777" w:rsidR="00820821" w:rsidRPr="00D76499" w:rsidRDefault="00820821" w:rsidP="0082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63" w:type="dxa"/>
          </w:tcPr>
          <w:p w14:paraId="37A5AB28" w14:textId="3FC89133" w:rsidR="00820821" w:rsidRPr="00D76499" w:rsidRDefault="00820821" w:rsidP="0082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481" w:type="dxa"/>
          </w:tcPr>
          <w:p w14:paraId="69A3DFD7" w14:textId="77777777" w:rsidR="00820821" w:rsidRPr="00D76499" w:rsidRDefault="00820821" w:rsidP="0082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20821" w:rsidRPr="00E02E49" w14:paraId="79984FBF" w14:textId="77777777" w:rsidTr="00820821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2" w:type="dxa"/>
          </w:tcPr>
          <w:p w14:paraId="7DB607CB" w14:textId="77777777" w:rsidR="00820821" w:rsidRPr="00D76499" w:rsidRDefault="00820821" w:rsidP="008208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“Manage Attendance For Appointments” button navigates to correct page</w:t>
            </w:r>
          </w:p>
        </w:tc>
        <w:tc>
          <w:tcPr>
            <w:tcW w:w="590" w:type="dxa"/>
          </w:tcPr>
          <w:p w14:paraId="4B55E8C9" w14:textId="0C772A2C" w:rsidR="00820821" w:rsidRPr="00D76499" w:rsidRDefault="00820821" w:rsidP="00820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39D0528B" w14:textId="77777777" w:rsidR="00820821" w:rsidRPr="00D76499" w:rsidRDefault="00820821" w:rsidP="00820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63" w:type="dxa"/>
          </w:tcPr>
          <w:p w14:paraId="07FB6B14" w14:textId="529988E4" w:rsidR="00820821" w:rsidRPr="00D76499" w:rsidRDefault="00820821" w:rsidP="00820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481" w:type="dxa"/>
          </w:tcPr>
          <w:p w14:paraId="534783CE" w14:textId="77777777" w:rsidR="00820821" w:rsidRPr="00D76499" w:rsidRDefault="00820821" w:rsidP="00820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63385163" w14:textId="2B3DF334" w:rsidR="0073444E" w:rsidRPr="00252212" w:rsidRDefault="0073444E" w:rsidP="0073444E">
      <w:r>
        <w:rPr>
          <w:lang w:val="en-US"/>
        </w:rPr>
        <w:br w:type="page"/>
      </w:r>
      <w:r w:rsidR="006E3770">
        <w:lastRenderedPageBreak/>
        <w:t>Tester:</w:t>
      </w:r>
      <w:r w:rsidR="006E3770">
        <w:rPr>
          <w:u w:val="single"/>
        </w:rPr>
        <w:t xml:space="preserve">     </w:t>
      </w:r>
      <w:r w:rsidR="006E3770" w:rsidRPr="006E3770">
        <w:rPr>
          <w:u w:val="single"/>
        </w:rPr>
        <w:t>Morten</w:t>
      </w:r>
      <w:r w:rsidR="006E3770">
        <w:rPr>
          <w:u w:val="single"/>
        </w:rPr>
        <w:t xml:space="preserve"> Liknes   </w:t>
      </w:r>
      <w:r w:rsidR="006E3770">
        <w:t xml:space="preserve"> Date:</w:t>
      </w:r>
      <w:r w:rsidR="006E3770">
        <w:rPr>
          <w:u w:val="single"/>
        </w:rPr>
        <w:t xml:space="preserve">    04.04.2017    </w:t>
      </w:r>
    </w:p>
    <w:tbl>
      <w:tblPr>
        <w:tblStyle w:val="GridTable4-Accent3"/>
        <w:tblW w:w="9896" w:type="dxa"/>
        <w:tblLook w:val="04A0" w:firstRow="1" w:lastRow="0" w:firstColumn="1" w:lastColumn="0" w:noHBand="0" w:noVBand="1"/>
        <w:tblCaption w:val=""/>
        <w:tblDescription w:val=""/>
      </w:tblPr>
      <w:tblGrid>
        <w:gridCol w:w="2872"/>
        <w:gridCol w:w="590"/>
        <w:gridCol w:w="790"/>
        <w:gridCol w:w="4163"/>
        <w:gridCol w:w="1481"/>
      </w:tblGrid>
      <w:tr w:rsidR="0073444E" w14:paraId="316C05DD" w14:textId="77777777" w:rsidTr="003A2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2" w:type="dxa"/>
          </w:tcPr>
          <w:p w14:paraId="02973EAD" w14:textId="77777777" w:rsidR="0073444E" w:rsidRPr="003D26FB" w:rsidRDefault="0073444E" w:rsidP="003A2745">
            <w:pPr>
              <w:jc w:val="center"/>
              <w:rPr>
                <w:lang w:val="en-US"/>
              </w:rPr>
            </w:pPr>
            <w:r w:rsidRPr="00D77A81">
              <w:rPr>
                <w:lang w:val="en-US"/>
              </w:rPr>
              <w:t>Manage</w:t>
            </w:r>
            <w:r>
              <w:rPr>
                <w:lang w:val="en-US"/>
              </w:rPr>
              <w:t xml:space="preserve"> Appointment</w:t>
            </w:r>
            <w:r w:rsidRPr="003D26FB">
              <w:rPr>
                <w:lang w:val="en-US"/>
              </w:rPr>
              <w:t xml:space="preserve"> Attendance Page Function</w:t>
            </w:r>
          </w:p>
        </w:tc>
        <w:tc>
          <w:tcPr>
            <w:tcW w:w="590" w:type="dxa"/>
          </w:tcPr>
          <w:p w14:paraId="7F4C220D" w14:textId="77777777" w:rsidR="0073444E" w:rsidRDefault="0073444E" w:rsidP="003A27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790" w:type="dxa"/>
          </w:tcPr>
          <w:p w14:paraId="26C33733" w14:textId="77777777" w:rsidR="0073444E" w:rsidRDefault="0073444E" w:rsidP="003A27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  <w:tc>
          <w:tcPr>
            <w:tcW w:w="4163" w:type="dxa"/>
          </w:tcPr>
          <w:p w14:paraId="2A296E47" w14:textId="77777777" w:rsidR="0073444E" w:rsidRDefault="0073444E" w:rsidP="003A27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481" w:type="dxa"/>
          </w:tcPr>
          <w:p w14:paraId="12786FF7" w14:textId="77777777" w:rsidR="0073444E" w:rsidRDefault="0073444E" w:rsidP="003A2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Severity</w:t>
            </w:r>
          </w:p>
        </w:tc>
      </w:tr>
      <w:tr w:rsidR="00820821" w:rsidRPr="00E02E49" w14:paraId="6E808E76" w14:textId="77777777" w:rsidTr="003A2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2" w:type="dxa"/>
          </w:tcPr>
          <w:p w14:paraId="1829AC6E" w14:textId="77777777" w:rsidR="00820821" w:rsidRPr="00D77A81" w:rsidRDefault="00820821" w:rsidP="00820821">
            <w:pPr>
              <w:jc w:val="center"/>
              <w:rPr>
                <w:lang w:val="en-US"/>
              </w:rPr>
            </w:pPr>
            <w:r w:rsidRPr="00EF2540">
              <w:rPr>
                <w:lang w:val="en-US"/>
              </w:rPr>
              <w:t>Appointm</w:t>
            </w:r>
            <w:r>
              <w:rPr>
                <w:lang w:val="en-US"/>
              </w:rPr>
              <w:t>ent table is displayed successfully and shows appointments with active attendee request</w:t>
            </w:r>
          </w:p>
        </w:tc>
        <w:tc>
          <w:tcPr>
            <w:tcW w:w="590" w:type="dxa"/>
          </w:tcPr>
          <w:p w14:paraId="11C8B3D5" w14:textId="446DB9DA" w:rsidR="00820821" w:rsidRPr="00D76499" w:rsidRDefault="00820821" w:rsidP="0082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5BA7AAE0" w14:textId="77777777" w:rsidR="00820821" w:rsidRPr="00D76499" w:rsidRDefault="00820821" w:rsidP="0082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63" w:type="dxa"/>
          </w:tcPr>
          <w:p w14:paraId="4A532B91" w14:textId="407FABA6" w:rsidR="00820821" w:rsidRPr="00D76499" w:rsidRDefault="00820821" w:rsidP="0082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481" w:type="dxa"/>
          </w:tcPr>
          <w:p w14:paraId="73BB2B7F" w14:textId="77777777" w:rsidR="00820821" w:rsidRPr="00D76499" w:rsidRDefault="00820821" w:rsidP="0082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20821" w:rsidRPr="00E02E49" w14:paraId="72AAF6BC" w14:textId="77777777" w:rsidTr="003A2745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2" w:type="dxa"/>
          </w:tcPr>
          <w:p w14:paraId="54E6314A" w14:textId="77777777" w:rsidR="00820821" w:rsidRPr="00D76499" w:rsidRDefault="00820821" w:rsidP="008208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Attendees</w:t>
            </w:r>
            <w:r w:rsidRPr="00D77A81">
              <w:rPr>
                <w:lang w:val="en-US"/>
              </w:rPr>
              <w:t xml:space="preserve"> table is displayed successfully</w:t>
            </w:r>
            <w:r>
              <w:rPr>
                <w:lang w:val="en-US"/>
              </w:rPr>
              <w:t xml:space="preserve"> when an appointment is selected</w:t>
            </w:r>
          </w:p>
        </w:tc>
        <w:tc>
          <w:tcPr>
            <w:tcW w:w="590" w:type="dxa"/>
          </w:tcPr>
          <w:p w14:paraId="1DFDB76E" w14:textId="7CE8D5C5" w:rsidR="00820821" w:rsidRPr="00D76499" w:rsidRDefault="00820821" w:rsidP="00820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2972BEBE" w14:textId="77777777" w:rsidR="00820821" w:rsidRPr="00D76499" w:rsidRDefault="00820821" w:rsidP="00820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63" w:type="dxa"/>
          </w:tcPr>
          <w:p w14:paraId="320C5950" w14:textId="0B5DD7F0" w:rsidR="00820821" w:rsidRPr="00D76499" w:rsidRDefault="00820821" w:rsidP="00820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481" w:type="dxa"/>
          </w:tcPr>
          <w:p w14:paraId="1ECB272F" w14:textId="77777777" w:rsidR="00820821" w:rsidRPr="00D76499" w:rsidRDefault="00820821" w:rsidP="00820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20821" w:rsidRPr="00E02E49" w14:paraId="1A1010D0" w14:textId="77777777" w:rsidTr="003A2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2" w:type="dxa"/>
          </w:tcPr>
          <w:p w14:paraId="23C88123" w14:textId="77777777" w:rsidR="00820821" w:rsidRPr="00D76499" w:rsidRDefault="00820821" w:rsidP="008208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Appointment is selected “Accept attendance request”  and “Accept All Attendance Requests For Selected Course” buttons will show</w:t>
            </w:r>
          </w:p>
        </w:tc>
        <w:tc>
          <w:tcPr>
            <w:tcW w:w="590" w:type="dxa"/>
          </w:tcPr>
          <w:p w14:paraId="5E0ED27C" w14:textId="2A31BEEC" w:rsidR="00820821" w:rsidRPr="00D76499" w:rsidRDefault="00820821" w:rsidP="0082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79ADD6C7" w14:textId="77777777" w:rsidR="00820821" w:rsidRPr="00D76499" w:rsidRDefault="00820821" w:rsidP="0082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63" w:type="dxa"/>
          </w:tcPr>
          <w:p w14:paraId="1D159A8A" w14:textId="51762811" w:rsidR="00820821" w:rsidRPr="00D76499" w:rsidRDefault="00820821" w:rsidP="0082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481" w:type="dxa"/>
          </w:tcPr>
          <w:p w14:paraId="60D6588D" w14:textId="77777777" w:rsidR="00820821" w:rsidRPr="00D76499" w:rsidRDefault="00820821" w:rsidP="0082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20821" w:rsidRPr="00E02E49" w14:paraId="19F57988" w14:textId="77777777" w:rsidTr="003A2745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2" w:type="dxa"/>
          </w:tcPr>
          <w:p w14:paraId="7561AB24" w14:textId="77777777" w:rsidR="00820821" w:rsidRDefault="00820821" w:rsidP="008208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“Accept attendance request” button accepts the selected attendee</w:t>
            </w:r>
          </w:p>
        </w:tc>
        <w:tc>
          <w:tcPr>
            <w:tcW w:w="590" w:type="dxa"/>
          </w:tcPr>
          <w:p w14:paraId="3EEF6B08" w14:textId="22819616" w:rsidR="00820821" w:rsidRPr="00D76499" w:rsidRDefault="00820821" w:rsidP="00820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01E9DB91" w14:textId="77777777" w:rsidR="00820821" w:rsidRPr="00D76499" w:rsidRDefault="00820821" w:rsidP="00820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63" w:type="dxa"/>
          </w:tcPr>
          <w:p w14:paraId="0398EBFF" w14:textId="606798AA" w:rsidR="00820821" w:rsidRPr="00D76499" w:rsidRDefault="00820821" w:rsidP="00820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481" w:type="dxa"/>
          </w:tcPr>
          <w:p w14:paraId="1CA25076" w14:textId="77777777" w:rsidR="00820821" w:rsidRPr="00D76499" w:rsidRDefault="00820821" w:rsidP="00820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20821" w:rsidRPr="00E02E49" w14:paraId="6C831A1C" w14:textId="77777777" w:rsidTr="003A2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2" w:type="dxa"/>
          </w:tcPr>
          <w:p w14:paraId="7944033F" w14:textId="77777777" w:rsidR="00820821" w:rsidRDefault="00820821" w:rsidP="008208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“Accept All Attendance Requests For Selected Appointment” button accepts all the attendee requests</w:t>
            </w:r>
          </w:p>
        </w:tc>
        <w:tc>
          <w:tcPr>
            <w:tcW w:w="590" w:type="dxa"/>
          </w:tcPr>
          <w:p w14:paraId="413D9038" w14:textId="0158A753" w:rsidR="00820821" w:rsidRPr="00D76499" w:rsidRDefault="00820821" w:rsidP="0082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71D28E08" w14:textId="77777777" w:rsidR="00820821" w:rsidRPr="00D76499" w:rsidRDefault="00820821" w:rsidP="0082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63" w:type="dxa"/>
          </w:tcPr>
          <w:p w14:paraId="359FB301" w14:textId="4117CE67" w:rsidR="00820821" w:rsidRPr="00D76499" w:rsidRDefault="00820821" w:rsidP="0082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481" w:type="dxa"/>
          </w:tcPr>
          <w:p w14:paraId="4AA30EFF" w14:textId="77777777" w:rsidR="00820821" w:rsidRPr="00D76499" w:rsidRDefault="00820821" w:rsidP="0082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20821" w:rsidRPr="00E02E49" w14:paraId="3ED4383F" w14:textId="77777777" w:rsidTr="003A2745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2" w:type="dxa"/>
          </w:tcPr>
          <w:p w14:paraId="7C8D9D54" w14:textId="77777777" w:rsidR="00820821" w:rsidRDefault="00820821" w:rsidP="008208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Attendees are updated correctly in the database</w:t>
            </w:r>
          </w:p>
        </w:tc>
        <w:tc>
          <w:tcPr>
            <w:tcW w:w="590" w:type="dxa"/>
          </w:tcPr>
          <w:p w14:paraId="5FD994C7" w14:textId="4956288D" w:rsidR="00820821" w:rsidRPr="00D76499" w:rsidRDefault="00820821" w:rsidP="00820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392D7A79" w14:textId="77777777" w:rsidR="00820821" w:rsidRPr="00D76499" w:rsidRDefault="00820821" w:rsidP="00820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63" w:type="dxa"/>
          </w:tcPr>
          <w:p w14:paraId="20C0482E" w14:textId="095E7414" w:rsidR="00820821" w:rsidRPr="00D76499" w:rsidRDefault="00820821" w:rsidP="00820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481" w:type="dxa"/>
          </w:tcPr>
          <w:p w14:paraId="0B9DC67C" w14:textId="77777777" w:rsidR="00820821" w:rsidRPr="00D76499" w:rsidRDefault="00820821" w:rsidP="00820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20821" w:rsidRPr="00E02E49" w14:paraId="65547EE2" w14:textId="77777777" w:rsidTr="003A2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2" w:type="dxa"/>
          </w:tcPr>
          <w:p w14:paraId="6E7EA160" w14:textId="77777777" w:rsidR="00820821" w:rsidRPr="00D76499" w:rsidRDefault="00820821" w:rsidP="008208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Sorting appointment</w:t>
            </w:r>
            <w:r w:rsidRPr="00D76499">
              <w:rPr>
                <w:lang w:val="en-US"/>
              </w:rPr>
              <w:t xml:space="preserve"> data functions correctly</w:t>
            </w:r>
          </w:p>
        </w:tc>
        <w:tc>
          <w:tcPr>
            <w:tcW w:w="590" w:type="dxa"/>
          </w:tcPr>
          <w:p w14:paraId="0B01CD93" w14:textId="7FE2BB3A" w:rsidR="00820821" w:rsidRPr="00D76499" w:rsidRDefault="00820821" w:rsidP="0082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5F3830E1" w14:textId="77777777" w:rsidR="00820821" w:rsidRPr="00D76499" w:rsidRDefault="00820821" w:rsidP="0082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63" w:type="dxa"/>
          </w:tcPr>
          <w:p w14:paraId="09B81596" w14:textId="3835ACF0" w:rsidR="00820821" w:rsidRPr="00D76499" w:rsidRDefault="00820821" w:rsidP="0082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481" w:type="dxa"/>
          </w:tcPr>
          <w:p w14:paraId="7620D9E8" w14:textId="77777777" w:rsidR="00820821" w:rsidRPr="00D76499" w:rsidRDefault="00820821" w:rsidP="0082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20821" w:rsidRPr="00E02E49" w14:paraId="3408EEEE" w14:textId="77777777" w:rsidTr="003A2745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2" w:type="dxa"/>
          </w:tcPr>
          <w:p w14:paraId="759489A0" w14:textId="77777777" w:rsidR="00820821" w:rsidRPr="00D76499" w:rsidRDefault="00820821" w:rsidP="008208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Sorting attendee</w:t>
            </w:r>
            <w:r w:rsidRPr="00D76499">
              <w:rPr>
                <w:lang w:val="en-US"/>
              </w:rPr>
              <w:t xml:space="preserve"> data functions correctly</w:t>
            </w:r>
          </w:p>
        </w:tc>
        <w:tc>
          <w:tcPr>
            <w:tcW w:w="590" w:type="dxa"/>
          </w:tcPr>
          <w:p w14:paraId="5E70C40C" w14:textId="7E38393E" w:rsidR="00820821" w:rsidRPr="00D76499" w:rsidRDefault="00820821" w:rsidP="00820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271DE331" w14:textId="77777777" w:rsidR="00820821" w:rsidRPr="00D76499" w:rsidRDefault="00820821" w:rsidP="00820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63" w:type="dxa"/>
          </w:tcPr>
          <w:p w14:paraId="40A198AE" w14:textId="4DF8F95B" w:rsidR="00820821" w:rsidRPr="00D76499" w:rsidRDefault="00820821" w:rsidP="00820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481" w:type="dxa"/>
          </w:tcPr>
          <w:p w14:paraId="126B28CD" w14:textId="77777777" w:rsidR="00820821" w:rsidRPr="00D76499" w:rsidRDefault="00820821" w:rsidP="00820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20821" w:rsidRPr="00E02E49" w14:paraId="31B900A1" w14:textId="77777777" w:rsidTr="003A2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2" w:type="dxa"/>
          </w:tcPr>
          <w:p w14:paraId="55C2EB9D" w14:textId="77777777" w:rsidR="00820821" w:rsidRPr="00D76499" w:rsidRDefault="00820821" w:rsidP="00820821">
            <w:pPr>
              <w:jc w:val="center"/>
              <w:rPr>
                <w:lang w:val="en-US"/>
              </w:rPr>
            </w:pPr>
            <w:r w:rsidRPr="00EF2540">
              <w:rPr>
                <w:lang w:val="en-US"/>
              </w:rPr>
              <w:t>Response if updating the database fails</w:t>
            </w:r>
          </w:p>
        </w:tc>
        <w:tc>
          <w:tcPr>
            <w:tcW w:w="590" w:type="dxa"/>
          </w:tcPr>
          <w:p w14:paraId="31D5C6FE" w14:textId="6382FF62" w:rsidR="00820821" w:rsidRPr="00D76499" w:rsidRDefault="00820821" w:rsidP="0082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713FD9C2" w14:textId="77777777" w:rsidR="00820821" w:rsidRPr="00D76499" w:rsidRDefault="00820821" w:rsidP="0082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63" w:type="dxa"/>
          </w:tcPr>
          <w:p w14:paraId="3991DF5D" w14:textId="338C3EF3" w:rsidR="00820821" w:rsidRPr="00D76499" w:rsidRDefault="00820821" w:rsidP="0082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481" w:type="dxa"/>
          </w:tcPr>
          <w:p w14:paraId="2C32BE3D" w14:textId="77777777" w:rsidR="00820821" w:rsidRPr="00D76499" w:rsidRDefault="00820821" w:rsidP="0082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20821" w:rsidRPr="00E02E49" w14:paraId="4B7EA55F" w14:textId="77777777" w:rsidTr="003A2745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2" w:type="dxa"/>
          </w:tcPr>
          <w:p w14:paraId="2159EB7E" w14:textId="77777777" w:rsidR="00820821" w:rsidRPr="00D76499" w:rsidRDefault="00820821" w:rsidP="008208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“Manage Attendance For Courses” button navigates to correct page</w:t>
            </w:r>
          </w:p>
        </w:tc>
        <w:tc>
          <w:tcPr>
            <w:tcW w:w="590" w:type="dxa"/>
          </w:tcPr>
          <w:p w14:paraId="11AC13CC" w14:textId="60C4188A" w:rsidR="00820821" w:rsidRPr="00D76499" w:rsidRDefault="00820821" w:rsidP="00820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1180367B" w14:textId="77777777" w:rsidR="00820821" w:rsidRPr="00D76499" w:rsidRDefault="00820821" w:rsidP="00820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63" w:type="dxa"/>
          </w:tcPr>
          <w:p w14:paraId="7EB6B717" w14:textId="5DEE3D6C" w:rsidR="00820821" w:rsidRPr="00D76499" w:rsidRDefault="00820821" w:rsidP="00820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481" w:type="dxa"/>
          </w:tcPr>
          <w:p w14:paraId="429AE637" w14:textId="77777777" w:rsidR="00820821" w:rsidRPr="00D76499" w:rsidRDefault="00820821" w:rsidP="00820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549AFBBC" w14:textId="77777777" w:rsidR="0073444E" w:rsidRPr="00D77A81" w:rsidRDefault="0073444E" w:rsidP="0073444E">
      <w:pPr>
        <w:overflowPunct/>
        <w:autoSpaceDE/>
        <w:autoSpaceDN/>
        <w:adjustRightInd/>
        <w:spacing w:before="0" w:after="0"/>
        <w:textAlignment w:val="auto"/>
        <w:rPr>
          <w:lang w:val="en-US"/>
        </w:rPr>
      </w:pPr>
    </w:p>
    <w:p w14:paraId="58B84D69" w14:textId="77777777" w:rsidR="0073444E" w:rsidRDefault="0073444E" w:rsidP="0073444E">
      <w:pPr>
        <w:overflowPunct/>
        <w:autoSpaceDE/>
        <w:autoSpaceDN/>
        <w:adjustRightInd/>
        <w:spacing w:before="0" w:after="0"/>
        <w:textAlignment w:val="auto"/>
        <w:rPr>
          <w:lang w:val="en-GB"/>
        </w:rPr>
      </w:pPr>
    </w:p>
    <w:p w14:paraId="317EA77C" w14:textId="77777777" w:rsidR="0073444E" w:rsidRDefault="0073444E" w:rsidP="0073444E">
      <w:pPr>
        <w:overflowPunct/>
        <w:autoSpaceDE/>
        <w:autoSpaceDN/>
        <w:adjustRightInd/>
        <w:spacing w:before="0" w:after="0"/>
        <w:textAlignment w:val="auto"/>
        <w:rPr>
          <w:lang w:val="en-GB"/>
        </w:rPr>
      </w:pPr>
    </w:p>
    <w:p w14:paraId="62EC20ED" w14:textId="77777777" w:rsidR="0073444E" w:rsidRDefault="0073444E" w:rsidP="0073444E">
      <w:pPr>
        <w:overflowPunct/>
        <w:autoSpaceDE/>
        <w:autoSpaceDN/>
        <w:adjustRightInd/>
        <w:spacing w:before="0" w:after="0"/>
        <w:textAlignment w:val="auto"/>
        <w:rPr>
          <w:lang w:val="en-GB"/>
        </w:rPr>
      </w:pPr>
    </w:p>
    <w:p w14:paraId="17B81EFC" w14:textId="77777777" w:rsidR="0073444E" w:rsidRDefault="0073444E" w:rsidP="0073444E">
      <w:pPr>
        <w:overflowPunct/>
        <w:autoSpaceDE/>
        <w:autoSpaceDN/>
        <w:adjustRightInd/>
        <w:spacing w:before="0" w:after="0"/>
        <w:textAlignment w:val="auto"/>
        <w:rPr>
          <w:lang w:val="en-GB"/>
        </w:rPr>
      </w:pPr>
    </w:p>
    <w:p w14:paraId="0D8958D4" w14:textId="77777777" w:rsidR="0073444E" w:rsidRDefault="0073444E" w:rsidP="0073444E">
      <w:pPr>
        <w:pStyle w:val="Heading4"/>
        <w:rPr>
          <w:lang w:val="en-GB"/>
        </w:rPr>
      </w:pPr>
      <w:r>
        <w:rPr>
          <w:lang w:val="en-GB"/>
        </w:rPr>
        <w:t>Attendance History</w:t>
      </w:r>
    </w:p>
    <w:p w14:paraId="69218817" w14:textId="77777777" w:rsidR="0073444E" w:rsidRPr="00C648A6" w:rsidRDefault="0073444E" w:rsidP="0073444E">
      <w:pPr>
        <w:rPr>
          <w:lang w:val="en-GB"/>
        </w:rPr>
      </w:pPr>
    </w:p>
    <w:p w14:paraId="466EDAB5" w14:textId="59C0740C" w:rsidR="0073444E" w:rsidRDefault="006E3770" w:rsidP="0073444E">
      <w:r>
        <w:t>Tester:</w:t>
      </w:r>
      <w:r>
        <w:rPr>
          <w:u w:val="single"/>
        </w:rPr>
        <w:t xml:space="preserve">     </w:t>
      </w:r>
      <w:r w:rsidRPr="006E3770">
        <w:rPr>
          <w:u w:val="single"/>
        </w:rPr>
        <w:t>Morten</w:t>
      </w:r>
      <w:r>
        <w:rPr>
          <w:u w:val="single"/>
        </w:rPr>
        <w:t xml:space="preserve"> Liknes   </w:t>
      </w:r>
      <w:r>
        <w:t xml:space="preserve"> Date:</w:t>
      </w:r>
      <w:r>
        <w:rPr>
          <w:u w:val="single"/>
        </w:rPr>
        <w:t xml:space="preserve">    04.04.2017    </w:t>
      </w:r>
    </w:p>
    <w:tbl>
      <w:tblPr>
        <w:tblStyle w:val="GridTable4-Accent3"/>
        <w:tblW w:w="9896" w:type="dxa"/>
        <w:tblLook w:val="04A0" w:firstRow="1" w:lastRow="0" w:firstColumn="1" w:lastColumn="0" w:noHBand="0" w:noVBand="1"/>
        <w:tblCaption w:val=""/>
        <w:tblDescription w:val=""/>
      </w:tblPr>
      <w:tblGrid>
        <w:gridCol w:w="2868"/>
        <w:gridCol w:w="590"/>
        <w:gridCol w:w="790"/>
        <w:gridCol w:w="4167"/>
        <w:gridCol w:w="1481"/>
      </w:tblGrid>
      <w:tr w:rsidR="0073444E" w14:paraId="14AF1086" w14:textId="77777777" w:rsidTr="003A2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8" w:type="dxa"/>
          </w:tcPr>
          <w:p w14:paraId="25C9315D" w14:textId="77777777" w:rsidR="0073444E" w:rsidRDefault="0073444E" w:rsidP="003A2745">
            <w:pPr>
              <w:jc w:val="center"/>
            </w:pPr>
            <w:r>
              <w:t>Completed Appointments Page Function</w:t>
            </w:r>
          </w:p>
        </w:tc>
        <w:tc>
          <w:tcPr>
            <w:tcW w:w="590" w:type="dxa"/>
          </w:tcPr>
          <w:p w14:paraId="32778DEF" w14:textId="77777777" w:rsidR="0073444E" w:rsidRDefault="0073444E" w:rsidP="003A27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790" w:type="dxa"/>
          </w:tcPr>
          <w:p w14:paraId="2F8CD8CD" w14:textId="77777777" w:rsidR="0073444E" w:rsidRDefault="0073444E" w:rsidP="003A27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  <w:tc>
          <w:tcPr>
            <w:tcW w:w="4167" w:type="dxa"/>
          </w:tcPr>
          <w:p w14:paraId="4965F52F" w14:textId="77777777" w:rsidR="0073444E" w:rsidRDefault="0073444E" w:rsidP="003A27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481" w:type="dxa"/>
          </w:tcPr>
          <w:p w14:paraId="677BD534" w14:textId="77777777" w:rsidR="0073444E" w:rsidRDefault="0073444E" w:rsidP="003A2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Severity</w:t>
            </w:r>
          </w:p>
        </w:tc>
      </w:tr>
      <w:tr w:rsidR="00820821" w:rsidRPr="00E02E49" w14:paraId="1F659DC0" w14:textId="77777777" w:rsidTr="003A2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8" w:type="dxa"/>
          </w:tcPr>
          <w:p w14:paraId="1B1995FC" w14:textId="77777777" w:rsidR="00820821" w:rsidRPr="00C648A6" w:rsidRDefault="00820821" w:rsidP="00820821">
            <w:pPr>
              <w:jc w:val="center"/>
              <w:rPr>
                <w:lang w:val="en-US"/>
              </w:rPr>
            </w:pPr>
            <w:r w:rsidRPr="00C648A6">
              <w:rPr>
                <w:lang w:val="en-US"/>
              </w:rPr>
              <w:t xml:space="preserve">Appointment table is displayed successfully </w:t>
            </w:r>
          </w:p>
        </w:tc>
        <w:tc>
          <w:tcPr>
            <w:tcW w:w="590" w:type="dxa"/>
          </w:tcPr>
          <w:p w14:paraId="3F9BABF4" w14:textId="3F8BD871" w:rsidR="00820821" w:rsidRPr="00C648A6" w:rsidRDefault="00820821" w:rsidP="0082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52208D73" w14:textId="77777777" w:rsidR="00820821" w:rsidRPr="00C648A6" w:rsidRDefault="00820821" w:rsidP="0082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67" w:type="dxa"/>
          </w:tcPr>
          <w:p w14:paraId="45DF5E80" w14:textId="72FB429C" w:rsidR="00820821" w:rsidRPr="00C648A6" w:rsidRDefault="00820821" w:rsidP="0082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481" w:type="dxa"/>
          </w:tcPr>
          <w:p w14:paraId="253939A8" w14:textId="77777777" w:rsidR="00820821" w:rsidRPr="00C648A6" w:rsidRDefault="00820821" w:rsidP="0082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20821" w:rsidRPr="00E02E49" w14:paraId="4A39A6B6" w14:textId="77777777" w:rsidTr="003A2745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8" w:type="dxa"/>
          </w:tcPr>
          <w:p w14:paraId="18619FAD" w14:textId="77777777" w:rsidR="00820821" w:rsidRPr="00C648A6" w:rsidRDefault="00820821" w:rsidP="00820821">
            <w:pPr>
              <w:jc w:val="center"/>
              <w:rPr>
                <w:lang w:val="en-US"/>
              </w:rPr>
            </w:pPr>
            <w:r w:rsidRPr="00C648A6">
              <w:rPr>
                <w:lang w:val="en-US"/>
              </w:rPr>
              <w:t>Sorting appointment data functions correctly</w:t>
            </w:r>
          </w:p>
        </w:tc>
        <w:tc>
          <w:tcPr>
            <w:tcW w:w="590" w:type="dxa"/>
          </w:tcPr>
          <w:p w14:paraId="743769EA" w14:textId="54BF159C" w:rsidR="00820821" w:rsidRPr="00C648A6" w:rsidRDefault="00820821" w:rsidP="00820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0CE72D72" w14:textId="77777777" w:rsidR="00820821" w:rsidRPr="00C648A6" w:rsidRDefault="00820821" w:rsidP="00820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67" w:type="dxa"/>
          </w:tcPr>
          <w:p w14:paraId="1BC73693" w14:textId="41ACE82D" w:rsidR="00820821" w:rsidRPr="00C648A6" w:rsidRDefault="00820821" w:rsidP="00820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481" w:type="dxa"/>
          </w:tcPr>
          <w:p w14:paraId="448555CE" w14:textId="77777777" w:rsidR="00820821" w:rsidRPr="00C648A6" w:rsidRDefault="00820821" w:rsidP="00820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20821" w:rsidRPr="00E02E49" w14:paraId="134B3505" w14:textId="77777777" w:rsidTr="003A2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8" w:type="dxa"/>
          </w:tcPr>
          <w:p w14:paraId="20BD7D05" w14:textId="77777777" w:rsidR="00820821" w:rsidRPr="00C648A6" w:rsidRDefault="00820821" w:rsidP="008208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“View Attendances For Selected Appointment” button redirects to correct page</w:t>
            </w:r>
          </w:p>
        </w:tc>
        <w:tc>
          <w:tcPr>
            <w:tcW w:w="590" w:type="dxa"/>
          </w:tcPr>
          <w:p w14:paraId="2071E7AF" w14:textId="0A11E1CD" w:rsidR="00820821" w:rsidRPr="00C648A6" w:rsidRDefault="00820821" w:rsidP="0082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4CD1E743" w14:textId="77777777" w:rsidR="00820821" w:rsidRPr="00C648A6" w:rsidRDefault="00820821" w:rsidP="0082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67" w:type="dxa"/>
          </w:tcPr>
          <w:p w14:paraId="2BA1C225" w14:textId="6B102DBE" w:rsidR="00820821" w:rsidRPr="00C648A6" w:rsidRDefault="00820821" w:rsidP="0082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481" w:type="dxa"/>
          </w:tcPr>
          <w:p w14:paraId="77A1BFE2" w14:textId="77777777" w:rsidR="00820821" w:rsidRPr="00C648A6" w:rsidRDefault="00820821" w:rsidP="0082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473DB44B" w14:textId="77777777" w:rsidR="0073444E" w:rsidRPr="0073444E" w:rsidRDefault="0073444E" w:rsidP="0073444E">
      <w:pPr>
        <w:rPr>
          <w:lang w:val="en-US"/>
        </w:rPr>
      </w:pPr>
    </w:p>
    <w:p w14:paraId="253A72EB" w14:textId="261D7EA4" w:rsidR="0073444E" w:rsidRDefault="006E3770" w:rsidP="0073444E">
      <w:r>
        <w:t>Tester:</w:t>
      </w:r>
      <w:r>
        <w:rPr>
          <w:u w:val="single"/>
        </w:rPr>
        <w:t xml:space="preserve">     </w:t>
      </w:r>
      <w:r w:rsidRPr="006E3770">
        <w:rPr>
          <w:u w:val="single"/>
        </w:rPr>
        <w:t>Morten</w:t>
      </w:r>
      <w:r>
        <w:rPr>
          <w:u w:val="single"/>
        </w:rPr>
        <w:t xml:space="preserve"> Liknes   </w:t>
      </w:r>
      <w:r>
        <w:t xml:space="preserve"> Date:</w:t>
      </w:r>
      <w:r>
        <w:rPr>
          <w:u w:val="single"/>
        </w:rPr>
        <w:t xml:space="preserve">    04.04.2017    </w:t>
      </w:r>
    </w:p>
    <w:tbl>
      <w:tblPr>
        <w:tblStyle w:val="GridTable4-Accent3"/>
        <w:tblW w:w="9896" w:type="dxa"/>
        <w:tblLook w:val="04A0" w:firstRow="1" w:lastRow="0" w:firstColumn="1" w:lastColumn="0" w:noHBand="0" w:noVBand="1"/>
        <w:tblCaption w:val=""/>
        <w:tblDescription w:val=""/>
      </w:tblPr>
      <w:tblGrid>
        <w:gridCol w:w="2868"/>
        <w:gridCol w:w="590"/>
        <w:gridCol w:w="790"/>
        <w:gridCol w:w="4167"/>
        <w:gridCol w:w="1481"/>
      </w:tblGrid>
      <w:tr w:rsidR="0073444E" w14:paraId="65231C8E" w14:textId="77777777" w:rsidTr="003A2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8" w:type="dxa"/>
          </w:tcPr>
          <w:p w14:paraId="4E577AC3" w14:textId="77777777" w:rsidR="0073444E" w:rsidRPr="008A5A03" w:rsidRDefault="0073444E" w:rsidP="003A2745">
            <w:pPr>
              <w:jc w:val="center"/>
              <w:rPr>
                <w:lang w:val="en-US"/>
              </w:rPr>
            </w:pPr>
            <w:r w:rsidRPr="008A5A03">
              <w:rPr>
                <w:lang w:val="en-US"/>
              </w:rPr>
              <w:t xml:space="preserve"> Appointment Attendance Records Page Function</w:t>
            </w:r>
          </w:p>
        </w:tc>
        <w:tc>
          <w:tcPr>
            <w:tcW w:w="590" w:type="dxa"/>
          </w:tcPr>
          <w:p w14:paraId="0D0D5912" w14:textId="77777777" w:rsidR="0073444E" w:rsidRDefault="0073444E" w:rsidP="003A27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790" w:type="dxa"/>
          </w:tcPr>
          <w:p w14:paraId="541EACED" w14:textId="77777777" w:rsidR="0073444E" w:rsidRDefault="0073444E" w:rsidP="003A27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  <w:tc>
          <w:tcPr>
            <w:tcW w:w="4167" w:type="dxa"/>
          </w:tcPr>
          <w:p w14:paraId="37DCF270" w14:textId="77777777" w:rsidR="0073444E" w:rsidRDefault="0073444E" w:rsidP="003A27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481" w:type="dxa"/>
          </w:tcPr>
          <w:p w14:paraId="324D9392" w14:textId="77777777" w:rsidR="0073444E" w:rsidRDefault="0073444E" w:rsidP="003A2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Severity</w:t>
            </w:r>
          </w:p>
        </w:tc>
      </w:tr>
      <w:tr w:rsidR="0073444E" w:rsidRPr="00E02E49" w14:paraId="5AEBDC40" w14:textId="77777777" w:rsidTr="003A2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8" w:type="dxa"/>
          </w:tcPr>
          <w:p w14:paraId="0F0B6F98" w14:textId="77777777" w:rsidR="0073444E" w:rsidRPr="00C648A6" w:rsidRDefault="0073444E" w:rsidP="003A2745">
            <w:pPr>
              <w:jc w:val="center"/>
              <w:rPr>
                <w:lang w:val="en-US"/>
              </w:rPr>
            </w:pPr>
            <w:r w:rsidRPr="00C648A6">
              <w:rPr>
                <w:lang w:val="en-US"/>
              </w:rPr>
              <w:t xml:space="preserve">Appointment table is displayed successfully </w:t>
            </w:r>
          </w:p>
        </w:tc>
        <w:tc>
          <w:tcPr>
            <w:tcW w:w="590" w:type="dxa"/>
          </w:tcPr>
          <w:p w14:paraId="44C4E54C" w14:textId="0E4CC646" w:rsidR="0073444E" w:rsidRPr="00C648A6" w:rsidRDefault="00820821" w:rsidP="003A2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509D6E99" w14:textId="77777777" w:rsidR="0073444E" w:rsidRPr="00C648A6" w:rsidRDefault="0073444E" w:rsidP="003A2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67" w:type="dxa"/>
          </w:tcPr>
          <w:p w14:paraId="42A8C331" w14:textId="38378D22" w:rsidR="0073444E" w:rsidRPr="00C648A6" w:rsidRDefault="00820821" w:rsidP="003A2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481" w:type="dxa"/>
          </w:tcPr>
          <w:p w14:paraId="5F54FFF2" w14:textId="77777777" w:rsidR="0073444E" w:rsidRPr="00C648A6" w:rsidRDefault="0073444E" w:rsidP="003A2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20821" w:rsidRPr="00E02E49" w14:paraId="6AC36D8A" w14:textId="77777777" w:rsidTr="003A2745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8" w:type="dxa"/>
          </w:tcPr>
          <w:p w14:paraId="256D6E53" w14:textId="77777777" w:rsidR="00820821" w:rsidRPr="00C648A6" w:rsidRDefault="00820821" w:rsidP="008208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Attendees table is displayed successfully</w:t>
            </w:r>
          </w:p>
        </w:tc>
        <w:tc>
          <w:tcPr>
            <w:tcW w:w="590" w:type="dxa"/>
          </w:tcPr>
          <w:p w14:paraId="722E2F48" w14:textId="6D916E3A" w:rsidR="00820821" w:rsidRPr="00C648A6" w:rsidRDefault="00820821" w:rsidP="00820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70D8C1C8" w14:textId="77777777" w:rsidR="00820821" w:rsidRPr="00C648A6" w:rsidRDefault="00820821" w:rsidP="00820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67" w:type="dxa"/>
          </w:tcPr>
          <w:p w14:paraId="468F13C3" w14:textId="7F3E985C" w:rsidR="00820821" w:rsidRPr="00C648A6" w:rsidRDefault="00820821" w:rsidP="00820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481" w:type="dxa"/>
          </w:tcPr>
          <w:p w14:paraId="79F5EE49" w14:textId="77777777" w:rsidR="00820821" w:rsidRPr="00C648A6" w:rsidRDefault="00820821" w:rsidP="00820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20821" w:rsidRPr="00E02E49" w14:paraId="77A8342D" w14:textId="77777777" w:rsidTr="003A2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8" w:type="dxa"/>
          </w:tcPr>
          <w:p w14:paraId="664E2D42" w14:textId="77777777" w:rsidR="00820821" w:rsidRPr="00C648A6" w:rsidRDefault="00820821" w:rsidP="008208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“View Completed Appointments” button redirects to correct page</w:t>
            </w:r>
          </w:p>
        </w:tc>
        <w:tc>
          <w:tcPr>
            <w:tcW w:w="590" w:type="dxa"/>
          </w:tcPr>
          <w:p w14:paraId="602B2CEB" w14:textId="082E68E0" w:rsidR="00820821" w:rsidRPr="00C648A6" w:rsidRDefault="00820821" w:rsidP="0082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73671B72" w14:textId="77777777" w:rsidR="00820821" w:rsidRPr="00C648A6" w:rsidRDefault="00820821" w:rsidP="0082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67" w:type="dxa"/>
          </w:tcPr>
          <w:p w14:paraId="5594C9B7" w14:textId="777A0E32" w:rsidR="00820821" w:rsidRPr="00C648A6" w:rsidRDefault="00820821" w:rsidP="0082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481" w:type="dxa"/>
          </w:tcPr>
          <w:p w14:paraId="480B6180" w14:textId="77777777" w:rsidR="00820821" w:rsidRPr="00C648A6" w:rsidRDefault="00820821" w:rsidP="0082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0AE6A9E6" w14:textId="77777777" w:rsidR="0073444E" w:rsidRPr="008A5A03" w:rsidRDefault="0073444E" w:rsidP="0073444E">
      <w:pPr>
        <w:pStyle w:val="Heading3"/>
        <w:numPr>
          <w:ilvl w:val="0"/>
          <w:numId w:val="0"/>
        </w:numPr>
        <w:rPr>
          <w:lang w:val="en-US"/>
        </w:rPr>
      </w:pPr>
    </w:p>
    <w:p w14:paraId="4E10804C" w14:textId="77777777" w:rsidR="0073444E" w:rsidRDefault="0073444E" w:rsidP="0073444E">
      <w:pPr>
        <w:overflowPunct/>
        <w:autoSpaceDE/>
        <w:autoSpaceDN/>
        <w:adjustRightInd/>
        <w:spacing w:before="0" w:after="0"/>
        <w:textAlignment w:val="auto"/>
        <w:rPr>
          <w:lang w:val="en-GB"/>
        </w:rPr>
      </w:pPr>
    </w:p>
    <w:p w14:paraId="6A16AFBC" w14:textId="77777777" w:rsidR="0073444E" w:rsidRDefault="0073444E" w:rsidP="0073444E">
      <w:pPr>
        <w:overflowPunct/>
        <w:autoSpaceDE/>
        <w:autoSpaceDN/>
        <w:adjustRightInd/>
        <w:spacing w:before="0" w:after="0"/>
        <w:textAlignment w:val="auto"/>
        <w:rPr>
          <w:lang w:val="en-GB"/>
        </w:rPr>
      </w:pPr>
      <w:r>
        <w:rPr>
          <w:lang w:val="en-GB"/>
        </w:rPr>
        <w:br w:type="page"/>
      </w:r>
    </w:p>
    <w:p w14:paraId="0360AE1F" w14:textId="77777777" w:rsidR="0073444E" w:rsidRPr="00D76499" w:rsidRDefault="0073444E" w:rsidP="0073444E">
      <w:pPr>
        <w:rPr>
          <w:lang w:val="en-GB"/>
        </w:rPr>
      </w:pPr>
    </w:p>
    <w:p w14:paraId="2F04812D" w14:textId="77777777" w:rsidR="0073444E" w:rsidRPr="00586BAA" w:rsidRDefault="0073444E" w:rsidP="0073444E">
      <w:pPr>
        <w:pStyle w:val="Heading3"/>
      </w:pPr>
      <w:r w:rsidRPr="00D76499">
        <w:rPr>
          <w:lang w:val="en-US"/>
        </w:rPr>
        <w:t xml:space="preserve"> </w:t>
      </w:r>
      <w:bookmarkStart w:id="6" w:name="_Toc482579446"/>
      <w:r w:rsidRPr="00586BAA">
        <w:t>User test cases</w:t>
      </w:r>
      <w:bookmarkEnd w:id="6"/>
    </w:p>
    <w:p w14:paraId="5ADC71BD" w14:textId="77777777" w:rsidR="0073444E" w:rsidRDefault="0073444E" w:rsidP="0073444E">
      <w:pPr>
        <w:rPr>
          <w:lang w:val="en-US"/>
        </w:rPr>
      </w:pPr>
      <w:r>
        <w:rPr>
          <w:lang w:val="en-US"/>
        </w:rPr>
        <w:t>These tes</w:t>
      </w:r>
      <w:r w:rsidRPr="003B4E8C">
        <w:rPr>
          <w:lang w:val="en-US"/>
        </w:rPr>
        <w:t>t cases are specifically for testing</w:t>
      </w:r>
      <w:r>
        <w:rPr>
          <w:lang w:val="en-US"/>
        </w:rPr>
        <w:t xml:space="preserve"> User</w:t>
      </w:r>
      <w:r w:rsidRPr="003B4E8C">
        <w:rPr>
          <w:lang w:val="en-US"/>
        </w:rPr>
        <w:t xml:space="preserve"> functionality</w:t>
      </w:r>
      <w:r>
        <w:rPr>
          <w:lang w:val="en-US"/>
        </w:rPr>
        <w:t>.</w:t>
      </w:r>
    </w:p>
    <w:p w14:paraId="56044A0F" w14:textId="77777777" w:rsidR="0073444E" w:rsidRDefault="0073444E" w:rsidP="0073444E">
      <w:pPr>
        <w:rPr>
          <w:lang w:val="en-US"/>
        </w:rPr>
      </w:pPr>
    </w:p>
    <w:p w14:paraId="7D99F896" w14:textId="77777777" w:rsidR="0073444E" w:rsidRDefault="0073444E" w:rsidP="0073444E">
      <w:pPr>
        <w:pStyle w:val="Heading4"/>
      </w:pPr>
      <w:r>
        <w:t>Register User Client Type</w:t>
      </w:r>
    </w:p>
    <w:p w14:paraId="16E29C37" w14:textId="108853F6" w:rsidR="0073444E" w:rsidRDefault="006E3770" w:rsidP="0073444E">
      <w:r>
        <w:t>Tester:</w:t>
      </w:r>
      <w:r>
        <w:rPr>
          <w:u w:val="single"/>
        </w:rPr>
        <w:t xml:space="preserve">     </w:t>
      </w:r>
      <w:r w:rsidRPr="006E3770">
        <w:rPr>
          <w:u w:val="single"/>
        </w:rPr>
        <w:t>Morten</w:t>
      </w:r>
      <w:r>
        <w:rPr>
          <w:u w:val="single"/>
        </w:rPr>
        <w:t xml:space="preserve"> Liknes   </w:t>
      </w:r>
      <w:r>
        <w:t xml:space="preserve"> Date:</w:t>
      </w:r>
      <w:r>
        <w:rPr>
          <w:u w:val="single"/>
        </w:rPr>
        <w:t xml:space="preserve">    04.04.2017    </w:t>
      </w:r>
    </w:p>
    <w:tbl>
      <w:tblPr>
        <w:tblStyle w:val="GridTable4-Accent3"/>
        <w:tblW w:w="9855" w:type="dxa"/>
        <w:tblLook w:val="04A0" w:firstRow="1" w:lastRow="0" w:firstColumn="1" w:lastColumn="0" w:noHBand="0" w:noVBand="1"/>
        <w:tblCaption w:val=""/>
        <w:tblDescription w:val=""/>
      </w:tblPr>
      <w:tblGrid>
        <w:gridCol w:w="2871"/>
        <w:gridCol w:w="1390"/>
        <w:gridCol w:w="790"/>
        <w:gridCol w:w="2818"/>
        <w:gridCol w:w="1986"/>
      </w:tblGrid>
      <w:tr w:rsidR="0073444E" w14:paraId="2DB5D50F" w14:textId="77777777" w:rsidTr="008208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0" w:type="dxa"/>
          </w:tcPr>
          <w:p w14:paraId="0E8F9811" w14:textId="77777777" w:rsidR="0073444E" w:rsidRDefault="0073444E" w:rsidP="003A2745">
            <w:r>
              <w:t xml:space="preserve"> Register User Client Function                                  </w:t>
            </w:r>
          </w:p>
        </w:tc>
        <w:tc>
          <w:tcPr>
            <w:tcW w:w="675" w:type="dxa"/>
          </w:tcPr>
          <w:p w14:paraId="35C96C7D" w14:textId="77777777" w:rsidR="0073444E" w:rsidRDefault="0073444E" w:rsidP="003A2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790" w:type="dxa"/>
          </w:tcPr>
          <w:p w14:paraId="0B53C69D" w14:textId="77777777" w:rsidR="0073444E" w:rsidRDefault="0073444E" w:rsidP="003A2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  <w:tc>
          <w:tcPr>
            <w:tcW w:w="3326" w:type="dxa"/>
          </w:tcPr>
          <w:p w14:paraId="27F7284A" w14:textId="77777777" w:rsidR="0073444E" w:rsidRDefault="0073444E" w:rsidP="003A27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694" w:type="dxa"/>
          </w:tcPr>
          <w:p w14:paraId="4FD15BA6" w14:textId="77777777" w:rsidR="0073444E" w:rsidRDefault="0073444E" w:rsidP="003A27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Severity</w:t>
            </w:r>
          </w:p>
        </w:tc>
      </w:tr>
      <w:tr w:rsidR="00820821" w:rsidRPr="00E02E49" w14:paraId="441E156B" w14:textId="77777777" w:rsidTr="00820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0" w:type="dxa"/>
          </w:tcPr>
          <w:p w14:paraId="33BB6D8D" w14:textId="77777777" w:rsidR="00820821" w:rsidRPr="00BA49B3" w:rsidRDefault="00820821" w:rsidP="00820821">
            <w:pPr>
              <w:jc w:val="center"/>
              <w:rPr>
                <w:lang w:val="en-US"/>
              </w:rPr>
            </w:pPr>
            <w:r w:rsidRPr="00BA49B3">
              <w:rPr>
                <w:lang w:val="en-US"/>
              </w:rPr>
              <w:t>Registration succeeds with valid data</w:t>
            </w:r>
          </w:p>
        </w:tc>
        <w:tc>
          <w:tcPr>
            <w:tcW w:w="675" w:type="dxa"/>
          </w:tcPr>
          <w:p w14:paraId="3866908A" w14:textId="14C37525" w:rsidR="00820821" w:rsidRPr="00BA49B3" w:rsidRDefault="00820821" w:rsidP="0082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49B3">
              <w:rPr>
                <w:lang w:val="en-US"/>
              </w:rPr>
              <w:t>Registration succeeds with valid data</w:t>
            </w:r>
          </w:p>
        </w:tc>
        <w:tc>
          <w:tcPr>
            <w:tcW w:w="790" w:type="dxa"/>
          </w:tcPr>
          <w:p w14:paraId="51C3E190" w14:textId="2971C038" w:rsidR="00820821" w:rsidRPr="00BA49B3" w:rsidRDefault="00820821" w:rsidP="0082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X</w:t>
            </w:r>
          </w:p>
        </w:tc>
        <w:tc>
          <w:tcPr>
            <w:tcW w:w="3326" w:type="dxa"/>
          </w:tcPr>
          <w:p w14:paraId="62B12C93" w14:textId="0BE7EB87" w:rsidR="00820821" w:rsidRPr="00BA49B3" w:rsidRDefault="00820821" w:rsidP="0082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94" w:type="dxa"/>
          </w:tcPr>
          <w:p w14:paraId="4207E662" w14:textId="5B4362F2" w:rsidR="00820821" w:rsidRPr="00BA49B3" w:rsidRDefault="00820821" w:rsidP="0082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 Registration is successful</w:t>
            </w:r>
          </w:p>
        </w:tc>
      </w:tr>
      <w:tr w:rsidR="00820821" w:rsidRPr="00E02E49" w14:paraId="0453DE1D" w14:textId="77777777" w:rsidTr="00820821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0" w:type="dxa"/>
          </w:tcPr>
          <w:p w14:paraId="51287F37" w14:textId="77777777" w:rsidR="00820821" w:rsidRPr="00BA49B3" w:rsidRDefault="00820821" w:rsidP="00820821">
            <w:pPr>
              <w:jc w:val="center"/>
              <w:rPr>
                <w:lang w:val="en-US"/>
              </w:rPr>
            </w:pPr>
            <w:r w:rsidRPr="00BA49B3">
              <w:rPr>
                <w:lang w:val="en-US"/>
              </w:rPr>
              <w:t>Registration fails with invalid password length (&lt; 6 chars)</w:t>
            </w:r>
          </w:p>
        </w:tc>
        <w:tc>
          <w:tcPr>
            <w:tcW w:w="675" w:type="dxa"/>
          </w:tcPr>
          <w:p w14:paraId="19A5368D" w14:textId="4FCCE807" w:rsidR="00820821" w:rsidRPr="00BA49B3" w:rsidRDefault="00820821" w:rsidP="00820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A49B3">
              <w:rPr>
                <w:lang w:val="en-US"/>
              </w:rPr>
              <w:t>Registration fails with invalid password length (&lt; 6 chars)</w:t>
            </w:r>
          </w:p>
        </w:tc>
        <w:tc>
          <w:tcPr>
            <w:tcW w:w="790" w:type="dxa"/>
          </w:tcPr>
          <w:p w14:paraId="722A8354" w14:textId="02EE4131" w:rsidR="00820821" w:rsidRPr="00BA49B3" w:rsidRDefault="00820821" w:rsidP="00820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X</w:t>
            </w:r>
          </w:p>
        </w:tc>
        <w:tc>
          <w:tcPr>
            <w:tcW w:w="3326" w:type="dxa"/>
          </w:tcPr>
          <w:p w14:paraId="63FD31FD" w14:textId="0947B6D1" w:rsidR="00820821" w:rsidRPr="00BA49B3" w:rsidRDefault="00820821" w:rsidP="00820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94" w:type="dxa"/>
          </w:tcPr>
          <w:p w14:paraId="03739626" w14:textId="1F3D2461" w:rsidR="00820821" w:rsidRPr="00BA49B3" w:rsidRDefault="00820821" w:rsidP="00820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Ok.</w:t>
            </w:r>
          </w:p>
        </w:tc>
      </w:tr>
      <w:tr w:rsidR="00820821" w:rsidRPr="006E3770" w14:paraId="76C559A8" w14:textId="77777777" w:rsidTr="00820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0" w:type="dxa"/>
          </w:tcPr>
          <w:p w14:paraId="207CBBC1" w14:textId="77777777" w:rsidR="00820821" w:rsidRPr="00BA49B3" w:rsidRDefault="00820821" w:rsidP="00820821">
            <w:pPr>
              <w:jc w:val="center"/>
              <w:rPr>
                <w:lang w:val="en-US"/>
              </w:rPr>
            </w:pPr>
            <w:r w:rsidRPr="00BA49B3">
              <w:rPr>
                <w:lang w:val="en-US"/>
              </w:rPr>
              <w:t>Registration fails with duplicate username</w:t>
            </w:r>
          </w:p>
        </w:tc>
        <w:tc>
          <w:tcPr>
            <w:tcW w:w="675" w:type="dxa"/>
          </w:tcPr>
          <w:p w14:paraId="6C3B9DF2" w14:textId="09D6E0A6" w:rsidR="00820821" w:rsidRPr="00BA49B3" w:rsidRDefault="00820821" w:rsidP="0082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49B3">
              <w:rPr>
                <w:lang w:val="en-US"/>
              </w:rPr>
              <w:t>Registration fails with duplicate username</w:t>
            </w:r>
          </w:p>
        </w:tc>
        <w:tc>
          <w:tcPr>
            <w:tcW w:w="790" w:type="dxa"/>
          </w:tcPr>
          <w:p w14:paraId="46274E04" w14:textId="1375026F" w:rsidR="00820821" w:rsidRPr="00BA49B3" w:rsidRDefault="00820821" w:rsidP="0082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X</w:t>
            </w:r>
          </w:p>
        </w:tc>
        <w:tc>
          <w:tcPr>
            <w:tcW w:w="3326" w:type="dxa"/>
          </w:tcPr>
          <w:p w14:paraId="6CE8C817" w14:textId="0AEB080C" w:rsidR="00820821" w:rsidRPr="00BA49B3" w:rsidRDefault="00820821" w:rsidP="0082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94" w:type="dxa"/>
          </w:tcPr>
          <w:p w14:paraId="75A07A87" w14:textId="77777777" w:rsidR="00820821" w:rsidRPr="00E629EF" w:rsidRDefault="00820821" w:rsidP="0082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 w:eastAsia="nb-NO"/>
              </w:rPr>
            </w:pPr>
            <w:r w:rsidRPr="0073444E">
              <w:rPr>
                <w:lang w:val="en-US"/>
              </w:rPr>
              <w:t>Shows error message: “</w:t>
            </w:r>
            <w:r w:rsidRPr="00E629EF">
              <w:rPr>
                <w:szCs w:val="24"/>
                <w:lang w:val="en-US" w:eastAsia="nb-NO"/>
              </w:rPr>
              <w:t xml:space="preserve">Registraion Failed: Violation of PRIMARY KEY constraint 'XPKCLIENT'. Cannot insert duplicate key in object 'dbo.CLIENT'. The duplicate key value is (Stingasdf). The statement has been terminated. </w:t>
            </w:r>
            <w:r>
              <w:rPr>
                <w:szCs w:val="24"/>
                <w:lang w:val="en-US" w:eastAsia="nb-NO"/>
              </w:rPr>
              <w:t>“ this should be less confusing for the user.</w:t>
            </w:r>
          </w:p>
          <w:p w14:paraId="395115FD" w14:textId="77777777" w:rsidR="00820821" w:rsidRPr="00BA49B3" w:rsidRDefault="00820821" w:rsidP="0082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20821" w:rsidRPr="00E02E49" w14:paraId="564703E6" w14:textId="77777777" w:rsidTr="00820821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0" w:type="dxa"/>
          </w:tcPr>
          <w:p w14:paraId="0C0D7E91" w14:textId="77777777" w:rsidR="00820821" w:rsidRPr="00BA49B3" w:rsidRDefault="00820821" w:rsidP="00820821">
            <w:pPr>
              <w:jc w:val="center"/>
              <w:rPr>
                <w:lang w:val="en-US"/>
              </w:rPr>
            </w:pPr>
            <w:r w:rsidRPr="00BA49B3">
              <w:rPr>
                <w:lang w:val="en-US"/>
              </w:rPr>
              <w:t>Registration fails with invalid postcode</w:t>
            </w:r>
          </w:p>
          <w:p w14:paraId="7CBD2FF4" w14:textId="77777777" w:rsidR="00820821" w:rsidRPr="00BA49B3" w:rsidRDefault="00820821" w:rsidP="00820821">
            <w:pPr>
              <w:jc w:val="center"/>
              <w:rPr>
                <w:lang w:val="en-US"/>
              </w:rPr>
            </w:pPr>
            <w:r w:rsidRPr="00BA49B3">
              <w:rPr>
                <w:lang w:val="en-US"/>
              </w:rPr>
              <w:t>(does not exist)</w:t>
            </w:r>
          </w:p>
        </w:tc>
        <w:tc>
          <w:tcPr>
            <w:tcW w:w="675" w:type="dxa"/>
          </w:tcPr>
          <w:p w14:paraId="3DB945A8" w14:textId="77777777" w:rsidR="00820821" w:rsidRPr="00BA49B3" w:rsidRDefault="00820821" w:rsidP="00820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A49B3">
              <w:rPr>
                <w:lang w:val="en-US"/>
              </w:rPr>
              <w:t>Registration fails with invalid postcode</w:t>
            </w:r>
          </w:p>
          <w:p w14:paraId="00E59516" w14:textId="07B20D4F" w:rsidR="00820821" w:rsidRPr="00BA49B3" w:rsidRDefault="00820821" w:rsidP="00820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A49B3">
              <w:rPr>
                <w:lang w:val="en-US"/>
              </w:rPr>
              <w:lastRenderedPageBreak/>
              <w:t>(does not exist)</w:t>
            </w:r>
          </w:p>
        </w:tc>
        <w:tc>
          <w:tcPr>
            <w:tcW w:w="790" w:type="dxa"/>
          </w:tcPr>
          <w:p w14:paraId="029520C6" w14:textId="54B549EB" w:rsidR="00820821" w:rsidRPr="00BA49B3" w:rsidRDefault="00820821" w:rsidP="00820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lastRenderedPageBreak/>
              <w:t>X</w:t>
            </w:r>
          </w:p>
        </w:tc>
        <w:tc>
          <w:tcPr>
            <w:tcW w:w="3326" w:type="dxa"/>
          </w:tcPr>
          <w:p w14:paraId="2E16ECC0" w14:textId="49E19B61" w:rsidR="00820821" w:rsidRPr="00BA49B3" w:rsidRDefault="00820821" w:rsidP="00820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94" w:type="dxa"/>
          </w:tcPr>
          <w:p w14:paraId="6F12BE5D" w14:textId="77777777" w:rsidR="00820821" w:rsidRPr="00E629EF" w:rsidRDefault="00820821" w:rsidP="00820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 w:eastAsia="nb-NO"/>
              </w:rPr>
            </w:pPr>
            <w:r w:rsidRPr="0073444E">
              <w:rPr>
                <w:lang w:val="en-US"/>
              </w:rPr>
              <w:t xml:space="preserve">Shows error message:” </w:t>
            </w:r>
            <w:r w:rsidRPr="00E629EF">
              <w:rPr>
                <w:szCs w:val="24"/>
                <w:lang w:val="en-US" w:eastAsia="nb-NO"/>
              </w:rPr>
              <w:t xml:space="preserve">Registraion Failed: The INSERT </w:t>
            </w:r>
            <w:r w:rsidRPr="00E629EF">
              <w:rPr>
                <w:szCs w:val="24"/>
                <w:lang w:val="en-US" w:eastAsia="nb-NO"/>
              </w:rPr>
              <w:lastRenderedPageBreak/>
              <w:t xml:space="preserve">statement conflicted with the FOREIGN KEY constraint "R_19". The conflict occurred in database "CheckPoint", table "dbo.ADDRESS", column 'PostalCode'. The statement has been terminated. </w:t>
            </w:r>
          </w:p>
          <w:p w14:paraId="40855628" w14:textId="3D1DE5BB" w:rsidR="00820821" w:rsidRPr="00BA49B3" w:rsidRDefault="00820821" w:rsidP="00820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“</w:t>
            </w:r>
          </w:p>
        </w:tc>
      </w:tr>
      <w:tr w:rsidR="00820821" w:rsidRPr="006E3770" w14:paraId="050BDA4F" w14:textId="77777777" w:rsidTr="00820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0" w:type="dxa"/>
          </w:tcPr>
          <w:p w14:paraId="7D6D7C19" w14:textId="77777777" w:rsidR="00820821" w:rsidRPr="00BA49B3" w:rsidRDefault="00820821" w:rsidP="00820821">
            <w:pPr>
              <w:jc w:val="center"/>
              <w:rPr>
                <w:lang w:val="en-US"/>
              </w:rPr>
            </w:pPr>
            <w:r w:rsidRPr="00BA49B3">
              <w:rPr>
                <w:lang w:val="en-US"/>
              </w:rPr>
              <w:lastRenderedPageBreak/>
              <w:t>Registration fails with invalid email</w:t>
            </w:r>
          </w:p>
          <w:p w14:paraId="6C3EBA59" w14:textId="77777777" w:rsidR="00820821" w:rsidRPr="00BA49B3" w:rsidRDefault="00820821" w:rsidP="00820821">
            <w:pPr>
              <w:jc w:val="center"/>
              <w:rPr>
                <w:lang w:val="en-US"/>
              </w:rPr>
            </w:pPr>
            <w:r w:rsidRPr="00BA49B3">
              <w:rPr>
                <w:lang w:val="en-US"/>
              </w:rPr>
              <w:t>format</w:t>
            </w:r>
          </w:p>
        </w:tc>
        <w:tc>
          <w:tcPr>
            <w:tcW w:w="675" w:type="dxa"/>
          </w:tcPr>
          <w:p w14:paraId="700F76FC" w14:textId="77777777" w:rsidR="00820821" w:rsidRPr="00BA49B3" w:rsidRDefault="00820821" w:rsidP="008208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49B3">
              <w:rPr>
                <w:lang w:val="en-US"/>
              </w:rPr>
              <w:t>Registration fails with invalid email</w:t>
            </w:r>
          </w:p>
          <w:p w14:paraId="3D7FDE7F" w14:textId="1C548953" w:rsidR="00820821" w:rsidRPr="00BA49B3" w:rsidRDefault="00820821" w:rsidP="0082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49B3">
              <w:rPr>
                <w:lang w:val="en-US"/>
              </w:rPr>
              <w:t>format</w:t>
            </w:r>
          </w:p>
        </w:tc>
        <w:tc>
          <w:tcPr>
            <w:tcW w:w="790" w:type="dxa"/>
          </w:tcPr>
          <w:p w14:paraId="6D8772D8" w14:textId="7224FEA7" w:rsidR="00820821" w:rsidRPr="00BA49B3" w:rsidRDefault="00820821" w:rsidP="0082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X</w:t>
            </w:r>
          </w:p>
        </w:tc>
        <w:tc>
          <w:tcPr>
            <w:tcW w:w="3326" w:type="dxa"/>
          </w:tcPr>
          <w:p w14:paraId="004DB7F7" w14:textId="104A5424" w:rsidR="00820821" w:rsidRPr="00BA49B3" w:rsidRDefault="00820821" w:rsidP="0082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94" w:type="dxa"/>
          </w:tcPr>
          <w:p w14:paraId="0E8AAC24" w14:textId="77777777" w:rsidR="00820821" w:rsidRPr="0073444E" w:rsidRDefault="00820821" w:rsidP="0082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3444E">
              <w:rPr>
                <w:lang w:val="en-US"/>
              </w:rPr>
              <w:t>1.</w:t>
            </w:r>
            <w:r w:rsidRPr="0073444E">
              <w:rPr>
                <w:lang w:val="en-US"/>
              </w:rPr>
              <w:br/>
              <w:t>Input value: pergunner.com</w:t>
            </w:r>
          </w:p>
          <w:p w14:paraId="78FAAA5B" w14:textId="77777777" w:rsidR="00820821" w:rsidRPr="00E629EF" w:rsidRDefault="00820821" w:rsidP="0082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 w:eastAsia="nb-NO"/>
              </w:rPr>
            </w:pPr>
            <w:r w:rsidRPr="0073444E">
              <w:rPr>
                <w:lang w:val="en-US"/>
              </w:rPr>
              <w:t>Error message shown: “</w:t>
            </w:r>
            <w:r w:rsidRPr="00E629EF">
              <w:rPr>
                <w:szCs w:val="24"/>
                <w:lang w:val="en-US" w:eastAsia="nb-NO"/>
              </w:rPr>
              <w:t xml:space="preserve">Email not valid - must contain be in the form 'xxx@xxx.xxx' </w:t>
            </w:r>
          </w:p>
          <w:p w14:paraId="436657A0" w14:textId="77777777" w:rsidR="00820821" w:rsidRDefault="00820821" w:rsidP="0082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</w:t>
            </w:r>
          </w:p>
          <w:p w14:paraId="483C64A0" w14:textId="77777777" w:rsidR="00820821" w:rsidRDefault="00820821" w:rsidP="0082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Sentence does not make sence.</w:t>
            </w:r>
          </w:p>
          <w:p w14:paraId="4FED1D40" w14:textId="77777777" w:rsidR="00820821" w:rsidRDefault="00820821" w:rsidP="0082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5687F2E5" w14:textId="77777777" w:rsidR="00820821" w:rsidRDefault="00820821" w:rsidP="0082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2.</w:t>
            </w:r>
            <w:r>
              <w:rPr>
                <w:lang w:val="en-US"/>
              </w:rPr>
              <w:br/>
              <w:t>Input value: per@gunnarcom</w:t>
            </w:r>
          </w:p>
          <w:p w14:paraId="387E2272" w14:textId="77777777" w:rsidR="00820821" w:rsidRPr="00E629EF" w:rsidRDefault="00820821" w:rsidP="0082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 w:eastAsia="nb-NO"/>
              </w:rPr>
            </w:pPr>
            <w:r>
              <w:rPr>
                <w:lang w:val="en-US"/>
              </w:rPr>
              <w:t>Error message shown:”</w:t>
            </w:r>
            <w:r w:rsidRPr="0073444E">
              <w:rPr>
                <w:lang w:val="en-US"/>
              </w:rPr>
              <w:t xml:space="preserve"> </w:t>
            </w:r>
            <w:r w:rsidRPr="00E629EF">
              <w:rPr>
                <w:szCs w:val="24"/>
                <w:lang w:val="en-US" w:eastAsia="nb-NO"/>
              </w:rPr>
              <w:t xml:space="preserve">Registraion Failed: The INSERT statement conflicted with the CHECK constraint "chk_Email". The conflict occurred in database "CheckPoint", table "dbo.CLIENT", </w:t>
            </w:r>
            <w:r w:rsidRPr="00E629EF">
              <w:rPr>
                <w:szCs w:val="24"/>
                <w:lang w:val="en-US" w:eastAsia="nb-NO"/>
              </w:rPr>
              <w:lastRenderedPageBreak/>
              <w:t xml:space="preserve">column 'Email'. The statement has been terminated. </w:t>
            </w:r>
          </w:p>
          <w:p w14:paraId="59FC2E6D" w14:textId="77777777" w:rsidR="00820821" w:rsidRDefault="00820821" w:rsidP="0082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”</w:t>
            </w:r>
          </w:p>
          <w:p w14:paraId="40973CFF" w14:textId="3A8E0296" w:rsidR="00820821" w:rsidRPr="00BA49B3" w:rsidRDefault="00820821" w:rsidP="0082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Should get a less confusing feedback for the user.</w:t>
            </w:r>
          </w:p>
        </w:tc>
      </w:tr>
      <w:tr w:rsidR="00820821" w:rsidRPr="006E3770" w14:paraId="5A22638D" w14:textId="77777777" w:rsidTr="00820821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0" w:type="dxa"/>
          </w:tcPr>
          <w:p w14:paraId="32C2B821" w14:textId="77777777" w:rsidR="00820821" w:rsidRPr="00BA49B3" w:rsidRDefault="00820821" w:rsidP="00820821">
            <w:pPr>
              <w:jc w:val="center"/>
              <w:rPr>
                <w:lang w:val="en-US"/>
              </w:rPr>
            </w:pPr>
            <w:r w:rsidRPr="00BA49B3">
              <w:rPr>
                <w:lang w:val="en-US"/>
              </w:rPr>
              <w:lastRenderedPageBreak/>
              <w:t>Registration fails with invalid phone number (&lt; 8 digits / non-integer)</w:t>
            </w:r>
          </w:p>
        </w:tc>
        <w:tc>
          <w:tcPr>
            <w:tcW w:w="675" w:type="dxa"/>
          </w:tcPr>
          <w:p w14:paraId="731EA300" w14:textId="01304949" w:rsidR="00820821" w:rsidRPr="00BA49B3" w:rsidRDefault="00820821" w:rsidP="00820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A49B3">
              <w:rPr>
                <w:lang w:val="en-US"/>
              </w:rPr>
              <w:t>Registration fails with invalid phone number (&lt; 8 digits / non-integer)</w:t>
            </w:r>
          </w:p>
        </w:tc>
        <w:tc>
          <w:tcPr>
            <w:tcW w:w="790" w:type="dxa"/>
          </w:tcPr>
          <w:p w14:paraId="79602F1B" w14:textId="347815D1" w:rsidR="00820821" w:rsidRPr="00BA49B3" w:rsidRDefault="00820821" w:rsidP="00820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X</w:t>
            </w:r>
          </w:p>
        </w:tc>
        <w:tc>
          <w:tcPr>
            <w:tcW w:w="3326" w:type="dxa"/>
          </w:tcPr>
          <w:p w14:paraId="79FC259A" w14:textId="7DE9B16A" w:rsidR="00820821" w:rsidRPr="00BA49B3" w:rsidRDefault="00820821" w:rsidP="00820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94" w:type="dxa"/>
          </w:tcPr>
          <w:p w14:paraId="09482796" w14:textId="77777777" w:rsidR="00820821" w:rsidRPr="0073444E" w:rsidRDefault="00820821" w:rsidP="00820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3444E">
              <w:rPr>
                <w:lang w:val="en-US"/>
              </w:rPr>
              <w:t>Input value: ssssssss</w:t>
            </w:r>
          </w:p>
          <w:p w14:paraId="302348EF" w14:textId="77777777" w:rsidR="00820821" w:rsidRPr="0073444E" w:rsidRDefault="00820821" w:rsidP="00820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3444E">
              <w:rPr>
                <w:lang w:val="en-US"/>
              </w:rPr>
              <w:t>Server exception is thrown and server error page is displayed.</w:t>
            </w:r>
          </w:p>
          <w:p w14:paraId="54B1CF71" w14:textId="77777777" w:rsidR="00820821" w:rsidRPr="0073444E" w:rsidRDefault="00820821" w:rsidP="00820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3444E">
              <w:rPr>
                <w:lang w:val="en-US"/>
              </w:rPr>
              <w:t>“Input string was not in correct format”</w:t>
            </w:r>
          </w:p>
          <w:p w14:paraId="593B7C74" w14:textId="446FFAFE" w:rsidR="00820821" w:rsidRPr="00BA49B3" w:rsidRDefault="00820821" w:rsidP="00820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3444E">
              <w:rPr>
                <w:lang w:val="en-US"/>
              </w:rPr>
              <w:t>No exception handling is implemented</w:t>
            </w:r>
          </w:p>
        </w:tc>
      </w:tr>
      <w:tr w:rsidR="00820821" w:rsidRPr="006E3770" w14:paraId="2E2F88CD" w14:textId="77777777" w:rsidTr="00820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0" w:type="dxa"/>
          </w:tcPr>
          <w:p w14:paraId="74520A43" w14:textId="77777777" w:rsidR="00820821" w:rsidRPr="00BA49B3" w:rsidRDefault="00820821" w:rsidP="00820821">
            <w:pPr>
              <w:jc w:val="center"/>
              <w:rPr>
                <w:lang w:val="en-US"/>
              </w:rPr>
            </w:pPr>
            <w:r w:rsidRPr="00BA49B3">
              <w:rPr>
                <w:lang w:val="en-US"/>
              </w:rPr>
              <w:t>Registration fails with null fields</w:t>
            </w:r>
          </w:p>
        </w:tc>
        <w:tc>
          <w:tcPr>
            <w:tcW w:w="675" w:type="dxa"/>
          </w:tcPr>
          <w:p w14:paraId="0A6097B7" w14:textId="7687B033" w:rsidR="00820821" w:rsidRPr="00BA49B3" w:rsidRDefault="00820821" w:rsidP="0082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49B3">
              <w:rPr>
                <w:lang w:val="en-US"/>
              </w:rPr>
              <w:t>Registration fails with null fields</w:t>
            </w:r>
          </w:p>
        </w:tc>
        <w:tc>
          <w:tcPr>
            <w:tcW w:w="790" w:type="dxa"/>
          </w:tcPr>
          <w:p w14:paraId="36A90632" w14:textId="4E7F849F" w:rsidR="00820821" w:rsidRPr="00BA49B3" w:rsidRDefault="00820821" w:rsidP="0082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X</w:t>
            </w:r>
          </w:p>
        </w:tc>
        <w:tc>
          <w:tcPr>
            <w:tcW w:w="3326" w:type="dxa"/>
          </w:tcPr>
          <w:p w14:paraId="0D5F8748" w14:textId="0D0F976A" w:rsidR="00820821" w:rsidRPr="00BA49B3" w:rsidRDefault="00820821" w:rsidP="0082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94" w:type="dxa"/>
          </w:tcPr>
          <w:p w14:paraId="2A307435" w14:textId="77777777" w:rsidR="00820821" w:rsidRPr="004868C2" w:rsidRDefault="00820821" w:rsidP="0082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 w:eastAsia="nb-NO"/>
              </w:rPr>
            </w:pPr>
            <w:r w:rsidRPr="0073444E">
              <w:rPr>
                <w:lang w:val="en-US"/>
              </w:rPr>
              <w:t xml:space="preserve">Error message:” </w:t>
            </w:r>
            <w:r w:rsidRPr="004868C2">
              <w:rPr>
                <w:szCs w:val="24"/>
                <w:lang w:val="en-US" w:eastAsia="nb-NO"/>
              </w:rPr>
              <w:t xml:space="preserve">One or more field is empty! Please fill in all fields. Password must be 6 characters or more. Email not valid - must contain be in the form 'xxx@xxx.xxx' PhoneNumber must be 8 digits or more. Postal Code must be an valid integer value! </w:t>
            </w:r>
          </w:p>
          <w:p w14:paraId="1FE6DFA9" w14:textId="77777777" w:rsidR="00820821" w:rsidRPr="0073444E" w:rsidRDefault="00820821" w:rsidP="0082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3444E">
              <w:rPr>
                <w:lang w:val="en-US"/>
              </w:rPr>
              <w:t>”</w:t>
            </w:r>
          </w:p>
          <w:p w14:paraId="24D583D7" w14:textId="771F1807" w:rsidR="00820821" w:rsidRPr="00BA49B3" w:rsidRDefault="00820821" w:rsidP="0082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3444E">
              <w:rPr>
                <w:lang w:val="en-US"/>
              </w:rPr>
              <w:t>Error message is displayed out of green border on webpage. This does not look good.</w:t>
            </w:r>
          </w:p>
        </w:tc>
      </w:tr>
      <w:tr w:rsidR="00820821" w:rsidRPr="00E02E49" w14:paraId="43B3259E" w14:textId="77777777" w:rsidTr="00820821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0" w:type="dxa"/>
          </w:tcPr>
          <w:p w14:paraId="709FF510" w14:textId="77777777" w:rsidR="00820821" w:rsidRPr="00BA49B3" w:rsidRDefault="00820821" w:rsidP="00820821">
            <w:pPr>
              <w:jc w:val="center"/>
              <w:rPr>
                <w:lang w:val="en-US"/>
              </w:rPr>
            </w:pPr>
            <w:r w:rsidRPr="00BA49B3">
              <w:rPr>
                <w:lang w:val="en-US"/>
              </w:rPr>
              <w:lastRenderedPageBreak/>
              <w:t>Registration response to invalid data</w:t>
            </w:r>
          </w:p>
        </w:tc>
        <w:tc>
          <w:tcPr>
            <w:tcW w:w="675" w:type="dxa"/>
          </w:tcPr>
          <w:p w14:paraId="438969CA" w14:textId="69DA1D5F" w:rsidR="00820821" w:rsidRPr="00BA49B3" w:rsidRDefault="00820821" w:rsidP="00820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A49B3">
              <w:rPr>
                <w:lang w:val="en-US"/>
              </w:rPr>
              <w:t>Registration response to invalid data</w:t>
            </w:r>
          </w:p>
        </w:tc>
        <w:tc>
          <w:tcPr>
            <w:tcW w:w="790" w:type="dxa"/>
          </w:tcPr>
          <w:p w14:paraId="09AC3158" w14:textId="6FA5BB39" w:rsidR="00820821" w:rsidRPr="00BA49B3" w:rsidRDefault="00820821" w:rsidP="00820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26" w:type="dxa"/>
          </w:tcPr>
          <w:p w14:paraId="2DEDB0F8" w14:textId="440C6142" w:rsidR="00820821" w:rsidRPr="00BA49B3" w:rsidRDefault="00820821" w:rsidP="00820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94" w:type="dxa"/>
          </w:tcPr>
          <w:p w14:paraId="12AAF62F" w14:textId="29FBFC04" w:rsidR="00820821" w:rsidRPr="00BA49B3" w:rsidRDefault="00820821" w:rsidP="00820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</w:tr>
      <w:tr w:rsidR="00820821" w:rsidRPr="00E02E49" w14:paraId="2D9334B5" w14:textId="77777777" w:rsidTr="00820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0" w:type="dxa"/>
          </w:tcPr>
          <w:p w14:paraId="4AB6EF3F" w14:textId="77777777" w:rsidR="00820821" w:rsidRPr="00BA49B3" w:rsidRDefault="00820821" w:rsidP="00820821">
            <w:pPr>
              <w:jc w:val="center"/>
              <w:rPr>
                <w:lang w:val="en-US"/>
              </w:rPr>
            </w:pPr>
            <w:r w:rsidRPr="00BA49B3">
              <w:rPr>
                <w:lang w:val="en-US"/>
              </w:rPr>
              <w:t>Registration data stored correctly in database</w:t>
            </w:r>
          </w:p>
        </w:tc>
        <w:tc>
          <w:tcPr>
            <w:tcW w:w="675" w:type="dxa"/>
          </w:tcPr>
          <w:p w14:paraId="67051D59" w14:textId="702E6638" w:rsidR="00820821" w:rsidRPr="00BA49B3" w:rsidRDefault="00820821" w:rsidP="0082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49B3">
              <w:rPr>
                <w:lang w:val="en-US"/>
              </w:rPr>
              <w:t>Registration data stored correctly in database</w:t>
            </w:r>
          </w:p>
        </w:tc>
        <w:tc>
          <w:tcPr>
            <w:tcW w:w="790" w:type="dxa"/>
          </w:tcPr>
          <w:p w14:paraId="4A43DAE3" w14:textId="3F146CED" w:rsidR="00820821" w:rsidRPr="00BA49B3" w:rsidRDefault="00820821" w:rsidP="0082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X</w:t>
            </w:r>
          </w:p>
        </w:tc>
        <w:tc>
          <w:tcPr>
            <w:tcW w:w="3326" w:type="dxa"/>
          </w:tcPr>
          <w:p w14:paraId="28312476" w14:textId="0DA3A03C" w:rsidR="00820821" w:rsidRPr="00BA49B3" w:rsidRDefault="00820821" w:rsidP="0082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94" w:type="dxa"/>
          </w:tcPr>
          <w:p w14:paraId="00508F39" w14:textId="5946D2FF" w:rsidR="00820821" w:rsidRPr="00BA49B3" w:rsidRDefault="00820821" w:rsidP="0082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Ok.</w:t>
            </w:r>
          </w:p>
        </w:tc>
      </w:tr>
      <w:tr w:rsidR="00820821" w14:paraId="4A04D3F1" w14:textId="77777777" w:rsidTr="00820821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0" w:type="dxa"/>
          </w:tcPr>
          <w:p w14:paraId="0359C3AC" w14:textId="77777777" w:rsidR="00820821" w:rsidRDefault="00820821" w:rsidP="00820821">
            <w:pPr>
              <w:jc w:val="center"/>
            </w:pPr>
            <w:r>
              <w:t>Response if registration fails</w:t>
            </w:r>
          </w:p>
        </w:tc>
        <w:tc>
          <w:tcPr>
            <w:tcW w:w="675" w:type="dxa"/>
          </w:tcPr>
          <w:p w14:paraId="25B45D07" w14:textId="207D0E53" w:rsidR="00820821" w:rsidRDefault="00820821" w:rsidP="00820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 if registration fails</w:t>
            </w:r>
          </w:p>
        </w:tc>
        <w:tc>
          <w:tcPr>
            <w:tcW w:w="790" w:type="dxa"/>
          </w:tcPr>
          <w:p w14:paraId="13618A38" w14:textId="789B36A1" w:rsidR="00820821" w:rsidRDefault="00820821" w:rsidP="00820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326" w:type="dxa"/>
          </w:tcPr>
          <w:p w14:paraId="2000546C" w14:textId="758BAC55" w:rsidR="00820821" w:rsidRDefault="00820821" w:rsidP="00820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4" w:type="dxa"/>
          </w:tcPr>
          <w:p w14:paraId="47B3710D" w14:textId="0A5F1DD0" w:rsidR="00820821" w:rsidRDefault="00820821" w:rsidP="00820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Ok.</w:t>
            </w:r>
          </w:p>
        </w:tc>
      </w:tr>
      <w:tr w:rsidR="00820821" w:rsidRPr="00C20590" w14:paraId="0FCCFBBA" w14:textId="77777777" w:rsidTr="00820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0" w:type="dxa"/>
          </w:tcPr>
          <w:p w14:paraId="3643A4AF" w14:textId="77777777" w:rsidR="00820821" w:rsidRPr="00C20590" w:rsidRDefault="00820821" w:rsidP="00820821">
            <w:pPr>
              <w:jc w:val="center"/>
              <w:rPr>
                <w:lang w:val="en-US"/>
              </w:rPr>
            </w:pPr>
            <w:r w:rsidRPr="00C20590">
              <w:rPr>
                <w:lang w:val="en-US"/>
              </w:rPr>
              <w:t>Client is redirected to the login page after registration is successful</w:t>
            </w:r>
          </w:p>
        </w:tc>
        <w:tc>
          <w:tcPr>
            <w:tcW w:w="675" w:type="dxa"/>
          </w:tcPr>
          <w:p w14:paraId="5C11A923" w14:textId="7B4C2F07" w:rsidR="00820821" w:rsidRPr="00C20590" w:rsidRDefault="00820821" w:rsidP="0082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20590">
              <w:rPr>
                <w:lang w:val="en-US"/>
              </w:rPr>
              <w:t>Client is redirected to the login page after registration is successful</w:t>
            </w:r>
          </w:p>
        </w:tc>
        <w:tc>
          <w:tcPr>
            <w:tcW w:w="790" w:type="dxa"/>
          </w:tcPr>
          <w:p w14:paraId="2C927C35" w14:textId="34B5213F" w:rsidR="00820821" w:rsidRPr="00C20590" w:rsidRDefault="00820821" w:rsidP="0082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26" w:type="dxa"/>
          </w:tcPr>
          <w:p w14:paraId="0AB3C497" w14:textId="23C9318D" w:rsidR="00820821" w:rsidRPr="00C20590" w:rsidRDefault="00820821" w:rsidP="0082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94" w:type="dxa"/>
          </w:tcPr>
          <w:p w14:paraId="2D898556" w14:textId="787EA285" w:rsidR="00820821" w:rsidRPr="00C20590" w:rsidRDefault="00820821" w:rsidP="0082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</w:tr>
    </w:tbl>
    <w:p w14:paraId="45E1CCFC" w14:textId="77777777" w:rsidR="0073444E" w:rsidRDefault="0073444E" w:rsidP="0073444E">
      <w:pPr>
        <w:rPr>
          <w:lang w:val="en-US"/>
        </w:rPr>
      </w:pPr>
    </w:p>
    <w:p w14:paraId="0281C527" w14:textId="77777777" w:rsidR="0073444E" w:rsidRDefault="0073444E" w:rsidP="0073444E">
      <w:pPr>
        <w:rPr>
          <w:lang w:val="en-US"/>
        </w:rPr>
      </w:pPr>
    </w:p>
    <w:p w14:paraId="47752855" w14:textId="77777777" w:rsidR="0073444E" w:rsidRDefault="0073444E" w:rsidP="0073444E">
      <w:pPr>
        <w:rPr>
          <w:lang w:val="en-US"/>
        </w:rPr>
      </w:pPr>
    </w:p>
    <w:p w14:paraId="74992370" w14:textId="77777777" w:rsidR="0073444E" w:rsidRPr="00A319F9" w:rsidRDefault="0073444E" w:rsidP="0073444E">
      <w:pPr>
        <w:pStyle w:val="Heading4"/>
        <w:rPr>
          <w:lang w:val="en-GB"/>
        </w:rPr>
      </w:pPr>
      <w:r>
        <w:rPr>
          <w:lang w:val="en-GB"/>
        </w:rPr>
        <w:t>User Login</w:t>
      </w:r>
      <w:r>
        <w:rPr>
          <w:lang w:val="en-GB"/>
        </w:rPr>
        <w:tab/>
      </w:r>
    </w:p>
    <w:p w14:paraId="31F1795F" w14:textId="17560248" w:rsidR="0073444E" w:rsidRPr="00BF49DE" w:rsidRDefault="006E3770" w:rsidP="0073444E">
      <w:r>
        <w:t>Tester:</w:t>
      </w:r>
      <w:r>
        <w:rPr>
          <w:u w:val="single"/>
        </w:rPr>
        <w:t xml:space="preserve">     </w:t>
      </w:r>
      <w:r w:rsidRPr="006E3770">
        <w:rPr>
          <w:u w:val="single"/>
        </w:rPr>
        <w:t>Morten</w:t>
      </w:r>
      <w:r>
        <w:rPr>
          <w:u w:val="single"/>
        </w:rPr>
        <w:t xml:space="preserve"> Liknes   </w:t>
      </w:r>
      <w:r>
        <w:t xml:space="preserve"> Date:</w:t>
      </w:r>
      <w:r>
        <w:rPr>
          <w:u w:val="single"/>
        </w:rPr>
        <w:t xml:space="preserve">    04.04.2017    </w:t>
      </w:r>
    </w:p>
    <w:tbl>
      <w:tblPr>
        <w:tblStyle w:val="GridTable4-Accent3"/>
        <w:tblW w:w="9867" w:type="dxa"/>
        <w:tblLook w:val="04A0" w:firstRow="1" w:lastRow="0" w:firstColumn="1" w:lastColumn="0" w:noHBand="0" w:noVBand="1"/>
        <w:tblCaption w:val=""/>
        <w:tblDescription w:val=""/>
      </w:tblPr>
      <w:tblGrid>
        <w:gridCol w:w="2883"/>
        <w:gridCol w:w="732"/>
        <w:gridCol w:w="790"/>
        <w:gridCol w:w="3914"/>
        <w:gridCol w:w="1548"/>
      </w:tblGrid>
      <w:tr w:rsidR="0073444E" w14:paraId="11B87814" w14:textId="77777777" w:rsidTr="008208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</w:tcPr>
          <w:p w14:paraId="17CA0AC1" w14:textId="77777777" w:rsidR="0073444E" w:rsidRDefault="0073444E" w:rsidP="003A2745">
            <w:r>
              <w:t xml:space="preserve">           Login Function</w:t>
            </w:r>
          </w:p>
        </w:tc>
        <w:tc>
          <w:tcPr>
            <w:tcW w:w="732" w:type="dxa"/>
          </w:tcPr>
          <w:p w14:paraId="3D0B4E67" w14:textId="77777777" w:rsidR="0073444E" w:rsidRDefault="0073444E" w:rsidP="003A2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OK</w:t>
            </w:r>
          </w:p>
        </w:tc>
        <w:tc>
          <w:tcPr>
            <w:tcW w:w="790" w:type="dxa"/>
          </w:tcPr>
          <w:p w14:paraId="75CB9969" w14:textId="77777777" w:rsidR="0073444E" w:rsidRDefault="0073444E" w:rsidP="003A2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  <w:tc>
          <w:tcPr>
            <w:tcW w:w="3914" w:type="dxa"/>
          </w:tcPr>
          <w:p w14:paraId="1EC942BD" w14:textId="77777777" w:rsidR="0073444E" w:rsidRDefault="0073444E" w:rsidP="003A2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Description</w:t>
            </w:r>
          </w:p>
        </w:tc>
        <w:tc>
          <w:tcPr>
            <w:tcW w:w="1548" w:type="dxa"/>
          </w:tcPr>
          <w:p w14:paraId="2A120E39" w14:textId="77777777" w:rsidR="0073444E" w:rsidRDefault="0073444E" w:rsidP="003A2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Severity</w:t>
            </w:r>
          </w:p>
        </w:tc>
      </w:tr>
      <w:tr w:rsidR="00820821" w:rsidRPr="00E02E49" w14:paraId="277DBA90" w14:textId="77777777" w:rsidTr="00820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</w:tcPr>
          <w:p w14:paraId="6CE342CC" w14:textId="77777777" w:rsidR="00820821" w:rsidRPr="00BA49B3" w:rsidRDefault="00820821" w:rsidP="00820821">
            <w:pPr>
              <w:jc w:val="center"/>
              <w:rPr>
                <w:lang w:val="en-US"/>
              </w:rPr>
            </w:pPr>
            <w:r w:rsidRPr="00BA49B3">
              <w:rPr>
                <w:lang w:val="en-US"/>
              </w:rPr>
              <w:t>Login succeeds with valid data</w:t>
            </w:r>
          </w:p>
        </w:tc>
        <w:tc>
          <w:tcPr>
            <w:tcW w:w="732" w:type="dxa"/>
          </w:tcPr>
          <w:p w14:paraId="65867A67" w14:textId="5F1B4DDB" w:rsidR="00820821" w:rsidRPr="00BA49B3" w:rsidRDefault="00820821" w:rsidP="0082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7312A9A4" w14:textId="77777777" w:rsidR="00820821" w:rsidRPr="00BA49B3" w:rsidRDefault="00820821" w:rsidP="0082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914" w:type="dxa"/>
          </w:tcPr>
          <w:p w14:paraId="2E02EBD2" w14:textId="3586C212" w:rsidR="00820821" w:rsidRPr="00BA49B3" w:rsidRDefault="00820821" w:rsidP="0082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548" w:type="dxa"/>
          </w:tcPr>
          <w:p w14:paraId="411D98DA" w14:textId="77777777" w:rsidR="00820821" w:rsidRPr="00BA49B3" w:rsidRDefault="00820821" w:rsidP="0082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20821" w:rsidRPr="00E02E49" w14:paraId="34B20907" w14:textId="77777777" w:rsidTr="008208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</w:tcPr>
          <w:p w14:paraId="1D6AF836" w14:textId="77777777" w:rsidR="00820821" w:rsidRPr="00BA49B3" w:rsidRDefault="00820821" w:rsidP="00820821">
            <w:pPr>
              <w:jc w:val="center"/>
              <w:rPr>
                <w:lang w:val="en-US"/>
              </w:rPr>
            </w:pPr>
            <w:r w:rsidRPr="00BA49B3">
              <w:rPr>
                <w:lang w:val="en-US"/>
              </w:rPr>
              <w:t>Login fails with invalid data</w:t>
            </w:r>
          </w:p>
        </w:tc>
        <w:tc>
          <w:tcPr>
            <w:tcW w:w="732" w:type="dxa"/>
          </w:tcPr>
          <w:p w14:paraId="2BC0F78D" w14:textId="2FF73EBC" w:rsidR="00820821" w:rsidRPr="00BA49B3" w:rsidRDefault="00820821" w:rsidP="00820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24E59E16" w14:textId="77777777" w:rsidR="00820821" w:rsidRPr="00BA49B3" w:rsidRDefault="00820821" w:rsidP="00820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914" w:type="dxa"/>
          </w:tcPr>
          <w:p w14:paraId="17EE7EDF" w14:textId="3B2E877E" w:rsidR="00820821" w:rsidRPr="00BA49B3" w:rsidRDefault="00820821" w:rsidP="00820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548" w:type="dxa"/>
          </w:tcPr>
          <w:p w14:paraId="3385F26D" w14:textId="77777777" w:rsidR="00820821" w:rsidRPr="00BA49B3" w:rsidRDefault="00820821" w:rsidP="00820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20821" w:rsidRPr="00E02E49" w14:paraId="3252225C" w14:textId="77777777" w:rsidTr="00820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</w:tcPr>
          <w:p w14:paraId="2D112BAF" w14:textId="77777777" w:rsidR="00820821" w:rsidRPr="00BA49B3" w:rsidRDefault="00820821" w:rsidP="00820821">
            <w:pPr>
              <w:jc w:val="center"/>
              <w:rPr>
                <w:lang w:val="en-US"/>
              </w:rPr>
            </w:pPr>
            <w:r w:rsidRPr="00BA49B3">
              <w:rPr>
                <w:lang w:val="en-US"/>
              </w:rPr>
              <w:t>Login recognizes correct client type</w:t>
            </w:r>
          </w:p>
        </w:tc>
        <w:tc>
          <w:tcPr>
            <w:tcW w:w="732" w:type="dxa"/>
          </w:tcPr>
          <w:p w14:paraId="06C59FC3" w14:textId="309D1782" w:rsidR="00820821" w:rsidRPr="00BA49B3" w:rsidRDefault="00820821" w:rsidP="0082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668E9E61" w14:textId="77777777" w:rsidR="00820821" w:rsidRPr="00BA49B3" w:rsidRDefault="00820821" w:rsidP="0082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914" w:type="dxa"/>
          </w:tcPr>
          <w:p w14:paraId="085EE554" w14:textId="159B947F" w:rsidR="00820821" w:rsidRPr="00BA49B3" w:rsidRDefault="00820821" w:rsidP="0082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548" w:type="dxa"/>
          </w:tcPr>
          <w:p w14:paraId="3B90852F" w14:textId="77777777" w:rsidR="00820821" w:rsidRPr="00BA49B3" w:rsidRDefault="00820821" w:rsidP="0082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20821" w:rsidRPr="00E02E49" w14:paraId="601283C8" w14:textId="77777777" w:rsidTr="008208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</w:tcPr>
          <w:p w14:paraId="13FCE570" w14:textId="77777777" w:rsidR="00820821" w:rsidRPr="00BA49B3" w:rsidRDefault="00820821" w:rsidP="00820821">
            <w:pPr>
              <w:jc w:val="center"/>
              <w:rPr>
                <w:lang w:val="en-US"/>
              </w:rPr>
            </w:pPr>
            <w:r w:rsidRPr="00BA49B3">
              <w:rPr>
                <w:lang w:val="en-US"/>
              </w:rPr>
              <w:t>Login stores client to session</w:t>
            </w:r>
          </w:p>
        </w:tc>
        <w:tc>
          <w:tcPr>
            <w:tcW w:w="732" w:type="dxa"/>
          </w:tcPr>
          <w:p w14:paraId="67FAAE23" w14:textId="40CF0E96" w:rsidR="00820821" w:rsidRPr="00BA49B3" w:rsidRDefault="00820821" w:rsidP="00820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16F75440" w14:textId="77777777" w:rsidR="00820821" w:rsidRPr="00BA49B3" w:rsidRDefault="00820821" w:rsidP="00820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914" w:type="dxa"/>
          </w:tcPr>
          <w:p w14:paraId="2967E56E" w14:textId="626F76EB" w:rsidR="00820821" w:rsidRPr="00BA49B3" w:rsidRDefault="00820821" w:rsidP="00820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548" w:type="dxa"/>
          </w:tcPr>
          <w:p w14:paraId="11D9800F" w14:textId="77777777" w:rsidR="00820821" w:rsidRPr="00BA49B3" w:rsidRDefault="00820821" w:rsidP="00820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20821" w:rsidRPr="00E02E49" w14:paraId="495EB425" w14:textId="77777777" w:rsidTr="00820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</w:tcPr>
          <w:p w14:paraId="415682AC" w14:textId="77777777" w:rsidR="00820821" w:rsidRPr="00BA49B3" w:rsidRDefault="00820821" w:rsidP="00820821">
            <w:pPr>
              <w:jc w:val="center"/>
              <w:rPr>
                <w:lang w:val="en-US"/>
              </w:rPr>
            </w:pPr>
            <w:r w:rsidRPr="00BA49B3">
              <w:rPr>
                <w:lang w:val="en-US"/>
              </w:rPr>
              <w:t>Login response to null fields</w:t>
            </w:r>
          </w:p>
        </w:tc>
        <w:tc>
          <w:tcPr>
            <w:tcW w:w="732" w:type="dxa"/>
          </w:tcPr>
          <w:p w14:paraId="2EDFD35B" w14:textId="4851DAA5" w:rsidR="00820821" w:rsidRPr="00BA49B3" w:rsidRDefault="00820821" w:rsidP="0082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5BBC1FDA" w14:textId="77777777" w:rsidR="00820821" w:rsidRPr="00BA49B3" w:rsidRDefault="00820821" w:rsidP="0082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914" w:type="dxa"/>
          </w:tcPr>
          <w:p w14:paraId="5B1EC735" w14:textId="073DBD3E" w:rsidR="00820821" w:rsidRPr="00BA49B3" w:rsidRDefault="00820821" w:rsidP="0082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548" w:type="dxa"/>
          </w:tcPr>
          <w:p w14:paraId="46CD345D" w14:textId="77777777" w:rsidR="00820821" w:rsidRPr="00BA49B3" w:rsidRDefault="00820821" w:rsidP="0082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20821" w14:paraId="399A9412" w14:textId="77777777" w:rsidTr="00820821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</w:tcPr>
          <w:p w14:paraId="5131B98B" w14:textId="77777777" w:rsidR="00820821" w:rsidRDefault="00820821" w:rsidP="00820821">
            <w:pPr>
              <w:jc w:val="center"/>
            </w:pPr>
            <w:r>
              <w:t>Login hides password</w:t>
            </w:r>
          </w:p>
        </w:tc>
        <w:tc>
          <w:tcPr>
            <w:tcW w:w="732" w:type="dxa"/>
          </w:tcPr>
          <w:p w14:paraId="7BA7FBFC" w14:textId="086E0E4B" w:rsidR="00820821" w:rsidRDefault="00820821" w:rsidP="00820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767AE15D" w14:textId="77777777" w:rsidR="00820821" w:rsidRDefault="00820821" w:rsidP="00820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14" w:type="dxa"/>
          </w:tcPr>
          <w:p w14:paraId="63249F80" w14:textId="0126FDCF" w:rsidR="00820821" w:rsidRDefault="00820821" w:rsidP="00820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Ok.</w:t>
            </w:r>
          </w:p>
        </w:tc>
        <w:tc>
          <w:tcPr>
            <w:tcW w:w="1548" w:type="dxa"/>
          </w:tcPr>
          <w:p w14:paraId="0F07CEF0" w14:textId="77777777" w:rsidR="00820821" w:rsidRDefault="00820821" w:rsidP="00820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93AA096" w14:textId="591DCDA6" w:rsidR="00820821" w:rsidRPr="00820821" w:rsidRDefault="00820821" w:rsidP="00820821">
      <w:pPr>
        <w:pStyle w:val="Heading4"/>
        <w:numPr>
          <w:ilvl w:val="0"/>
          <w:numId w:val="0"/>
        </w:numPr>
        <w:rPr>
          <w:lang w:val="en-US"/>
        </w:rPr>
      </w:pPr>
    </w:p>
    <w:tbl>
      <w:tblPr>
        <w:tblStyle w:val="GridTable4-Accent3"/>
        <w:tblW w:w="9867" w:type="dxa"/>
        <w:tblLook w:val="04A0" w:firstRow="1" w:lastRow="0" w:firstColumn="1" w:lastColumn="0" w:noHBand="0" w:noVBand="1"/>
        <w:tblCaption w:val=""/>
        <w:tblDescription w:val=""/>
      </w:tblPr>
      <w:tblGrid>
        <w:gridCol w:w="2880"/>
        <w:gridCol w:w="716"/>
        <w:gridCol w:w="790"/>
        <w:gridCol w:w="4155"/>
        <w:gridCol w:w="1326"/>
      </w:tblGrid>
      <w:tr w:rsidR="0073444E" w:rsidRPr="006E3770" w14:paraId="0AFAD578" w14:textId="77777777" w:rsidTr="003A2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AE9638E" w14:textId="77777777" w:rsidR="0073444E" w:rsidRPr="00C648A6" w:rsidRDefault="0073444E" w:rsidP="003A2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Update</w:t>
            </w:r>
            <w:r w:rsidRPr="00C648A6">
              <w:rPr>
                <w:lang w:val="en-US"/>
              </w:rPr>
              <w:t xml:space="preserve"> fails with invalid phone number (&lt; 8 digits / non-integer)</w:t>
            </w:r>
          </w:p>
        </w:tc>
        <w:tc>
          <w:tcPr>
            <w:tcW w:w="716" w:type="dxa"/>
          </w:tcPr>
          <w:p w14:paraId="469D144E" w14:textId="77777777" w:rsidR="0073444E" w:rsidRPr="00C648A6" w:rsidRDefault="0073444E" w:rsidP="003A2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90" w:type="dxa"/>
          </w:tcPr>
          <w:p w14:paraId="1320C663" w14:textId="77777777" w:rsidR="0073444E" w:rsidRPr="00C648A6" w:rsidRDefault="0073444E" w:rsidP="003A2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55" w:type="dxa"/>
          </w:tcPr>
          <w:p w14:paraId="6B677378" w14:textId="77777777" w:rsidR="0073444E" w:rsidRPr="00C648A6" w:rsidRDefault="0073444E" w:rsidP="003A2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26" w:type="dxa"/>
          </w:tcPr>
          <w:p w14:paraId="7AC5A293" w14:textId="77777777" w:rsidR="0073444E" w:rsidRPr="00C648A6" w:rsidRDefault="0073444E" w:rsidP="003A2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3444E" w:rsidRPr="006E3770" w14:paraId="346CAA45" w14:textId="77777777" w:rsidTr="003A2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3DC1E01" w14:textId="77777777" w:rsidR="0073444E" w:rsidRPr="00C648A6" w:rsidRDefault="0073444E" w:rsidP="003A2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Update</w:t>
            </w:r>
            <w:r w:rsidRPr="00C648A6">
              <w:rPr>
                <w:lang w:val="en-US"/>
              </w:rPr>
              <w:t xml:space="preserve"> fails with null fields</w:t>
            </w:r>
          </w:p>
        </w:tc>
        <w:tc>
          <w:tcPr>
            <w:tcW w:w="716" w:type="dxa"/>
          </w:tcPr>
          <w:p w14:paraId="3E77FC28" w14:textId="77777777" w:rsidR="0073444E" w:rsidRPr="00C648A6" w:rsidRDefault="0073444E" w:rsidP="003A2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90" w:type="dxa"/>
          </w:tcPr>
          <w:p w14:paraId="1C1164AC" w14:textId="77777777" w:rsidR="0073444E" w:rsidRPr="00C648A6" w:rsidRDefault="0073444E" w:rsidP="003A2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55" w:type="dxa"/>
          </w:tcPr>
          <w:p w14:paraId="624FE1AA" w14:textId="77777777" w:rsidR="0073444E" w:rsidRPr="00C648A6" w:rsidRDefault="0073444E" w:rsidP="003A2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26" w:type="dxa"/>
          </w:tcPr>
          <w:p w14:paraId="2D912607" w14:textId="77777777" w:rsidR="0073444E" w:rsidRPr="00C648A6" w:rsidRDefault="0073444E" w:rsidP="003A2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47CCD6BB" w14:textId="77777777" w:rsidR="0073444E" w:rsidRPr="00C648A6" w:rsidRDefault="0073444E" w:rsidP="0073444E">
      <w:pPr>
        <w:rPr>
          <w:lang w:val="en-US"/>
        </w:rPr>
      </w:pPr>
    </w:p>
    <w:p w14:paraId="1856B095" w14:textId="77777777" w:rsidR="0073444E" w:rsidRDefault="0073444E" w:rsidP="0073444E">
      <w:pPr>
        <w:rPr>
          <w:lang w:val="en-US"/>
        </w:rPr>
      </w:pPr>
    </w:p>
    <w:p w14:paraId="50C10624" w14:textId="77777777" w:rsidR="0073444E" w:rsidRPr="003B4E8C" w:rsidRDefault="0073444E" w:rsidP="0073444E">
      <w:pPr>
        <w:pStyle w:val="Heading4"/>
        <w:rPr>
          <w:lang w:val="en-GB"/>
        </w:rPr>
      </w:pPr>
      <w:r>
        <w:rPr>
          <w:lang w:val="en-GB"/>
        </w:rPr>
        <w:t>Become Attendee Function</w:t>
      </w:r>
    </w:p>
    <w:p w14:paraId="18156DE5" w14:textId="0921AE39" w:rsidR="0073444E" w:rsidRPr="00A319F9" w:rsidRDefault="006E3770" w:rsidP="0073444E">
      <w:pPr>
        <w:rPr>
          <w:lang w:val="en-GB"/>
        </w:rPr>
      </w:pPr>
      <w:r>
        <w:t>Tester:</w:t>
      </w:r>
      <w:r>
        <w:rPr>
          <w:u w:val="single"/>
        </w:rPr>
        <w:t xml:space="preserve">     </w:t>
      </w:r>
      <w:r w:rsidRPr="006E3770">
        <w:rPr>
          <w:u w:val="single"/>
        </w:rPr>
        <w:t>Morten</w:t>
      </w:r>
      <w:r>
        <w:rPr>
          <w:u w:val="single"/>
        </w:rPr>
        <w:t xml:space="preserve"> Liknes   </w:t>
      </w:r>
      <w:r>
        <w:t xml:space="preserve"> Date:</w:t>
      </w:r>
      <w:r>
        <w:rPr>
          <w:u w:val="single"/>
        </w:rPr>
        <w:t xml:space="preserve">    04.04.2017    </w:t>
      </w:r>
    </w:p>
    <w:tbl>
      <w:tblPr>
        <w:tblStyle w:val="GridTable4-Accent3"/>
        <w:tblW w:w="9867" w:type="dxa"/>
        <w:tblLook w:val="04A0" w:firstRow="1" w:lastRow="0" w:firstColumn="1" w:lastColumn="0" w:noHBand="0" w:noVBand="1"/>
        <w:tblCaption w:val=""/>
        <w:tblDescription w:val=""/>
      </w:tblPr>
      <w:tblGrid>
        <w:gridCol w:w="2878"/>
        <w:gridCol w:w="672"/>
        <w:gridCol w:w="790"/>
        <w:gridCol w:w="4202"/>
        <w:gridCol w:w="1325"/>
      </w:tblGrid>
      <w:tr w:rsidR="0073444E" w14:paraId="088E6B98" w14:textId="77777777" w:rsidTr="003A2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0925A35E" w14:textId="77777777" w:rsidR="0073444E" w:rsidRPr="00A913CA" w:rsidRDefault="0073444E" w:rsidP="003A2745">
            <w:pPr>
              <w:jc w:val="center"/>
              <w:rPr>
                <w:lang w:val="en-US"/>
              </w:rPr>
            </w:pPr>
            <w:r w:rsidRPr="00A913CA">
              <w:rPr>
                <w:lang w:val="en-US"/>
              </w:rPr>
              <w:t xml:space="preserve">Find Public Appointments </w:t>
            </w:r>
            <w:r>
              <w:rPr>
                <w:lang w:val="en-US"/>
              </w:rPr>
              <w:t>P</w:t>
            </w:r>
            <w:r w:rsidRPr="00A913CA">
              <w:rPr>
                <w:lang w:val="en-US"/>
              </w:rPr>
              <w:t>age Function</w:t>
            </w:r>
          </w:p>
        </w:tc>
        <w:tc>
          <w:tcPr>
            <w:tcW w:w="672" w:type="dxa"/>
          </w:tcPr>
          <w:p w14:paraId="03F8F0F8" w14:textId="77777777" w:rsidR="0073444E" w:rsidRDefault="0073444E" w:rsidP="003A2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13CA">
              <w:rPr>
                <w:lang w:val="en-US"/>
              </w:rPr>
              <w:t xml:space="preserve"> </w:t>
            </w:r>
            <w:r>
              <w:t>OK</w:t>
            </w:r>
          </w:p>
        </w:tc>
        <w:tc>
          <w:tcPr>
            <w:tcW w:w="790" w:type="dxa"/>
          </w:tcPr>
          <w:p w14:paraId="004106D5" w14:textId="77777777" w:rsidR="0073444E" w:rsidRDefault="0073444E" w:rsidP="003A2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  <w:tc>
          <w:tcPr>
            <w:tcW w:w="4202" w:type="dxa"/>
          </w:tcPr>
          <w:p w14:paraId="59AFB759" w14:textId="77777777" w:rsidR="0073444E" w:rsidRDefault="0073444E" w:rsidP="003A27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325" w:type="dxa"/>
          </w:tcPr>
          <w:p w14:paraId="4519C459" w14:textId="77777777" w:rsidR="0073444E" w:rsidRDefault="0073444E" w:rsidP="003A2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Severity</w:t>
            </w:r>
          </w:p>
        </w:tc>
      </w:tr>
      <w:tr w:rsidR="00820821" w:rsidRPr="00E02E49" w14:paraId="554749B9" w14:textId="77777777" w:rsidTr="003A2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5AC250DA" w14:textId="77777777" w:rsidR="00820821" w:rsidRPr="002B21BC" w:rsidRDefault="00820821" w:rsidP="008208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 appointments table are displayed correctly</w:t>
            </w:r>
          </w:p>
        </w:tc>
        <w:tc>
          <w:tcPr>
            <w:tcW w:w="672" w:type="dxa"/>
          </w:tcPr>
          <w:p w14:paraId="6BA4A298" w14:textId="31085002" w:rsidR="00820821" w:rsidRPr="00586BAA" w:rsidRDefault="00820821" w:rsidP="0082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25FE9489" w14:textId="77777777" w:rsidR="00820821" w:rsidRPr="00586BAA" w:rsidRDefault="00820821" w:rsidP="0082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02" w:type="dxa"/>
          </w:tcPr>
          <w:p w14:paraId="3295143A" w14:textId="26F218F9" w:rsidR="00820821" w:rsidRPr="00586BAA" w:rsidRDefault="00820821" w:rsidP="0082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325" w:type="dxa"/>
          </w:tcPr>
          <w:p w14:paraId="1C35C15A" w14:textId="77777777" w:rsidR="00820821" w:rsidRPr="00586BAA" w:rsidRDefault="00820821" w:rsidP="0082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20821" w:rsidRPr="00E02E49" w14:paraId="789ECA6F" w14:textId="77777777" w:rsidTr="003A2745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2AE4289B" w14:textId="77777777" w:rsidR="00820821" w:rsidRPr="00586BAA" w:rsidRDefault="00820821" w:rsidP="00820821">
            <w:pPr>
              <w:jc w:val="center"/>
              <w:rPr>
                <w:lang w:val="en-US"/>
              </w:rPr>
            </w:pPr>
            <w:r w:rsidRPr="002B21BC">
              <w:rPr>
                <w:lang w:val="en-US"/>
              </w:rPr>
              <w:t>Sorting appointment data functions correctly</w:t>
            </w:r>
          </w:p>
        </w:tc>
        <w:tc>
          <w:tcPr>
            <w:tcW w:w="672" w:type="dxa"/>
          </w:tcPr>
          <w:p w14:paraId="0DF69974" w14:textId="30B4BD6F" w:rsidR="00820821" w:rsidRPr="00586BAA" w:rsidRDefault="00820821" w:rsidP="00820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4869B422" w14:textId="77777777" w:rsidR="00820821" w:rsidRPr="00586BAA" w:rsidRDefault="00820821" w:rsidP="00820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02" w:type="dxa"/>
          </w:tcPr>
          <w:p w14:paraId="1A3050A6" w14:textId="20D40EE9" w:rsidR="00820821" w:rsidRPr="00586BAA" w:rsidRDefault="00820821" w:rsidP="00820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325" w:type="dxa"/>
          </w:tcPr>
          <w:p w14:paraId="4A92B10B" w14:textId="77777777" w:rsidR="00820821" w:rsidRPr="00586BAA" w:rsidRDefault="00820821" w:rsidP="00820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20821" w:rsidRPr="00E02E49" w14:paraId="1CA01F4B" w14:textId="77777777" w:rsidTr="003A2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7EC9038D" w14:textId="77777777" w:rsidR="00820821" w:rsidRPr="00586BAA" w:rsidRDefault="00820821" w:rsidP="008208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Selecting an appointment and clicking Apply To Attend The Selected Appointment button navigates to correct page.</w:t>
            </w:r>
          </w:p>
        </w:tc>
        <w:tc>
          <w:tcPr>
            <w:tcW w:w="672" w:type="dxa"/>
          </w:tcPr>
          <w:p w14:paraId="009A228D" w14:textId="024CD458" w:rsidR="00820821" w:rsidRPr="00586BAA" w:rsidRDefault="00820821" w:rsidP="0082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342C251C" w14:textId="77777777" w:rsidR="00820821" w:rsidRPr="00586BAA" w:rsidRDefault="00820821" w:rsidP="0082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02" w:type="dxa"/>
          </w:tcPr>
          <w:p w14:paraId="1C986B42" w14:textId="587AE353" w:rsidR="00820821" w:rsidRPr="00586BAA" w:rsidRDefault="00820821" w:rsidP="0082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325" w:type="dxa"/>
          </w:tcPr>
          <w:p w14:paraId="1E5777EA" w14:textId="77777777" w:rsidR="00820821" w:rsidRPr="00586BAA" w:rsidRDefault="00820821" w:rsidP="0082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20821" w:rsidRPr="00E02E49" w14:paraId="58B64335" w14:textId="77777777" w:rsidTr="003A2745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45DD42D2" w14:textId="77777777" w:rsidR="00820821" w:rsidRPr="00586BAA" w:rsidRDefault="00820821" w:rsidP="008208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Find Public Courses button redirects to correct page</w:t>
            </w:r>
          </w:p>
        </w:tc>
        <w:tc>
          <w:tcPr>
            <w:tcW w:w="672" w:type="dxa"/>
          </w:tcPr>
          <w:p w14:paraId="545947D2" w14:textId="3FE80048" w:rsidR="00820821" w:rsidRPr="00586BAA" w:rsidRDefault="00820821" w:rsidP="00820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00251710" w14:textId="77777777" w:rsidR="00820821" w:rsidRPr="00586BAA" w:rsidRDefault="00820821" w:rsidP="00820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02" w:type="dxa"/>
          </w:tcPr>
          <w:p w14:paraId="29F27723" w14:textId="425F9B4E" w:rsidR="00820821" w:rsidRPr="00586BAA" w:rsidRDefault="00820821" w:rsidP="00820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325" w:type="dxa"/>
          </w:tcPr>
          <w:p w14:paraId="55D147A4" w14:textId="77777777" w:rsidR="00820821" w:rsidRPr="00586BAA" w:rsidRDefault="00820821" w:rsidP="00820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633D1FEB" w14:textId="3E125DFE" w:rsidR="0073444E" w:rsidRDefault="0073444E" w:rsidP="0073444E">
      <w:pPr>
        <w:rPr>
          <w:lang w:val="en-GB"/>
        </w:rPr>
      </w:pPr>
    </w:p>
    <w:p w14:paraId="61ACC159" w14:textId="595CF817" w:rsidR="006E3770" w:rsidRDefault="006E3770" w:rsidP="0073444E">
      <w:pPr>
        <w:rPr>
          <w:lang w:val="en-GB"/>
        </w:rPr>
      </w:pPr>
      <w:r>
        <w:t>Tester:</w:t>
      </w:r>
      <w:r>
        <w:rPr>
          <w:u w:val="single"/>
        </w:rPr>
        <w:t xml:space="preserve">     </w:t>
      </w:r>
      <w:r w:rsidRPr="006E3770">
        <w:rPr>
          <w:u w:val="single"/>
        </w:rPr>
        <w:t>Morten</w:t>
      </w:r>
      <w:r>
        <w:rPr>
          <w:u w:val="single"/>
        </w:rPr>
        <w:t xml:space="preserve"> Liknes   </w:t>
      </w:r>
      <w:r>
        <w:t xml:space="preserve"> Date:</w:t>
      </w:r>
      <w:r>
        <w:rPr>
          <w:u w:val="single"/>
        </w:rPr>
        <w:t xml:space="preserve">    04.04.2017    </w:t>
      </w:r>
    </w:p>
    <w:tbl>
      <w:tblPr>
        <w:tblStyle w:val="GridTable4-Accent3"/>
        <w:tblW w:w="9867" w:type="dxa"/>
        <w:tblLook w:val="04A0" w:firstRow="1" w:lastRow="0" w:firstColumn="1" w:lastColumn="0" w:noHBand="0" w:noVBand="1"/>
        <w:tblCaption w:val=""/>
        <w:tblDescription w:val=""/>
      </w:tblPr>
      <w:tblGrid>
        <w:gridCol w:w="2878"/>
        <w:gridCol w:w="672"/>
        <w:gridCol w:w="790"/>
        <w:gridCol w:w="4202"/>
        <w:gridCol w:w="1325"/>
      </w:tblGrid>
      <w:tr w:rsidR="0073444E" w14:paraId="6D9D181C" w14:textId="77777777" w:rsidTr="003A2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3AFE6824" w14:textId="77777777" w:rsidR="0073444E" w:rsidRPr="00A913CA" w:rsidRDefault="0073444E" w:rsidP="003A2745">
            <w:pPr>
              <w:jc w:val="center"/>
              <w:rPr>
                <w:lang w:val="en-US"/>
              </w:rPr>
            </w:pPr>
            <w:r w:rsidRPr="00A913CA">
              <w:rPr>
                <w:lang w:val="en-US"/>
              </w:rPr>
              <w:t xml:space="preserve">Find Public Courses </w:t>
            </w:r>
            <w:r>
              <w:rPr>
                <w:lang w:val="en-US"/>
              </w:rPr>
              <w:t>P</w:t>
            </w:r>
            <w:r w:rsidRPr="00A913CA">
              <w:rPr>
                <w:lang w:val="en-US"/>
              </w:rPr>
              <w:t>age Function</w:t>
            </w:r>
          </w:p>
        </w:tc>
        <w:tc>
          <w:tcPr>
            <w:tcW w:w="672" w:type="dxa"/>
          </w:tcPr>
          <w:p w14:paraId="4CEE0AE3" w14:textId="77777777" w:rsidR="0073444E" w:rsidRDefault="0073444E" w:rsidP="003A2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13CA">
              <w:rPr>
                <w:lang w:val="en-US"/>
              </w:rPr>
              <w:t xml:space="preserve"> </w:t>
            </w:r>
            <w:r>
              <w:t>OK</w:t>
            </w:r>
          </w:p>
        </w:tc>
        <w:tc>
          <w:tcPr>
            <w:tcW w:w="790" w:type="dxa"/>
          </w:tcPr>
          <w:p w14:paraId="63249030" w14:textId="77777777" w:rsidR="0073444E" w:rsidRDefault="0073444E" w:rsidP="003A2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  <w:tc>
          <w:tcPr>
            <w:tcW w:w="4202" w:type="dxa"/>
          </w:tcPr>
          <w:p w14:paraId="0CBC6698" w14:textId="77777777" w:rsidR="0073444E" w:rsidRDefault="0073444E" w:rsidP="003A27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325" w:type="dxa"/>
          </w:tcPr>
          <w:p w14:paraId="32B890F0" w14:textId="77777777" w:rsidR="0073444E" w:rsidRDefault="0073444E" w:rsidP="003A2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Severity</w:t>
            </w:r>
          </w:p>
        </w:tc>
      </w:tr>
      <w:tr w:rsidR="00820821" w:rsidRPr="00E02E49" w14:paraId="742C4AD9" w14:textId="77777777" w:rsidTr="003A2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3EB2CA9B" w14:textId="77777777" w:rsidR="00820821" w:rsidRPr="002B21BC" w:rsidRDefault="00820821" w:rsidP="008208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 Courses table are displayed correctly</w:t>
            </w:r>
          </w:p>
        </w:tc>
        <w:tc>
          <w:tcPr>
            <w:tcW w:w="672" w:type="dxa"/>
          </w:tcPr>
          <w:p w14:paraId="6C136D74" w14:textId="622E8E89" w:rsidR="00820821" w:rsidRPr="00586BAA" w:rsidRDefault="00820821" w:rsidP="0082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405AF07B" w14:textId="77777777" w:rsidR="00820821" w:rsidRPr="00586BAA" w:rsidRDefault="00820821" w:rsidP="0082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02" w:type="dxa"/>
          </w:tcPr>
          <w:p w14:paraId="7BC8638A" w14:textId="2F1EF7AF" w:rsidR="00820821" w:rsidRPr="00586BAA" w:rsidRDefault="00820821" w:rsidP="0082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325" w:type="dxa"/>
          </w:tcPr>
          <w:p w14:paraId="519FA290" w14:textId="77777777" w:rsidR="00820821" w:rsidRPr="00586BAA" w:rsidRDefault="00820821" w:rsidP="0082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20821" w:rsidRPr="00E02E49" w14:paraId="6B385839" w14:textId="77777777" w:rsidTr="003A2745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62404D2F" w14:textId="77777777" w:rsidR="00820821" w:rsidRPr="00586BAA" w:rsidRDefault="00820821" w:rsidP="008208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Sorting Course </w:t>
            </w:r>
            <w:r w:rsidRPr="002B21BC">
              <w:rPr>
                <w:lang w:val="en-US"/>
              </w:rPr>
              <w:t>data functions correctly</w:t>
            </w:r>
          </w:p>
        </w:tc>
        <w:tc>
          <w:tcPr>
            <w:tcW w:w="672" w:type="dxa"/>
          </w:tcPr>
          <w:p w14:paraId="57DDE2B5" w14:textId="5210CD37" w:rsidR="00820821" w:rsidRPr="00586BAA" w:rsidRDefault="00820821" w:rsidP="00820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764F2366" w14:textId="77777777" w:rsidR="00820821" w:rsidRPr="00586BAA" w:rsidRDefault="00820821" w:rsidP="00820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02" w:type="dxa"/>
          </w:tcPr>
          <w:p w14:paraId="550E049A" w14:textId="699D8C3F" w:rsidR="00820821" w:rsidRPr="00586BAA" w:rsidRDefault="00820821" w:rsidP="00820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325" w:type="dxa"/>
          </w:tcPr>
          <w:p w14:paraId="15D36E3A" w14:textId="77777777" w:rsidR="00820821" w:rsidRPr="00586BAA" w:rsidRDefault="00820821" w:rsidP="00820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20821" w:rsidRPr="00E02E49" w14:paraId="2B0B82B4" w14:textId="77777777" w:rsidTr="003A2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6B9D628A" w14:textId="77777777" w:rsidR="00820821" w:rsidRPr="00586BAA" w:rsidRDefault="00820821" w:rsidP="008208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Selecting a course and clicking Apply To Attend The Selected Course button navigates to correct page.</w:t>
            </w:r>
          </w:p>
        </w:tc>
        <w:tc>
          <w:tcPr>
            <w:tcW w:w="672" w:type="dxa"/>
          </w:tcPr>
          <w:p w14:paraId="0FDA2E43" w14:textId="5C1A41D9" w:rsidR="00820821" w:rsidRPr="00586BAA" w:rsidRDefault="00820821" w:rsidP="0082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402D89FF" w14:textId="77777777" w:rsidR="00820821" w:rsidRPr="00586BAA" w:rsidRDefault="00820821" w:rsidP="0082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02" w:type="dxa"/>
          </w:tcPr>
          <w:p w14:paraId="2E13C452" w14:textId="765D106C" w:rsidR="00820821" w:rsidRPr="00586BAA" w:rsidRDefault="00820821" w:rsidP="0082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325" w:type="dxa"/>
          </w:tcPr>
          <w:p w14:paraId="475F389C" w14:textId="77777777" w:rsidR="00820821" w:rsidRPr="00586BAA" w:rsidRDefault="00820821" w:rsidP="0082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20821" w:rsidRPr="006E3770" w14:paraId="5D8C06DA" w14:textId="77777777" w:rsidTr="003A2745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73A1F88C" w14:textId="77777777" w:rsidR="00820821" w:rsidRPr="00586BAA" w:rsidRDefault="00820821" w:rsidP="008208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Find Public Appointments button redirects to correct page</w:t>
            </w:r>
          </w:p>
        </w:tc>
        <w:tc>
          <w:tcPr>
            <w:tcW w:w="672" w:type="dxa"/>
          </w:tcPr>
          <w:p w14:paraId="27C905CD" w14:textId="77777777" w:rsidR="00820821" w:rsidRPr="00586BAA" w:rsidRDefault="00820821" w:rsidP="00820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90" w:type="dxa"/>
          </w:tcPr>
          <w:p w14:paraId="65F05586" w14:textId="77777777" w:rsidR="00820821" w:rsidRPr="00586BAA" w:rsidRDefault="00820821" w:rsidP="00820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02" w:type="dxa"/>
          </w:tcPr>
          <w:p w14:paraId="500DDD88" w14:textId="77777777" w:rsidR="00820821" w:rsidRPr="00586BAA" w:rsidRDefault="00820821" w:rsidP="00820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25" w:type="dxa"/>
          </w:tcPr>
          <w:p w14:paraId="3EF87ACE" w14:textId="77777777" w:rsidR="00820821" w:rsidRPr="00586BAA" w:rsidRDefault="00820821" w:rsidP="00820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5FEFC71D" w14:textId="5457F168" w:rsidR="0073444E" w:rsidRDefault="0073444E" w:rsidP="0073444E">
      <w:pPr>
        <w:rPr>
          <w:lang w:val="en-US"/>
        </w:rPr>
      </w:pPr>
    </w:p>
    <w:p w14:paraId="4CD513C6" w14:textId="17975428" w:rsidR="006E3770" w:rsidRDefault="006E3770" w:rsidP="0073444E">
      <w:pPr>
        <w:rPr>
          <w:lang w:val="en-US"/>
        </w:rPr>
      </w:pPr>
      <w:r>
        <w:lastRenderedPageBreak/>
        <w:t>Tester:</w:t>
      </w:r>
      <w:r>
        <w:rPr>
          <w:u w:val="single"/>
        </w:rPr>
        <w:t xml:space="preserve">     </w:t>
      </w:r>
      <w:r w:rsidRPr="006E3770">
        <w:rPr>
          <w:u w:val="single"/>
        </w:rPr>
        <w:t>Morten</w:t>
      </w:r>
      <w:r>
        <w:rPr>
          <w:u w:val="single"/>
        </w:rPr>
        <w:t xml:space="preserve"> Liknes   </w:t>
      </w:r>
      <w:r>
        <w:t xml:space="preserve"> Date:</w:t>
      </w:r>
      <w:r>
        <w:rPr>
          <w:u w:val="single"/>
        </w:rPr>
        <w:t xml:space="preserve">    04.04.2017    </w:t>
      </w:r>
    </w:p>
    <w:tbl>
      <w:tblPr>
        <w:tblStyle w:val="GridTable4-Accent3"/>
        <w:tblW w:w="9867" w:type="dxa"/>
        <w:tblLook w:val="04A0" w:firstRow="1" w:lastRow="0" w:firstColumn="1" w:lastColumn="0" w:noHBand="0" w:noVBand="1"/>
        <w:tblCaption w:val=""/>
        <w:tblDescription w:val=""/>
      </w:tblPr>
      <w:tblGrid>
        <w:gridCol w:w="2878"/>
        <w:gridCol w:w="672"/>
        <w:gridCol w:w="790"/>
        <w:gridCol w:w="4202"/>
        <w:gridCol w:w="1325"/>
      </w:tblGrid>
      <w:tr w:rsidR="0073444E" w14:paraId="5518FD85" w14:textId="77777777" w:rsidTr="003A2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0CB68F49" w14:textId="77777777" w:rsidR="0073444E" w:rsidRPr="00A913CA" w:rsidRDefault="0073444E" w:rsidP="003A2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Apply To A</w:t>
            </w:r>
            <w:r w:rsidRPr="00A913CA">
              <w:rPr>
                <w:lang w:val="en-US"/>
              </w:rPr>
              <w:t xml:space="preserve">ttend </w:t>
            </w:r>
            <w:r>
              <w:rPr>
                <w:lang w:val="en-US"/>
              </w:rPr>
              <w:t xml:space="preserve"> Appointment Page</w:t>
            </w:r>
            <w:r w:rsidRPr="00A913CA">
              <w:rPr>
                <w:lang w:val="en-US"/>
              </w:rPr>
              <w:t xml:space="preserve"> Function</w:t>
            </w:r>
          </w:p>
        </w:tc>
        <w:tc>
          <w:tcPr>
            <w:tcW w:w="672" w:type="dxa"/>
          </w:tcPr>
          <w:p w14:paraId="52A39EA3" w14:textId="77777777" w:rsidR="0073444E" w:rsidRDefault="0073444E" w:rsidP="003A2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13CA">
              <w:rPr>
                <w:lang w:val="en-US"/>
              </w:rPr>
              <w:t xml:space="preserve"> </w:t>
            </w:r>
            <w:r>
              <w:t>OK</w:t>
            </w:r>
          </w:p>
        </w:tc>
        <w:tc>
          <w:tcPr>
            <w:tcW w:w="790" w:type="dxa"/>
          </w:tcPr>
          <w:p w14:paraId="6A09B91D" w14:textId="77777777" w:rsidR="0073444E" w:rsidRDefault="0073444E" w:rsidP="003A2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  <w:tc>
          <w:tcPr>
            <w:tcW w:w="4202" w:type="dxa"/>
          </w:tcPr>
          <w:p w14:paraId="120F8EF0" w14:textId="77777777" w:rsidR="0073444E" w:rsidRDefault="0073444E" w:rsidP="003A27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325" w:type="dxa"/>
          </w:tcPr>
          <w:p w14:paraId="79EB5B42" w14:textId="77777777" w:rsidR="0073444E" w:rsidRDefault="0073444E" w:rsidP="003A2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Severity</w:t>
            </w:r>
          </w:p>
        </w:tc>
      </w:tr>
      <w:tr w:rsidR="00820821" w:rsidRPr="00E02E49" w14:paraId="6153FFF5" w14:textId="77777777" w:rsidTr="003A2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3AC2AB9D" w14:textId="77777777" w:rsidR="00820821" w:rsidRPr="002B21BC" w:rsidRDefault="00820821" w:rsidP="008208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Appointment details are displayed correctly</w:t>
            </w:r>
          </w:p>
        </w:tc>
        <w:tc>
          <w:tcPr>
            <w:tcW w:w="672" w:type="dxa"/>
          </w:tcPr>
          <w:p w14:paraId="593E66C6" w14:textId="2F097782" w:rsidR="00820821" w:rsidRPr="00586BAA" w:rsidRDefault="00820821" w:rsidP="0082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49F9915F" w14:textId="77777777" w:rsidR="00820821" w:rsidRPr="00586BAA" w:rsidRDefault="00820821" w:rsidP="0082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02" w:type="dxa"/>
          </w:tcPr>
          <w:p w14:paraId="064AC261" w14:textId="193A93D1" w:rsidR="00820821" w:rsidRPr="00586BAA" w:rsidRDefault="00820821" w:rsidP="0082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325" w:type="dxa"/>
          </w:tcPr>
          <w:p w14:paraId="7D0FC70C" w14:textId="77777777" w:rsidR="00820821" w:rsidRPr="00586BAA" w:rsidRDefault="00820821" w:rsidP="0082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20821" w:rsidRPr="00E02E49" w14:paraId="120E8523" w14:textId="77777777" w:rsidTr="003A2745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6E8F49B8" w14:textId="77777777" w:rsidR="00820821" w:rsidRPr="00586BAA" w:rsidRDefault="00820821" w:rsidP="00820821">
            <w:pPr>
              <w:rPr>
                <w:lang w:val="en-US"/>
              </w:rPr>
            </w:pPr>
            <w:r>
              <w:rPr>
                <w:lang w:val="en-US"/>
              </w:rPr>
              <w:t>Message box with “Yes” and “No” buttons are displayed with a confirmation message.</w:t>
            </w:r>
          </w:p>
        </w:tc>
        <w:tc>
          <w:tcPr>
            <w:tcW w:w="672" w:type="dxa"/>
          </w:tcPr>
          <w:p w14:paraId="0A0C1162" w14:textId="77456761" w:rsidR="00820821" w:rsidRPr="00586BAA" w:rsidRDefault="00820821" w:rsidP="00820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0C0381B2" w14:textId="77777777" w:rsidR="00820821" w:rsidRPr="00586BAA" w:rsidRDefault="00820821" w:rsidP="00820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02" w:type="dxa"/>
          </w:tcPr>
          <w:p w14:paraId="7D9339C4" w14:textId="3C9BE5C1" w:rsidR="00820821" w:rsidRPr="00586BAA" w:rsidRDefault="00820821" w:rsidP="00820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325" w:type="dxa"/>
          </w:tcPr>
          <w:p w14:paraId="141C0593" w14:textId="77777777" w:rsidR="00820821" w:rsidRPr="00586BAA" w:rsidRDefault="00820821" w:rsidP="00820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20821" w:rsidRPr="00E02E49" w14:paraId="737EF350" w14:textId="77777777" w:rsidTr="003A2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5216540C" w14:textId="77777777" w:rsidR="00820821" w:rsidRPr="00586BAA" w:rsidRDefault="00820821" w:rsidP="008208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“Yes” button updates database with a new attendee where status is 0 , tag Id and Appointment id is correct.</w:t>
            </w:r>
          </w:p>
        </w:tc>
        <w:tc>
          <w:tcPr>
            <w:tcW w:w="672" w:type="dxa"/>
          </w:tcPr>
          <w:p w14:paraId="3DA34360" w14:textId="43C9FE25" w:rsidR="00820821" w:rsidRPr="00586BAA" w:rsidRDefault="00820821" w:rsidP="0082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3B5C8CBF" w14:textId="77777777" w:rsidR="00820821" w:rsidRPr="00586BAA" w:rsidRDefault="00820821" w:rsidP="0082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02" w:type="dxa"/>
          </w:tcPr>
          <w:p w14:paraId="6890512D" w14:textId="3727B3E6" w:rsidR="00820821" w:rsidRPr="00586BAA" w:rsidRDefault="00820821" w:rsidP="0082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325" w:type="dxa"/>
          </w:tcPr>
          <w:p w14:paraId="03872ABB" w14:textId="77777777" w:rsidR="00820821" w:rsidRPr="00586BAA" w:rsidRDefault="00820821" w:rsidP="0082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20821" w:rsidRPr="00E02E49" w14:paraId="098C838F" w14:textId="77777777" w:rsidTr="003A2745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68494AC8" w14:textId="77777777" w:rsidR="00820821" w:rsidRPr="00586BAA" w:rsidRDefault="00820821" w:rsidP="008208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“No” button redirects to correct page</w:t>
            </w:r>
          </w:p>
        </w:tc>
        <w:tc>
          <w:tcPr>
            <w:tcW w:w="672" w:type="dxa"/>
          </w:tcPr>
          <w:p w14:paraId="5EC6CB46" w14:textId="092D4BF6" w:rsidR="00820821" w:rsidRPr="00586BAA" w:rsidRDefault="00820821" w:rsidP="00820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0B71167F" w14:textId="77777777" w:rsidR="00820821" w:rsidRPr="00586BAA" w:rsidRDefault="00820821" w:rsidP="00820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02" w:type="dxa"/>
          </w:tcPr>
          <w:p w14:paraId="0C78C65B" w14:textId="29C7C1D5" w:rsidR="00820821" w:rsidRPr="00586BAA" w:rsidRDefault="00820821" w:rsidP="00820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325" w:type="dxa"/>
          </w:tcPr>
          <w:p w14:paraId="105E37BA" w14:textId="77777777" w:rsidR="00820821" w:rsidRPr="00586BAA" w:rsidRDefault="00820821" w:rsidP="00820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20821" w:rsidRPr="00E02E49" w14:paraId="61985A4B" w14:textId="77777777" w:rsidTr="003A2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6E9FC622" w14:textId="77777777" w:rsidR="00820821" w:rsidRPr="00586BAA" w:rsidRDefault="00820821" w:rsidP="008208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“Back To Find Appointments” button is displayed after attendance attempt</w:t>
            </w:r>
          </w:p>
        </w:tc>
        <w:tc>
          <w:tcPr>
            <w:tcW w:w="672" w:type="dxa"/>
          </w:tcPr>
          <w:p w14:paraId="0281079B" w14:textId="6F63DB52" w:rsidR="00820821" w:rsidRPr="00586BAA" w:rsidRDefault="00820821" w:rsidP="0082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2B0D8586" w14:textId="77777777" w:rsidR="00820821" w:rsidRPr="00586BAA" w:rsidRDefault="00820821" w:rsidP="0082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02" w:type="dxa"/>
          </w:tcPr>
          <w:p w14:paraId="40C832B5" w14:textId="64E1DBE9" w:rsidR="00820821" w:rsidRPr="00586BAA" w:rsidRDefault="00820821" w:rsidP="0082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325" w:type="dxa"/>
          </w:tcPr>
          <w:p w14:paraId="5B4E301B" w14:textId="77777777" w:rsidR="00820821" w:rsidRPr="00586BAA" w:rsidRDefault="00820821" w:rsidP="0082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20821" w:rsidRPr="00E02E49" w14:paraId="0F91AEE8" w14:textId="77777777" w:rsidTr="003A2745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2CCCCAF6" w14:textId="77777777" w:rsidR="00820821" w:rsidRDefault="00820821" w:rsidP="008208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“Back To Find Appointments” button redirects to correct page</w:t>
            </w:r>
          </w:p>
        </w:tc>
        <w:tc>
          <w:tcPr>
            <w:tcW w:w="672" w:type="dxa"/>
          </w:tcPr>
          <w:p w14:paraId="4792FF6E" w14:textId="47BE750D" w:rsidR="00820821" w:rsidRPr="00586BAA" w:rsidRDefault="00820821" w:rsidP="00820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6D5E0469" w14:textId="77777777" w:rsidR="00820821" w:rsidRPr="00586BAA" w:rsidRDefault="00820821" w:rsidP="00820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02" w:type="dxa"/>
          </w:tcPr>
          <w:p w14:paraId="4ADC2E19" w14:textId="709D53C7" w:rsidR="00820821" w:rsidRPr="00586BAA" w:rsidRDefault="00820821" w:rsidP="00820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325" w:type="dxa"/>
          </w:tcPr>
          <w:p w14:paraId="7BE15BF5" w14:textId="77777777" w:rsidR="00820821" w:rsidRPr="00586BAA" w:rsidRDefault="00820821" w:rsidP="00820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20821" w:rsidRPr="00E02E49" w14:paraId="516E0362" w14:textId="77777777" w:rsidTr="003A2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62EFB925" w14:textId="77777777" w:rsidR="00820821" w:rsidRPr="00586BAA" w:rsidRDefault="00820821" w:rsidP="00820821">
            <w:pPr>
              <w:jc w:val="center"/>
              <w:rPr>
                <w:lang w:val="en-US"/>
              </w:rPr>
            </w:pPr>
            <w:r w:rsidRPr="00A1717D">
              <w:rPr>
                <w:lang w:val="en-US"/>
              </w:rPr>
              <w:t>Response if attendee creation fails</w:t>
            </w:r>
          </w:p>
        </w:tc>
        <w:tc>
          <w:tcPr>
            <w:tcW w:w="672" w:type="dxa"/>
          </w:tcPr>
          <w:p w14:paraId="219EA97E" w14:textId="5EA3F440" w:rsidR="00820821" w:rsidRPr="00586BAA" w:rsidRDefault="00820821" w:rsidP="0082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5ED91393" w14:textId="77777777" w:rsidR="00820821" w:rsidRPr="00586BAA" w:rsidRDefault="00820821" w:rsidP="0082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02" w:type="dxa"/>
          </w:tcPr>
          <w:p w14:paraId="48D0CF36" w14:textId="52DE17EF" w:rsidR="00820821" w:rsidRPr="00586BAA" w:rsidRDefault="00820821" w:rsidP="0082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325" w:type="dxa"/>
          </w:tcPr>
          <w:p w14:paraId="0DAA182C" w14:textId="77777777" w:rsidR="00820821" w:rsidRPr="00586BAA" w:rsidRDefault="00820821" w:rsidP="0082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0484B7AC" w14:textId="77777777" w:rsidR="0073444E" w:rsidRDefault="0073444E" w:rsidP="0073444E">
      <w:pPr>
        <w:rPr>
          <w:lang w:val="en-US"/>
        </w:rPr>
      </w:pPr>
    </w:p>
    <w:p w14:paraId="7286F8A1" w14:textId="77777777" w:rsidR="0073444E" w:rsidRDefault="0073444E" w:rsidP="0073444E">
      <w:pPr>
        <w:overflowPunct/>
        <w:autoSpaceDE/>
        <w:autoSpaceDN/>
        <w:adjustRightInd/>
        <w:spacing w:before="0" w:after="0"/>
        <w:textAlignment w:val="auto"/>
        <w:rPr>
          <w:lang w:val="en-US"/>
        </w:rPr>
      </w:pPr>
      <w:r>
        <w:rPr>
          <w:lang w:val="en-US"/>
        </w:rPr>
        <w:br w:type="page"/>
      </w:r>
    </w:p>
    <w:p w14:paraId="3EFD2CB4" w14:textId="3A00A874" w:rsidR="0073444E" w:rsidRDefault="006E3770" w:rsidP="0073444E">
      <w:pPr>
        <w:rPr>
          <w:lang w:val="en-US"/>
        </w:rPr>
      </w:pPr>
      <w:r>
        <w:lastRenderedPageBreak/>
        <w:t>Tester:</w:t>
      </w:r>
      <w:r>
        <w:rPr>
          <w:u w:val="single"/>
        </w:rPr>
        <w:t xml:space="preserve">     </w:t>
      </w:r>
      <w:r w:rsidRPr="006E3770">
        <w:rPr>
          <w:u w:val="single"/>
        </w:rPr>
        <w:t>Morten</w:t>
      </w:r>
      <w:r>
        <w:rPr>
          <w:u w:val="single"/>
        </w:rPr>
        <w:t xml:space="preserve"> Liknes   </w:t>
      </w:r>
      <w:r>
        <w:t xml:space="preserve"> Date:</w:t>
      </w:r>
      <w:r>
        <w:rPr>
          <w:u w:val="single"/>
        </w:rPr>
        <w:t xml:space="preserve">    04.04.2017    </w:t>
      </w:r>
    </w:p>
    <w:tbl>
      <w:tblPr>
        <w:tblStyle w:val="GridTable4-Accent3"/>
        <w:tblW w:w="9867" w:type="dxa"/>
        <w:tblLook w:val="04A0" w:firstRow="1" w:lastRow="0" w:firstColumn="1" w:lastColumn="0" w:noHBand="0" w:noVBand="1"/>
        <w:tblCaption w:val=""/>
        <w:tblDescription w:val=""/>
      </w:tblPr>
      <w:tblGrid>
        <w:gridCol w:w="2878"/>
        <w:gridCol w:w="672"/>
        <w:gridCol w:w="790"/>
        <w:gridCol w:w="4202"/>
        <w:gridCol w:w="1325"/>
      </w:tblGrid>
      <w:tr w:rsidR="0073444E" w14:paraId="6C008BB9" w14:textId="77777777" w:rsidTr="003A2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11A8C4BE" w14:textId="77777777" w:rsidR="0073444E" w:rsidRPr="00A913CA" w:rsidRDefault="0073444E" w:rsidP="003A2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Apply To Attend Course Page</w:t>
            </w:r>
            <w:r w:rsidRPr="00A913CA">
              <w:rPr>
                <w:lang w:val="en-US"/>
              </w:rPr>
              <w:t xml:space="preserve"> Function</w:t>
            </w:r>
          </w:p>
        </w:tc>
        <w:tc>
          <w:tcPr>
            <w:tcW w:w="672" w:type="dxa"/>
          </w:tcPr>
          <w:p w14:paraId="12906E37" w14:textId="77777777" w:rsidR="0073444E" w:rsidRDefault="0073444E" w:rsidP="003A2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13CA">
              <w:rPr>
                <w:lang w:val="en-US"/>
              </w:rPr>
              <w:t xml:space="preserve"> </w:t>
            </w:r>
            <w:r>
              <w:t>OK</w:t>
            </w:r>
          </w:p>
        </w:tc>
        <w:tc>
          <w:tcPr>
            <w:tcW w:w="790" w:type="dxa"/>
          </w:tcPr>
          <w:p w14:paraId="49E0E881" w14:textId="77777777" w:rsidR="0073444E" w:rsidRDefault="0073444E" w:rsidP="003A2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  <w:tc>
          <w:tcPr>
            <w:tcW w:w="4202" w:type="dxa"/>
          </w:tcPr>
          <w:p w14:paraId="5444835D" w14:textId="77777777" w:rsidR="0073444E" w:rsidRDefault="0073444E" w:rsidP="003A27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325" w:type="dxa"/>
          </w:tcPr>
          <w:p w14:paraId="63707334" w14:textId="77777777" w:rsidR="0073444E" w:rsidRDefault="0073444E" w:rsidP="003A2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Severity</w:t>
            </w:r>
          </w:p>
        </w:tc>
      </w:tr>
      <w:tr w:rsidR="0073444E" w:rsidRPr="00E02E49" w14:paraId="61162708" w14:textId="77777777" w:rsidTr="003A2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6BFD1F62" w14:textId="77777777" w:rsidR="0073444E" w:rsidRPr="002B21BC" w:rsidRDefault="0073444E" w:rsidP="003A2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Course details and appointments are displayed correctly</w:t>
            </w:r>
          </w:p>
        </w:tc>
        <w:tc>
          <w:tcPr>
            <w:tcW w:w="672" w:type="dxa"/>
          </w:tcPr>
          <w:p w14:paraId="68A9D116" w14:textId="3081A3B1" w:rsidR="0073444E" w:rsidRPr="00586BAA" w:rsidRDefault="007D30EF" w:rsidP="003A2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55C714C7" w14:textId="77777777" w:rsidR="0073444E" w:rsidRPr="00586BAA" w:rsidRDefault="0073444E" w:rsidP="003A2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02" w:type="dxa"/>
          </w:tcPr>
          <w:p w14:paraId="517503B0" w14:textId="6E3186EC" w:rsidR="0073444E" w:rsidRPr="00586BAA" w:rsidRDefault="007D30EF" w:rsidP="003A2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325" w:type="dxa"/>
          </w:tcPr>
          <w:p w14:paraId="111B5846" w14:textId="77777777" w:rsidR="0073444E" w:rsidRPr="00586BAA" w:rsidRDefault="0073444E" w:rsidP="003A2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3444E" w:rsidRPr="00E02E49" w14:paraId="43BAC31E" w14:textId="77777777" w:rsidTr="003A2745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29E44130" w14:textId="77777777" w:rsidR="0073444E" w:rsidRDefault="0073444E" w:rsidP="003A2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Sorting Appointment </w:t>
            </w:r>
            <w:r w:rsidRPr="002B21BC">
              <w:rPr>
                <w:lang w:val="en-US"/>
              </w:rPr>
              <w:t>data functions correctly</w:t>
            </w:r>
          </w:p>
        </w:tc>
        <w:tc>
          <w:tcPr>
            <w:tcW w:w="672" w:type="dxa"/>
          </w:tcPr>
          <w:p w14:paraId="34A59BC4" w14:textId="2CA82275" w:rsidR="0073444E" w:rsidRPr="00586BAA" w:rsidRDefault="007D30EF" w:rsidP="003A2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50557310" w14:textId="77777777" w:rsidR="0073444E" w:rsidRPr="00586BAA" w:rsidRDefault="0073444E" w:rsidP="003A2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02" w:type="dxa"/>
          </w:tcPr>
          <w:p w14:paraId="792C03E0" w14:textId="7EF45B2C" w:rsidR="0073444E" w:rsidRPr="00586BAA" w:rsidRDefault="007D30EF" w:rsidP="003A2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325" w:type="dxa"/>
          </w:tcPr>
          <w:p w14:paraId="289DAB20" w14:textId="77777777" w:rsidR="0073444E" w:rsidRPr="00586BAA" w:rsidRDefault="0073444E" w:rsidP="003A2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3444E" w:rsidRPr="00E02E49" w14:paraId="4A5AB54A" w14:textId="77777777" w:rsidTr="003A2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6EDC1D3A" w14:textId="77777777" w:rsidR="0073444E" w:rsidRDefault="0073444E" w:rsidP="003A2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“Cancel” button redirects to correct page</w:t>
            </w:r>
          </w:p>
        </w:tc>
        <w:tc>
          <w:tcPr>
            <w:tcW w:w="672" w:type="dxa"/>
          </w:tcPr>
          <w:p w14:paraId="0D5A3747" w14:textId="758A117F" w:rsidR="0073444E" w:rsidRPr="00586BAA" w:rsidRDefault="007D30EF" w:rsidP="003A2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59076659" w14:textId="77777777" w:rsidR="0073444E" w:rsidRPr="00586BAA" w:rsidRDefault="0073444E" w:rsidP="003A2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02" w:type="dxa"/>
          </w:tcPr>
          <w:p w14:paraId="0BEE5015" w14:textId="33951255" w:rsidR="0073444E" w:rsidRPr="00586BAA" w:rsidRDefault="007D30EF" w:rsidP="003A2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325" w:type="dxa"/>
          </w:tcPr>
          <w:p w14:paraId="5082F0BF" w14:textId="77777777" w:rsidR="0073444E" w:rsidRPr="00586BAA" w:rsidRDefault="0073444E" w:rsidP="003A2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3444E" w:rsidRPr="00E02E49" w14:paraId="235B87C7" w14:textId="77777777" w:rsidTr="003A2745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14E9B2EC" w14:textId="77777777" w:rsidR="0073444E" w:rsidRPr="00586BAA" w:rsidRDefault="0073444E" w:rsidP="003A2745">
            <w:pPr>
              <w:rPr>
                <w:lang w:val="en-US"/>
              </w:rPr>
            </w:pPr>
            <w:r>
              <w:rPr>
                <w:lang w:val="en-US"/>
              </w:rPr>
              <w:t>When Apply to course button is clicked a message box with “Yes” and “No” buttons are displayed with a confirmation message.</w:t>
            </w:r>
          </w:p>
        </w:tc>
        <w:tc>
          <w:tcPr>
            <w:tcW w:w="672" w:type="dxa"/>
          </w:tcPr>
          <w:p w14:paraId="6481D5CF" w14:textId="44AB7F30" w:rsidR="0073444E" w:rsidRPr="00586BAA" w:rsidRDefault="007D30EF" w:rsidP="003A2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63F44A60" w14:textId="77777777" w:rsidR="0073444E" w:rsidRPr="00586BAA" w:rsidRDefault="0073444E" w:rsidP="003A2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02" w:type="dxa"/>
          </w:tcPr>
          <w:p w14:paraId="2DD63F76" w14:textId="7C5DA4CB" w:rsidR="0073444E" w:rsidRPr="00586BAA" w:rsidRDefault="007D30EF" w:rsidP="003A2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325" w:type="dxa"/>
          </w:tcPr>
          <w:p w14:paraId="0F4D4BA4" w14:textId="77777777" w:rsidR="0073444E" w:rsidRPr="00586BAA" w:rsidRDefault="0073444E" w:rsidP="003A2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3444E" w:rsidRPr="00E02E49" w14:paraId="58D782E8" w14:textId="77777777" w:rsidTr="003A2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0974B5C9" w14:textId="77777777" w:rsidR="0073444E" w:rsidRPr="00586BAA" w:rsidRDefault="0073444E" w:rsidP="003A2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“Yes” button updates databasae with a new attendee for each appointment in the couse where status is 0 , tag Id and Appointment id is correct.</w:t>
            </w:r>
          </w:p>
        </w:tc>
        <w:tc>
          <w:tcPr>
            <w:tcW w:w="672" w:type="dxa"/>
          </w:tcPr>
          <w:p w14:paraId="5D6EA75A" w14:textId="59397EA7" w:rsidR="0073444E" w:rsidRPr="00586BAA" w:rsidRDefault="007D30EF" w:rsidP="003A2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7916FE89" w14:textId="77777777" w:rsidR="0073444E" w:rsidRPr="00586BAA" w:rsidRDefault="0073444E" w:rsidP="003A2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02" w:type="dxa"/>
          </w:tcPr>
          <w:p w14:paraId="022FBB9E" w14:textId="1EB8259E" w:rsidR="0073444E" w:rsidRPr="00586BAA" w:rsidRDefault="007D30EF" w:rsidP="003A2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325" w:type="dxa"/>
          </w:tcPr>
          <w:p w14:paraId="7C3D5AF6" w14:textId="77777777" w:rsidR="0073444E" w:rsidRPr="00586BAA" w:rsidRDefault="0073444E" w:rsidP="003A2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3444E" w:rsidRPr="00E02E49" w14:paraId="34FCBC7A" w14:textId="77777777" w:rsidTr="003A2745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5EC5F2A5" w14:textId="77777777" w:rsidR="0073444E" w:rsidRPr="00586BAA" w:rsidRDefault="0073444E" w:rsidP="003A2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“No” button hides the messagebox</w:t>
            </w:r>
          </w:p>
        </w:tc>
        <w:tc>
          <w:tcPr>
            <w:tcW w:w="672" w:type="dxa"/>
          </w:tcPr>
          <w:p w14:paraId="6AFA8126" w14:textId="6A343A51" w:rsidR="0073444E" w:rsidRPr="00586BAA" w:rsidRDefault="007D30EF" w:rsidP="003A2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27398D83" w14:textId="77777777" w:rsidR="0073444E" w:rsidRPr="00586BAA" w:rsidRDefault="0073444E" w:rsidP="003A2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02" w:type="dxa"/>
          </w:tcPr>
          <w:p w14:paraId="65F6940F" w14:textId="6B5F9676" w:rsidR="0073444E" w:rsidRPr="00586BAA" w:rsidRDefault="007D30EF" w:rsidP="003A2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325" w:type="dxa"/>
          </w:tcPr>
          <w:p w14:paraId="3F9AE980" w14:textId="77777777" w:rsidR="0073444E" w:rsidRPr="00586BAA" w:rsidRDefault="0073444E" w:rsidP="003A2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3444E" w:rsidRPr="00E02E49" w14:paraId="25E944F2" w14:textId="77777777" w:rsidTr="003A2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5ED75A27" w14:textId="77777777" w:rsidR="0073444E" w:rsidRPr="00586BAA" w:rsidRDefault="0073444E" w:rsidP="003A2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“Continue” button is displayed after attendance attempt</w:t>
            </w:r>
          </w:p>
        </w:tc>
        <w:tc>
          <w:tcPr>
            <w:tcW w:w="672" w:type="dxa"/>
          </w:tcPr>
          <w:p w14:paraId="06AA6F1A" w14:textId="53BAACC7" w:rsidR="0073444E" w:rsidRPr="00586BAA" w:rsidRDefault="007D30EF" w:rsidP="003A2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5374DF42" w14:textId="77777777" w:rsidR="0073444E" w:rsidRPr="00586BAA" w:rsidRDefault="0073444E" w:rsidP="003A2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02" w:type="dxa"/>
          </w:tcPr>
          <w:p w14:paraId="45A5C443" w14:textId="2A455B86" w:rsidR="0073444E" w:rsidRPr="00586BAA" w:rsidRDefault="007D30EF" w:rsidP="003A2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325" w:type="dxa"/>
          </w:tcPr>
          <w:p w14:paraId="03671DA7" w14:textId="77777777" w:rsidR="0073444E" w:rsidRPr="00586BAA" w:rsidRDefault="0073444E" w:rsidP="003A2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3444E" w:rsidRPr="00E02E49" w14:paraId="24AF5DBB" w14:textId="77777777" w:rsidTr="003A2745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0106B103" w14:textId="77777777" w:rsidR="0073444E" w:rsidRDefault="0073444E" w:rsidP="003A2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“Continue” button redirects to correct page</w:t>
            </w:r>
          </w:p>
        </w:tc>
        <w:tc>
          <w:tcPr>
            <w:tcW w:w="672" w:type="dxa"/>
          </w:tcPr>
          <w:p w14:paraId="78C1834C" w14:textId="54416DC3" w:rsidR="0073444E" w:rsidRPr="00586BAA" w:rsidRDefault="007D30EF" w:rsidP="003A2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32D6F831" w14:textId="77777777" w:rsidR="0073444E" w:rsidRPr="00586BAA" w:rsidRDefault="0073444E" w:rsidP="003A2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02" w:type="dxa"/>
          </w:tcPr>
          <w:p w14:paraId="7BFC3F4C" w14:textId="29617C9C" w:rsidR="0073444E" w:rsidRPr="00586BAA" w:rsidRDefault="007D30EF" w:rsidP="003A2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325" w:type="dxa"/>
          </w:tcPr>
          <w:p w14:paraId="17153C1A" w14:textId="77777777" w:rsidR="0073444E" w:rsidRPr="00586BAA" w:rsidRDefault="0073444E" w:rsidP="003A2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3444E" w:rsidRPr="00E02E49" w14:paraId="1D13E4AB" w14:textId="77777777" w:rsidTr="003A2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76AB8FD2" w14:textId="77777777" w:rsidR="0073444E" w:rsidRPr="00586BAA" w:rsidRDefault="0073444E" w:rsidP="003A2745">
            <w:pPr>
              <w:jc w:val="center"/>
              <w:rPr>
                <w:lang w:val="en-US"/>
              </w:rPr>
            </w:pPr>
            <w:r w:rsidRPr="00A1717D">
              <w:rPr>
                <w:lang w:val="en-US"/>
              </w:rPr>
              <w:t>Response if attendee creation fails</w:t>
            </w:r>
          </w:p>
        </w:tc>
        <w:tc>
          <w:tcPr>
            <w:tcW w:w="672" w:type="dxa"/>
          </w:tcPr>
          <w:p w14:paraId="2EB950AB" w14:textId="0F37AAFB" w:rsidR="0073444E" w:rsidRPr="00586BAA" w:rsidRDefault="00820821" w:rsidP="003A2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165880D2" w14:textId="77777777" w:rsidR="0073444E" w:rsidRPr="00586BAA" w:rsidRDefault="0073444E" w:rsidP="003A2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02" w:type="dxa"/>
          </w:tcPr>
          <w:p w14:paraId="5C52C3D1" w14:textId="7B6A4F59" w:rsidR="0073444E" w:rsidRPr="00586BAA" w:rsidRDefault="00820821" w:rsidP="003A2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325" w:type="dxa"/>
          </w:tcPr>
          <w:p w14:paraId="6E2F065C" w14:textId="77777777" w:rsidR="0073444E" w:rsidRPr="00586BAA" w:rsidRDefault="0073444E" w:rsidP="003A2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1F3847AB" w14:textId="77777777" w:rsidR="0073444E" w:rsidRPr="0073444E" w:rsidRDefault="0073444E" w:rsidP="0073444E">
      <w:pPr>
        <w:rPr>
          <w:lang w:val="en-US"/>
        </w:rPr>
      </w:pPr>
    </w:p>
    <w:p w14:paraId="4D2232E7" w14:textId="77777777" w:rsidR="0073444E" w:rsidRPr="0073444E" w:rsidRDefault="0073444E" w:rsidP="0073444E">
      <w:pPr>
        <w:overflowPunct/>
        <w:autoSpaceDE/>
        <w:autoSpaceDN/>
        <w:adjustRightInd/>
        <w:spacing w:before="0" w:after="0"/>
        <w:textAlignment w:val="auto"/>
        <w:rPr>
          <w:lang w:val="en-US"/>
        </w:rPr>
      </w:pPr>
      <w:r w:rsidRPr="0073444E">
        <w:rPr>
          <w:lang w:val="en-US"/>
        </w:rPr>
        <w:br w:type="page"/>
      </w:r>
    </w:p>
    <w:p w14:paraId="3407A235" w14:textId="77777777" w:rsidR="0073444E" w:rsidRDefault="0073444E" w:rsidP="0073444E">
      <w:pPr>
        <w:pStyle w:val="Heading4"/>
        <w:rPr>
          <w:lang w:val="en-GB"/>
        </w:rPr>
      </w:pPr>
      <w:r>
        <w:rPr>
          <w:lang w:val="en-GB"/>
        </w:rPr>
        <w:lastRenderedPageBreak/>
        <w:t>Attendance History</w:t>
      </w:r>
    </w:p>
    <w:p w14:paraId="23E6A060" w14:textId="77777777" w:rsidR="0073444E" w:rsidRDefault="0073444E" w:rsidP="0073444E"/>
    <w:p w14:paraId="61A34389" w14:textId="18ABEA45" w:rsidR="0073444E" w:rsidRDefault="006E3770" w:rsidP="0073444E">
      <w:r>
        <w:t>Tester:</w:t>
      </w:r>
      <w:r>
        <w:rPr>
          <w:u w:val="single"/>
        </w:rPr>
        <w:t xml:space="preserve">     </w:t>
      </w:r>
      <w:r w:rsidRPr="006E3770">
        <w:rPr>
          <w:u w:val="single"/>
        </w:rPr>
        <w:t>Morten</w:t>
      </w:r>
      <w:r>
        <w:rPr>
          <w:u w:val="single"/>
        </w:rPr>
        <w:t xml:space="preserve"> Liknes   </w:t>
      </w:r>
      <w:r>
        <w:t xml:space="preserve"> Date:</w:t>
      </w:r>
      <w:r>
        <w:rPr>
          <w:u w:val="single"/>
        </w:rPr>
        <w:t xml:space="preserve">    04.04.2017    </w:t>
      </w:r>
    </w:p>
    <w:tbl>
      <w:tblPr>
        <w:tblStyle w:val="GridTable4-Accent3"/>
        <w:tblW w:w="9896" w:type="dxa"/>
        <w:tblLook w:val="04A0" w:firstRow="1" w:lastRow="0" w:firstColumn="1" w:lastColumn="0" w:noHBand="0" w:noVBand="1"/>
        <w:tblCaption w:val=""/>
        <w:tblDescription w:val=""/>
      </w:tblPr>
      <w:tblGrid>
        <w:gridCol w:w="2868"/>
        <w:gridCol w:w="590"/>
        <w:gridCol w:w="790"/>
        <w:gridCol w:w="4167"/>
        <w:gridCol w:w="1481"/>
      </w:tblGrid>
      <w:tr w:rsidR="0073444E" w14:paraId="63F2925E" w14:textId="77777777" w:rsidTr="003A2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8" w:type="dxa"/>
          </w:tcPr>
          <w:p w14:paraId="4F62D59B" w14:textId="77777777" w:rsidR="0073444E" w:rsidRPr="008A5A03" w:rsidRDefault="0073444E" w:rsidP="003A2745">
            <w:pPr>
              <w:jc w:val="center"/>
              <w:rPr>
                <w:lang w:val="en-US"/>
              </w:rPr>
            </w:pPr>
            <w:r w:rsidRPr="008A5A03">
              <w:rPr>
                <w:lang w:val="en-US"/>
              </w:rPr>
              <w:t xml:space="preserve"> Appointment Attendance </w:t>
            </w:r>
            <w:r>
              <w:rPr>
                <w:lang w:val="en-US"/>
              </w:rPr>
              <w:t>History</w:t>
            </w:r>
            <w:r w:rsidRPr="008A5A03">
              <w:rPr>
                <w:lang w:val="en-US"/>
              </w:rPr>
              <w:t xml:space="preserve"> Page Function</w:t>
            </w:r>
          </w:p>
        </w:tc>
        <w:tc>
          <w:tcPr>
            <w:tcW w:w="590" w:type="dxa"/>
          </w:tcPr>
          <w:p w14:paraId="1DA9784C" w14:textId="77777777" w:rsidR="0073444E" w:rsidRDefault="0073444E" w:rsidP="003A27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790" w:type="dxa"/>
          </w:tcPr>
          <w:p w14:paraId="0978BF0C" w14:textId="77777777" w:rsidR="0073444E" w:rsidRDefault="0073444E" w:rsidP="003A27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  <w:tc>
          <w:tcPr>
            <w:tcW w:w="4167" w:type="dxa"/>
          </w:tcPr>
          <w:p w14:paraId="7845F51D" w14:textId="77777777" w:rsidR="0073444E" w:rsidRDefault="0073444E" w:rsidP="003A27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481" w:type="dxa"/>
          </w:tcPr>
          <w:p w14:paraId="2ED95DDC" w14:textId="77777777" w:rsidR="0073444E" w:rsidRDefault="0073444E" w:rsidP="003A2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Severity</w:t>
            </w:r>
          </w:p>
        </w:tc>
      </w:tr>
      <w:tr w:rsidR="0073444E" w:rsidRPr="00E02E49" w14:paraId="70103E15" w14:textId="77777777" w:rsidTr="003A2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8" w:type="dxa"/>
          </w:tcPr>
          <w:p w14:paraId="6BE60AFE" w14:textId="77777777" w:rsidR="0073444E" w:rsidRPr="00C648A6" w:rsidRDefault="0073444E" w:rsidP="003A2745">
            <w:pPr>
              <w:jc w:val="center"/>
              <w:rPr>
                <w:lang w:val="en-US"/>
              </w:rPr>
            </w:pPr>
            <w:r w:rsidRPr="00C648A6">
              <w:rPr>
                <w:lang w:val="en-US"/>
              </w:rPr>
              <w:t xml:space="preserve">Appointment table is displayed successfully </w:t>
            </w:r>
          </w:p>
        </w:tc>
        <w:tc>
          <w:tcPr>
            <w:tcW w:w="590" w:type="dxa"/>
          </w:tcPr>
          <w:p w14:paraId="7340B339" w14:textId="629E10EA" w:rsidR="0073444E" w:rsidRPr="00C648A6" w:rsidRDefault="007D30EF" w:rsidP="003A2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142882C7" w14:textId="77777777" w:rsidR="0073444E" w:rsidRPr="00C648A6" w:rsidRDefault="0073444E" w:rsidP="003A2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67" w:type="dxa"/>
          </w:tcPr>
          <w:p w14:paraId="712DC383" w14:textId="33B47955" w:rsidR="0073444E" w:rsidRPr="00C648A6" w:rsidRDefault="007D30EF" w:rsidP="003A2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481" w:type="dxa"/>
          </w:tcPr>
          <w:p w14:paraId="03B273C7" w14:textId="77777777" w:rsidR="0073444E" w:rsidRPr="00C648A6" w:rsidRDefault="0073444E" w:rsidP="003A2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3444E" w:rsidRPr="00E02E49" w14:paraId="0B8227F4" w14:textId="77777777" w:rsidTr="003A2745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8" w:type="dxa"/>
          </w:tcPr>
          <w:p w14:paraId="3A2A8C96" w14:textId="77777777" w:rsidR="0073444E" w:rsidRPr="00C648A6" w:rsidRDefault="0073444E" w:rsidP="003A2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Attendance time and date is displayed for the selected appointment</w:t>
            </w:r>
          </w:p>
        </w:tc>
        <w:tc>
          <w:tcPr>
            <w:tcW w:w="590" w:type="dxa"/>
          </w:tcPr>
          <w:p w14:paraId="0D603222" w14:textId="04C22C6C" w:rsidR="0073444E" w:rsidRPr="00C648A6" w:rsidRDefault="007D30EF" w:rsidP="003A2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3E6FFB73" w14:textId="77777777" w:rsidR="0073444E" w:rsidRPr="00C648A6" w:rsidRDefault="0073444E" w:rsidP="003A2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67" w:type="dxa"/>
          </w:tcPr>
          <w:p w14:paraId="690E2DFC" w14:textId="539B76E9" w:rsidR="0073444E" w:rsidRPr="00C648A6" w:rsidRDefault="007D30EF" w:rsidP="003A2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481" w:type="dxa"/>
          </w:tcPr>
          <w:p w14:paraId="60071A20" w14:textId="77777777" w:rsidR="0073444E" w:rsidRPr="00C648A6" w:rsidRDefault="0073444E" w:rsidP="003A2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3444E" w:rsidRPr="00E02E49" w14:paraId="494304B8" w14:textId="77777777" w:rsidTr="003A2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8" w:type="dxa"/>
          </w:tcPr>
          <w:p w14:paraId="1B436574" w14:textId="77777777" w:rsidR="0073444E" w:rsidRPr="00C648A6" w:rsidRDefault="0073444E" w:rsidP="003A2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Sorting appointment </w:t>
            </w:r>
            <w:r w:rsidRPr="002B21BC">
              <w:rPr>
                <w:lang w:val="en-US"/>
              </w:rPr>
              <w:t>data functions correctly</w:t>
            </w:r>
          </w:p>
        </w:tc>
        <w:tc>
          <w:tcPr>
            <w:tcW w:w="590" w:type="dxa"/>
          </w:tcPr>
          <w:p w14:paraId="0397D442" w14:textId="77777777" w:rsidR="0073444E" w:rsidRPr="00C648A6" w:rsidRDefault="0073444E" w:rsidP="003A2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90" w:type="dxa"/>
          </w:tcPr>
          <w:p w14:paraId="72B69588" w14:textId="06A36F6D" w:rsidR="0073444E" w:rsidRPr="00C648A6" w:rsidRDefault="007D30EF" w:rsidP="007D30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167" w:type="dxa"/>
          </w:tcPr>
          <w:p w14:paraId="61936D07" w14:textId="18182293" w:rsidR="0073444E" w:rsidRPr="00C648A6" w:rsidRDefault="007D30EF" w:rsidP="003A2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Sorting is not working.</w:t>
            </w:r>
          </w:p>
        </w:tc>
        <w:tc>
          <w:tcPr>
            <w:tcW w:w="1481" w:type="dxa"/>
          </w:tcPr>
          <w:p w14:paraId="6FCA91A9" w14:textId="7213DFDD" w:rsidR="0073444E" w:rsidRPr="00C648A6" w:rsidRDefault="007D30EF" w:rsidP="003A2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</w:tr>
    </w:tbl>
    <w:p w14:paraId="2B18D84B" w14:textId="77777777" w:rsidR="0073444E" w:rsidRDefault="0073444E" w:rsidP="0073444E">
      <w:pPr>
        <w:rPr>
          <w:lang w:val="en-US"/>
        </w:rPr>
      </w:pPr>
    </w:p>
    <w:p w14:paraId="732E79BA" w14:textId="77777777" w:rsidR="0073444E" w:rsidRDefault="0073444E" w:rsidP="0073444E">
      <w:pPr>
        <w:pStyle w:val="Heading4"/>
        <w:numPr>
          <w:ilvl w:val="0"/>
          <w:numId w:val="0"/>
        </w:numPr>
        <w:rPr>
          <w:lang w:val="en-US"/>
        </w:rPr>
      </w:pPr>
    </w:p>
    <w:p w14:paraId="5900D585" w14:textId="77777777" w:rsidR="0073444E" w:rsidRDefault="0073444E" w:rsidP="0073444E">
      <w:pPr>
        <w:pStyle w:val="Heading3"/>
        <w:rPr>
          <w:lang w:val="en-US"/>
        </w:rPr>
      </w:pPr>
      <w:r>
        <w:rPr>
          <w:lang w:val="en-US"/>
        </w:rPr>
        <w:t xml:space="preserve"> </w:t>
      </w:r>
      <w:bookmarkStart w:id="7" w:name="_Toc482579447"/>
      <w:r>
        <w:rPr>
          <w:lang w:val="en-US"/>
        </w:rPr>
        <w:t>Native Test Cases</w:t>
      </w:r>
      <w:bookmarkEnd w:id="7"/>
    </w:p>
    <w:p w14:paraId="410ECD1D" w14:textId="77777777" w:rsidR="0073444E" w:rsidRDefault="0073444E" w:rsidP="0073444E">
      <w:pPr>
        <w:pStyle w:val="Heading4"/>
        <w:rPr>
          <w:lang w:val="en-US"/>
        </w:rPr>
      </w:pPr>
      <w:r>
        <w:rPr>
          <w:lang w:val="en-US"/>
        </w:rPr>
        <w:t xml:space="preserve">Attend Appointment </w:t>
      </w:r>
    </w:p>
    <w:p w14:paraId="6FDF9F62" w14:textId="77777777" w:rsidR="0073444E" w:rsidRDefault="0073444E" w:rsidP="0073444E">
      <w:pPr>
        <w:rPr>
          <w:lang w:val="en-US"/>
        </w:rPr>
      </w:pPr>
    </w:p>
    <w:p w14:paraId="70F2683D" w14:textId="77777777" w:rsidR="0073444E" w:rsidRDefault="0073444E" w:rsidP="0073444E">
      <w:pPr>
        <w:rPr>
          <w:lang w:val="en-US"/>
        </w:rPr>
      </w:pPr>
    </w:p>
    <w:p w14:paraId="1E95CCE5" w14:textId="0B1EE14D" w:rsidR="0073444E" w:rsidRPr="00C10461" w:rsidRDefault="006E3770" w:rsidP="0073444E">
      <w:r>
        <w:t>Tester:</w:t>
      </w:r>
      <w:r>
        <w:rPr>
          <w:u w:val="single"/>
        </w:rPr>
        <w:t xml:space="preserve">     </w:t>
      </w:r>
      <w:r w:rsidRPr="006E3770">
        <w:rPr>
          <w:u w:val="single"/>
        </w:rPr>
        <w:t>Morten</w:t>
      </w:r>
      <w:r>
        <w:rPr>
          <w:u w:val="single"/>
        </w:rPr>
        <w:t xml:space="preserve"> Liknes   </w:t>
      </w:r>
      <w:r>
        <w:t xml:space="preserve"> Date:</w:t>
      </w:r>
      <w:r>
        <w:rPr>
          <w:u w:val="single"/>
        </w:rPr>
        <w:t xml:space="preserve">    04.04.2017    </w:t>
      </w:r>
    </w:p>
    <w:tbl>
      <w:tblPr>
        <w:tblStyle w:val="GridTable4-Accent3"/>
        <w:tblW w:w="9867" w:type="dxa"/>
        <w:tblLook w:val="04A0" w:firstRow="1" w:lastRow="0" w:firstColumn="1" w:lastColumn="0" w:noHBand="0" w:noVBand="1"/>
        <w:tblCaption w:val=""/>
        <w:tblDescription w:val=""/>
      </w:tblPr>
      <w:tblGrid>
        <w:gridCol w:w="2878"/>
        <w:gridCol w:w="672"/>
        <w:gridCol w:w="790"/>
        <w:gridCol w:w="4202"/>
        <w:gridCol w:w="1325"/>
      </w:tblGrid>
      <w:tr w:rsidR="0073444E" w14:paraId="41C74FC5" w14:textId="77777777" w:rsidTr="003A2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73E233D9" w14:textId="77777777" w:rsidR="0073444E" w:rsidRPr="00A913CA" w:rsidRDefault="0073444E" w:rsidP="003A2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Reading Terminal Login View</w:t>
            </w:r>
          </w:p>
        </w:tc>
        <w:tc>
          <w:tcPr>
            <w:tcW w:w="672" w:type="dxa"/>
          </w:tcPr>
          <w:p w14:paraId="47EBF0AF" w14:textId="77777777" w:rsidR="0073444E" w:rsidRDefault="0073444E" w:rsidP="003A2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13CA">
              <w:rPr>
                <w:lang w:val="en-US"/>
              </w:rPr>
              <w:t xml:space="preserve"> </w:t>
            </w:r>
            <w:r>
              <w:t>OK</w:t>
            </w:r>
          </w:p>
        </w:tc>
        <w:tc>
          <w:tcPr>
            <w:tcW w:w="790" w:type="dxa"/>
          </w:tcPr>
          <w:p w14:paraId="417D564C" w14:textId="77777777" w:rsidR="0073444E" w:rsidRDefault="0073444E" w:rsidP="003A2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  <w:tc>
          <w:tcPr>
            <w:tcW w:w="4202" w:type="dxa"/>
          </w:tcPr>
          <w:p w14:paraId="00646A98" w14:textId="77777777" w:rsidR="0073444E" w:rsidRDefault="0073444E" w:rsidP="003A27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325" w:type="dxa"/>
          </w:tcPr>
          <w:p w14:paraId="2759F98D" w14:textId="77777777" w:rsidR="0073444E" w:rsidRDefault="0073444E" w:rsidP="003A2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Severity</w:t>
            </w:r>
          </w:p>
        </w:tc>
      </w:tr>
      <w:tr w:rsidR="0073444E" w:rsidRPr="00E02E49" w14:paraId="1EB30F2B" w14:textId="77777777" w:rsidTr="003A2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164C0D9D" w14:textId="77777777" w:rsidR="0073444E" w:rsidRPr="00187E05" w:rsidRDefault="0073444E" w:rsidP="003A2745">
            <w:pPr>
              <w:overflowPunct/>
              <w:autoSpaceDE/>
              <w:autoSpaceDN/>
              <w:adjustRightInd/>
              <w:spacing w:before="0" w:after="160"/>
              <w:jc w:val="center"/>
              <w:textAlignment w:val="auto"/>
              <w:rPr>
                <w:szCs w:val="24"/>
                <w:lang w:val="en-US"/>
              </w:rPr>
            </w:pPr>
            <w:r w:rsidRPr="00BA49B3">
              <w:rPr>
                <w:lang w:val="en-US"/>
              </w:rPr>
              <w:t>Login succeeds with valid data</w:t>
            </w:r>
          </w:p>
        </w:tc>
        <w:tc>
          <w:tcPr>
            <w:tcW w:w="672" w:type="dxa"/>
          </w:tcPr>
          <w:p w14:paraId="7EB2F9BA" w14:textId="5FC97963" w:rsidR="0073444E" w:rsidRPr="00586BAA" w:rsidRDefault="007D30EF" w:rsidP="003A2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33234F87" w14:textId="77777777" w:rsidR="0073444E" w:rsidRPr="00586BAA" w:rsidRDefault="0073444E" w:rsidP="003A2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02" w:type="dxa"/>
          </w:tcPr>
          <w:p w14:paraId="6CAECABA" w14:textId="7417F4BA" w:rsidR="0073444E" w:rsidRPr="00586BAA" w:rsidRDefault="007D30EF" w:rsidP="003A2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325" w:type="dxa"/>
          </w:tcPr>
          <w:p w14:paraId="08A435DD" w14:textId="77777777" w:rsidR="0073444E" w:rsidRPr="00586BAA" w:rsidRDefault="0073444E" w:rsidP="003A2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3444E" w:rsidRPr="00E02E49" w14:paraId="39F945E0" w14:textId="77777777" w:rsidTr="003A2745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56599AB8" w14:textId="77777777" w:rsidR="0073444E" w:rsidRDefault="0073444E" w:rsidP="003A2745">
            <w:pPr>
              <w:jc w:val="center"/>
              <w:rPr>
                <w:lang w:val="en-US"/>
              </w:rPr>
            </w:pPr>
            <w:r w:rsidRPr="00BA49B3">
              <w:rPr>
                <w:lang w:val="en-US"/>
              </w:rPr>
              <w:t>Login fails with invalid data</w:t>
            </w:r>
          </w:p>
        </w:tc>
        <w:tc>
          <w:tcPr>
            <w:tcW w:w="672" w:type="dxa"/>
          </w:tcPr>
          <w:p w14:paraId="4691643A" w14:textId="5FC1F7A7" w:rsidR="0073444E" w:rsidRPr="00586BAA" w:rsidRDefault="007D30EF" w:rsidP="003A2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52BEE7AD" w14:textId="77777777" w:rsidR="0073444E" w:rsidRPr="00586BAA" w:rsidRDefault="0073444E" w:rsidP="003A2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02" w:type="dxa"/>
          </w:tcPr>
          <w:p w14:paraId="00CAB330" w14:textId="666DF8B7" w:rsidR="0073444E" w:rsidRPr="00586BAA" w:rsidRDefault="007D30EF" w:rsidP="003A2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325" w:type="dxa"/>
          </w:tcPr>
          <w:p w14:paraId="7B48FC05" w14:textId="77777777" w:rsidR="0073444E" w:rsidRPr="00586BAA" w:rsidRDefault="0073444E" w:rsidP="003A2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3444E" w:rsidRPr="00E02E49" w14:paraId="46CD7A91" w14:textId="77777777" w:rsidTr="003A2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2AFA83B5" w14:textId="77777777" w:rsidR="0073444E" w:rsidRDefault="0073444E" w:rsidP="003A2745">
            <w:pPr>
              <w:jc w:val="center"/>
              <w:rPr>
                <w:lang w:val="en-US"/>
              </w:rPr>
            </w:pPr>
            <w:r>
              <w:t>Login hides password</w:t>
            </w:r>
          </w:p>
        </w:tc>
        <w:tc>
          <w:tcPr>
            <w:tcW w:w="672" w:type="dxa"/>
          </w:tcPr>
          <w:p w14:paraId="679B8EB8" w14:textId="6CC0D3B1" w:rsidR="0073444E" w:rsidRPr="00586BAA" w:rsidRDefault="007D30EF" w:rsidP="003A2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55BF0C1F" w14:textId="77777777" w:rsidR="0073444E" w:rsidRPr="00586BAA" w:rsidRDefault="0073444E" w:rsidP="003A2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02" w:type="dxa"/>
          </w:tcPr>
          <w:p w14:paraId="1D40F4F4" w14:textId="65866683" w:rsidR="0073444E" w:rsidRPr="00586BAA" w:rsidRDefault="007D30EF" w:rsidP="003A2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325" w:type="dxa"/>
          </w:tcPr>
          <w:p w14:paraId="6001F980" w14:textId="77777777" w:rsidR="0073444E" w:rsidRPr="00586BAA" w:rsidRDefault="0073444E" w:rsidP="003A2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53E3E910" w14:textId="77777777" w:rsidR="0073444E" w:rsidRDefault="0073444E" w:rsidP="0073444E">
      <w:pPr>
        <w:rPr>
          <w:lang w:val="en-US"/>
        </w:rPr>
      </w:pPr>
      <w:r>
        <w:rPr>
          <w:lang w:val="en-US"/>
        </w:rPr>
        <w:tab/>
      </w:r>
    </w:p>
    <w:p w14:paraId="6970E33A" w14:textId="4BBE2193" w:rsidR="0073444E" w:rsidRPr="00C10461" w:rsidRDefault="006E3770" w:rsidP="0073444E">
      <w:r>
        <w:t>Tester:</w:t>
      </w:r>
      <w:r>
        <w:rPr>
          <w:u w:val="single"/>
        </w:rPr>
        <w:t xml:space="preserve">     </w:t>
      </w:r>
      <w:r w:rsidRPr="006E3770">
        <w:rPr>
          <w:u w:val="single"/>
        </w:rPr>
        <w:t>Morten</w:t>
      </w:r>
      <w:r>
        <w:rPr>
          <w:u w:val="single"/>
        </w:rPr>
        <w:t xml:space="preserve"> Liknes   </w:t>
      </w:r>
      <w:r>
        <w:t xml:space="preserve"> Date:</w:t>
      </w:r>
      <w:r>
        <w:rPr>
          <w:u w:val="single"/>
        </w:rPr>
        <w:t xml:space="preserve">    04.04.2017    </w:t>
      </w:r>
    </w:p>
    <w:tbl>
      <w:tblPr>
        <w:tblStyle w:val="GridTable4-Accent3"/>
        <w:tblW w:w="9867" w:type="dxa"/>
        <w:tblLook w:val="04A0" w:firstRow="1" w:lastRow="0" w:firstColumn="1" w:lastColumn="0" w:noHBand="0" w:noVBand="1"/>
        <w:tblCaption w:val=""/>
        <w:tblDescription w:val=""/>
      </w:tblPr>
      <w:tblGrid>
        <w:gridCol w:w="2878"/>
        <w:gridCol w:w="672"/>
        <w:gridCol w:w="790"/>
        <w:gridCol w:w="4202"/>
        <w:gridCol w:w="1325"/>
      </w:tblGrid>
      <w:tr w:rsidR="0073444E" w14:paraId="6DD9C99E" w14:textId="77777777" w:rsidTr="003A2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2ACA0ECC" w14:textId="77777777" w:rsidR="0073444E" w:rsidRPr="00A913CA" w:rsidRDefault="0073444E" w:rsidP="003A2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Start</w:t>
            </w:r>
            <w:r w:rsidRPr="00187E05">
              <w:rPr>
                <w:lang w:val="en-US"/>
              </w:rPr>
              <w:t xml:space="preserve"> Appointment </w:t>
            </w:r>
            <w:r>
              <w:rPr>
                <w:lang w:val="en-US"/>
              </w:rPr>
              <w:t>View</w:t>
            </w:r>
          </w:p>
        </w:tc>
        <w:tc>
          <w:tcPr>
            <w:tcW w:w="672" w:type="dxa"/>
          </w:tcPr>
          <w:p w14:paraId="24A68313" w14:textId="77777777" w:rsidR="0073444E" w:rsidRDefault="0073444E" w:rsidP="003A2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13CA">
              <w:rPr>
                <w:lang w:val="en-US"/>
              </w:rPr>
              <w:t xml:space="preserve"> </w:t>
            </w:r>
            <w:r>
              <w:t>OK</w:t>
            </w:r>
          </w:p>
        </w:tc>
        <w:tc>
          <w:tcPr>
            <w:tcW w:w="790" w:type="dxa"/>
          </w:tcPr>
          <w:p w14:paraId="22FF3703" w14:textId="77777777" w:rsidR="0073444E" w:rsidRDefault="0073444E" w:rsidP="003A2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  <w:tc>
          <w:tcPr>
            <w:tcW w:w="4202" w:type="dxa"/>
          </w:tcPr>
          <w:p w14:paraId="33EE3007" w14:textId="77777777" w:rsidR="0073444E" w:rsidRDefault="0073444E" w:rsidP="003A27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325" w:type="dxa"/>
          </w:tcPr>
          <w:p w14:paraId="53B55063" w14:textId="77777777" w:rsidR="0073444E" w:rsidRDefault="0073444E" w:rsidP="003A2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Severity</w:t>
            </w:r>
          </w:p>
        </w:tc>
      </w:tr>
      <w:tr w:rsidR="0073444E" w:rsidRPr="00E02E49" w14:paraId="22334F1E" w14:textId="77777777" w:rsidTr="003A2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5718A291" w14:textId="77777777" w:rsidR="0073444E" w:rsidRPr="00187E05" w:rsidRDefault="0073444E" w:rsidP="003A2745">
            <w:pPr>
              <w:overflowPunct/>
              <w:autoSpaceDE/>
              <w:autoSpaceDN/>
              <w:adjustRightInd/>
              <w:spacing w:before="0" w:after="160"/>
              <w:jc w:val="center"/>
              <w:textAlignment w:val="auto"/>
              <w:rPr>
                <w:szCs w:val="24"/>
                <w:lang w:val="en-US"/>
              </w:rPr>
            </w:pPr>
            <w:r w:rsidRPr="00187E05">
              <w:rPr>
                <w:szCs w:val="24"/>
                <w:lang w:val="en-US"/>
              </w:rPr>
              <w:t xml:space="preserve">Reading terminal </w:t>
            </w:r>
            <w:r>
              <w:rPr>
                <w:szCs w:val="24"/>
                <w:lang w:val="en-US"/>
              </w:rPr>
              <w:t>displays appointments successfully</w:t>
            </w:r>
          </w:p>
        </w:tc>
        <w:tc>
          <w:tcPr>
            <w:tcW w:w="672" w:type="dxa"/>
          </w:tcPr>
          <w:p w14:paraId="67216B5E" w14:textId="168E65BD" w:rsidR="0073444E" w:rsidRPr="00586BAA" w:rsidRDefault="007D30EF" w:rsidP="003A2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0820D50F" w14:textId="77777777" w:rsidR="0073444E" w:rsidRPr="00586BAA" w:rsidRDefault="0073444E" w:rsidP="003A2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02" w:type="dxa"/>
          </w:tcPr>
          <w:p w14:paraId="6E9A671B" w14:textId="69C3400A" w:rsidR="0073444E" w:rsidRPr="00586BAA" w:rsidRDefault="007D30EF" w:rsidP="003A2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325" w:type="dxa"/>
          </w:tcPr>
          <w:p w14:paraId="34725BAA" w14:textId="77777777" w:rsidR="0073444E" w:rsidRPr="00586BAA" w:rsidRDefault="0073444E" w:rsidP="003A2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3444E" w:rsidRPr="00E02E49" w14:paraId="675DD12D" w14:textId="77777777" w:rsidTr="003A2745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256EFAE1" w14:textId="77777777" w:rsidR="0073444E" w:rsidRDefault="0073444E" w:rsidP="003A2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“Start Appointments” button starts the selected appointment</w:t>
            </w:r>
          </w:p>
        </w:tc>
        <w:tc>
          <w:tcPr>
            <w:tcW w:w="672" w:type="dxa"/>
          </w:tcPr>
          <w:p w14:paraId="2D9B606F" w14:textId="2F3E0592" w:rsidR="0073444E" w:rsidRPr="00586BAA" w:rsidRDefault="007D30EF" w:rsidP="003A2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3CCF3BDF" w14:textId="77777777" w:rsidR="0073444E" w:rsidRPr="00586BAA" w:rsidRDefault="0073444E" w:rsidP="003A2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02" w:type="dxa"/>
          </w:tcPr>
          <w:p w14:paraId="7538A0AB" w14:textId="11F70FD0" w:rsidR="0073444E" w:rsidRPr="00586BAA" w:rsidRDefault="007D30EF" w:rsidP="003A2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325" w:type="dxa"/>
          </w:tcPr>
          <w:p w14:paraId="1878A4FA" w14:textId="77777777" w:rsidR="0073444E" w:rsidRPr="00586BAA" w:rsidRDefault="0073444E" w:rsidP="003A2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152E9AB2" w14:textId="77777777" w:rsidR="0073444E" w:rsidRDefault="0073444E" w:rsidP="0073444E">
      <w:pPr>
        <w:rPr>
          <w:lang w:val="en-US"/>
        </w:rPr>
      </w:pPr>
    </w:p>
    <w:p w14:paraId="37F14EFE" w14:textId="45716837" w:rsidR="0073444E" w:rsidRPr="00C10461" w:rsidRDefault="006E3770" w:rsidP="0073444E">
      <w:r>
        <w:t>Tester:</w:t>
      </w:r>
      <w:r>
        <w:rPr>
          <w:u w:val="single"/>
        </w:rPr>
        <w:t xml:space="preserve">     </w:t>
      </w:r>
      <w:r w:rsidRPr="006E3770">
        <w:rPr>
          <w:u w:val="single"/>
        </w:rPr>
        <w:t>Morten</w:t>
      </w:r>
      <w:r>
        <w:rPr>
          <w:u w:val="single"/>
        </w:rPr>
        <w:t xml:space="preserve"> Liknes   </w:t>
      </w:r>
      <w:r>
        <w:t xml:space="preserve"> Date:</w:t>
      </w:r>
      <w:r>
        <w:rPr>
          <w:u w:val="single"/>
        </w:rPr>
        <w:t xml:space="preserve">    04.04.2017    </w:t>
      </w:r>
    </w:p>
    <w:tbl>
      <w:tblPr>
        <w:tblStyle w:val="GridTable4-Accent3"/>
        <w:tblW w:w="9867" w:type="dxa"/>
        <w:tblLook w:val="04A0" w:firstRow="1" w:lastRow="0" w:firstColumn="1" w:lastColumn="0" w:noHBand="0" w:noVBand="1"/>
        <w:tblCaption w:val=""/>
        <w:tblDescription w:val=""/>
      </w:tblPr>
      <w:tblGrid>
        <w:gridCol w:w="2878"/>
        <w:gridCol w:w="672"/>
        <w:gridCol w:w="790"/>
        <w:gridCol w:w="4202"/>
        <w:gridCol w:w="1325"/>
      </w:tblGrid>
      <w:tr w:rsidR="0073444E" w14:paraId="606DC746" w14:textId="77777777" w:rsidTr="003A2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3F70462F" w14:textId="77777777" w:rsidR="0073444E" w:rsidRPr="00A913CA" w:rsidRDefault="0073444E" w:rsidP="003A2745">
            <w:pPr>
              <w:jc w:val="center"/>
              <w:rPr>
                <w:lang w:val="en-US"/>
              </w:rPr>
            </w:pPr>
            <w:r w:rsidRPr="00187E05">
              <w:rPr>
                <w:lang w:val="en-US"/>
              </w:rPr>
              <w:t>Attend Appointment Function</w:t>
            </w:r>
          </w:p>
        </w:tc>
        <w:tc>
          <w:tcPr>
            <w:tcW w:w="672" w:type="dxa"/>
          </w:tcPr>
          <w:p w14:paraId="51413FBB" w14:textId="77777777" w:rsidR="0073444E" w:rsidRDefault="0073444E" w:rsidP="003A2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13CA">
              <w:rPr>
                <w:lang w:val="en-US"/>
              </w:rPr>
              <w:t xml:space="preserve"> </w:t>
            </w:r>
            <w:r>
              <w:t>OK</w:t>
            </w:r>
          </w:p>
        </w:tc>
        <w:tc>
          <w:tcPr>
            <w:tcW w:w="790" w:type="dxa"/>
          </w:tcPr>
          <w:p w14:paraId="4F36CDC9" w14:textId="77777777" w:rsidR="0073444E" w:rsidRDefault="0073444E" w:rsidP="003A2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  <w:tc>
          <w:tcPr>
            <w:tcW w:w="4202" w:type="dxa"/>
          </w:tcPr>
          <w:p w14:paraId="04818498" w14:textId="77777777" w:rsidR="0073444E" w:rsidRDefault="0073444E" w:rsidP="003A27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325" w:type="dxa"/>
          </w:tcPr>
          <w:p w14:paraId="77C87642" w14:textId="77777777" w:rsidR="0073444E" w:rsidRDefault="0073444E" w:rsidP="003A2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Severity</w:t>
            </w:r>
          </w:p>
        </w:tc>
      </w:tr>
      <w:tr w:rsidR="0073444E" w:rsidRPr="00E02E49" w14:paraId="4EBE0C5E" w14:textId="77777777" w:rsidTr="003A2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6E82A7A9" w14:textId="15C6057D" w:rsidR="0073444E" w:rsidRPr="00187E05" w:rsidRDefault="0073444E" w:rsidP="003A2745">
            <w:pPr>
              <w:overflowPunct/>
              <w:autoSpaceDE/>
              <w:autoSpaceDN/>
              <w:adjustRightInd/>
              <w:spacing w:before="0" w:after="160"/>
              <w:jc w:val="center"/>
              <w:textAlignment w:val="auto"/>
              <w:rPr>
                <w:szCs w:val="24"/>
                <w:lang w:val="en-US"/>
              </w:rPr>
            </w:pPr>
            <w:r w:rsidRPr="00187E05">
              <w:rPr>
                <w:szCs w:val="24"/>
                <w:lang w:val="en-US"/>
              </w:rPr>
              <w:t>Reading terminal prompts attendee to swipe his RFID tag</w:t>
            </w:r>
          </w:p>
        </w:tc>
        <w:tc>
          <w:tcPr>
            <w:tcW w:w="672" w:type="dxa"/>
          </w:tcPr>
          <w:p w14:paraId="2566F96E" w14:textId="7CBBFA08" w:rsidR="0073444E" w:rsidRPr="00586BAA" w:rsidRDefault="007D30EF" w:rsidP="003A2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7A7BAE53" w14:textId="77777777" w:rsidR="0073444E" w:rsidRPr="00586BAA" w:rsidRDefault="0073444E" w:rsidP="003A2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02" w:type="dxa"/>
          </w:tcPr>
          <w:p w14:paraId="75DB9D49" w14:textId="041D3C97" w:rsidR="0073444E" w:rsidRPr="00586BAA" w:rsidRDefault="007D30EF" w:rsidP="003A2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325" w:type="dxa"/>
          </w:tcPr>
          <w:p w14:paraId="052DF288" w14:textId="64EF5490" w:rsidR="0073444E" w:rsidRPr="00586BAA" w:rsidRDefault="0073444E" w:rsidP="003A2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3444E" w:rsidRPr="00E02E49" w14:paraId="4CC5F852" w14:textId="77777777" w:rsidTr="003A2745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6BED5E7E" w14:textId="77777777" w:rsidR="0073444E" w:rsidRDefault="0073444E" w:rsidP="003A2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Reading terminal stores attendance data in database successfully</w:t>
            </w:r>
          </w:p>
        </w:tc>
        <w:tc>
          <w:tcPr>
            <w:tcW w:w="672" w:type="dxa"/>
          </w:tcPr>
          <w:p w14:paraId="0C4EFAA4" w14:textId="77777777" w:rsidR="0073444E" w:rsidRPr="00586BAA" w:rsidRDefault="0073444E" w:rsidP="003A2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90" w:type="dxa"/>
          </w:tcPr>
          <w:p w14:paraId="4CF22A96" w14:textId="51F62F34" w:rsidR="0073444E" w:rsidRPr="00586BAA" w:rsidRDefault="007D30EF" w:rsidP="003A2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02" w:type="dxa"/>
          </w:tcPr>
          <w:p w14:paraId="0158A180" w14:textId="7E9953AC" w:rsidR="0073444E" w:rsidRPr="00586BAA" w:rsidRDefault="007D30EF" w:rsidP="003A2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Application crashes “Injection manager has stopped working”</w:t>
            </w:r>
          </w:p>
        </w:tc>
        <w:tc>
          <w:tcPr>
            <w:tcW w:w="1325" w:type="dxa"/>
          </w:tcPr>
          <w:p w14:paraId="40385948" w14:textId="11435865" w:rsidR="0073444E" w:rsidRPr="00586BAA" w:rsidRDefault="007D30EF" w:rsidP="003A2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Critical</w:t>
            </w:r>
          </w:p>
        </w:tc>
      </w:tr>
      <w:tr w:rsidR="0073444E" w:rsidRPr="006E3770" w14:paraId="0758A451" w14:textId="77777777" w:rsidTr="003A2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61D44CEF" w14:textId="77777777" w:rsidR="0073444E" w:rsidRDefault="0073444E" w:rsidP="003A2745">
            <w:pPr>
              <w:jc w:val="center"/>
              <w:rPr>
                <w:lang w:val="en-US"/>
              </w:rPr>
            </w:pPr>
            <w:r w:rsidRPr="00442A73">
              <w:rPr>
                <w:szCs w:val="24"/>
                <w:lang w:val="en-US"/>
              </w:rPr>
              <w:t>Reading terminal displays message to attendee confirming successful registration</w:t>
            </w:r>
          </w:p>
        </w:tc>
        <w:tc>
          <w:tcPr>
            <w:tcW w:w="672" w:type="dxa"/>
          </w:tcPr>
          <w:p w14:paraId="2898634A" w14:textId="77777777" w:rsidR="0073444E" w:rsidRPr="00586BAA" w:rsidRDefault="0073444E" w:rsidP="003A2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90" w:type="dxa"/>
          </w:tcPr>
          <w:p w14:paraId="7925C806" w14:textId="63914B57" w:rsidR="0073444E" w:rsidRPr="00586BAA" w:rsidRDefault="007D30EF" w:rsidP="003A2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02" w:type="dxa"/>
          </w:tcPr>
          <w:p w14:paraId="39778C96" w14:textId="38CEAEE5" w:rsidR="0073444E" w:rsidRPr="00586BAA" w:rsidRDefault="007D30EF" w:rsidP="003A2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Caused by the fault above</w:t>
            </w:r>
          </w:p>
        </w:tc>
        <w:tc>
          <w:tcPr>
            <w:tcW w:w="1325" w:type="dxa"/>
          </w:tcPr>
          <w:p w14:paraId="3A591A74" w14:textId="77777777" w:rsidR="0073444E" w:rsidRPr="00586BAA" w:rsidRDefault="0073444E" w:rsidP="003A2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3444E" w:rsidRPr="006E3770" w14:paraId="52CA21D5" w14:textId="77777777" w:rsidTr="003A2745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6EA47889" w14:textId="77777777" w:rsidR="0073444E" w:rsidRPr="00442A73" w:rsidRDefault="0073444E" w:rsidP="003A2745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Registration fails if attendee is not signed up for the appointment</w:t>
            </w:r>
          </w:p>
        </w:tc>
        <w:tc>
          <w:tcPr>
            <w:tcW w:w="672" w:type="dxa"/>
          </w:tcPr>
          <w:p w14:paraId="36B11A0E" w14:textId="77777777" w:rsidR="0073444E" w:rsidRPr="00586BAA" w:rsidRDefault="0073444E" w:rsidP="003A2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90" w:type="dxa"/>
          </w:tcPr>
          <w:p w14:paraId="43414F59" w14:textId="5838057E" w:rsidR="0073444E" w:rsidRPr="00586BAA" w:rsidRDefault="007D30EF" w:rsidP="003A2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02" w:type="dxa"/>
          </w:tcPr>
          <w:p w14:paraId="3B8DCF04" w14:textId="5289A17F" w:rsidR="0073444E" w:rsidRPr="00586BAA" w:rsidRDefault="007D30EF" w:rsidP="003A2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Caused by the fault above</w:t>
            </w:r>
          </w:p>
        </w:tc>
        <w:tc>
          <w:tcPr>
            <w:tcW w:w="1325" w:type="dxa"/>
          </w:tcPr>
          <w:p w14:paraId="4A4BA372" w14:textId="77777777" w:rsidR="0073444E" w:rsidRPr="00586BAA" w:rsidRDefault="0073444E" w:rsidP="003A2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3444E" w:rsidRPr="006E3770" w14:paraId="3CE8B55F" w14:textId="77777777" w:rsidTr="003A2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2F80C4EB" w14:textId="77777777" w:rsidR="0073444E" w:rsidRPr="00586BAA" w:rsidRDefault="0073444E" w:rsidP="003A2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Response if registration</w:t>
            </w:r>
            <w:r w:rsidRPr="00A1717D">
              <w:rPr>
                <w:lang w:val="en-US"/>
              </w:rPr>
              <w:t xml:space="preserve"> fails</w:t>
            </w:r>
          </w:p>
        </w:tc>
        <w:tc>
          <w:tcPr>
            <w:tcW w:w="672" w:type="dxa"/>
          </w:tcPr>
          <w:p w14:paraId="7A0F2B5B" w14:textId="77777777" w:rsidR="0073444E" w:rsidRPr="00586BAA" w:rsidRDefault="0073444E" w:rsidP="003A2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90" w:type="dxa"/>
          </w:tcPr>
          <w:p w14:paraId="32FF46E8" w14:textId="4A6F17E2" w:rsidR="0073444E" w:rsidRPr="00586BAA" w:rsidRDefault="007D30EF" w:rsidP="003A2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02" w:type="dxa"/>
          </w:tcPr>
          <w:p w14:paraId="06500E12" w14:textId="6F9BE2A1" w:rsidR="0073444E" w:rsidRPr="00586BAA" w:rsidRDefault="007D30EF" w:rsidP="003A2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Caused by the fault above</w:t>
            </w:r>
          </w:p>
        </w:tc>
        <w:tc>
          <w:tcPr>
            <w:tcW w:w="1325" w:type="dxa"/>
          </w:tcPr>
          <w:p w14:paraId="48388F92" w14:textId="77777777" w:rsidR="0073444E" w:rsidRPr="00586BAA" w:rsidRDefault="0073444E" w:rsidP="003A2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4682D57A" w14:textId="77777777" w:rsidR="0073444E" w:rsidRPr="00252212" w:rsidRDefault="0073444E" w:rsidP="0073444E">
      <w:pPr>
        <w:rPr>
          <w:lang w:val="en-US"/>
        </w:rPr>
      </w:pPr>
    </w:p>
    <w:p w14:paraId="24448C9A" w14:textId="77777777" w:rsidR="0073444E" w:rsidRDefault="0073444E" w:rsidP="0073444E">
      <w:pPr>
        <w:pStyle w:val="Heading4"/>
        <w:rPr>
          <w:lang w:val="en-US"/>
        </w:rPr>
      </w:pPr>
      <w:r>
        <w:rPr>
          <w:lang w:val="en-US"/>
        </w:rPr>
        <w:t>Attendance Registration Time</w:t>
      </w:r>
    </w:p>
    <w:p w14:paraId="74D2BD45" w14:textId="77777777" w:rsidR="0073444E" w:rsidRDefault="0073444E" w:rsidP="0073444E">
      <w:pPr>
        <w:rPr>
          <w:lang w:val="en-US"/>
        </w:rPr>
      </w:pPr>
    </w:p>
    <w:p w14:paraId="53B3EB4A" w14:textId="2F6F978C" w:rsidR="0073444E" w:rsidRPr="00C10461" w:rsidRDefault="006E3770" w:rsidP="0073444E">
      <w:r>
        <w:t>Tester:</w:t>
      </w:r>
      <w:r>
        <w:rPr>
          <w:u w:val="single"/>
        </w:rPr>
        <w:t xml:space="preserve">     </w:t>
      </w:r>
      <w:r w:rsidRPr="006E3770">
        <w:rPr>
          <w:u w:val="single"/>
        </w:rPr>
        <w:t>Morten</w:t>
      </w:r>
      <w:r>
        <w:rPr>
          <w:u w:val="single"/>
        </w:rPr>
        <w:t xml:space="preserve"> Liknes   </w:t>
      </w:r>
      <w:r>
        <w:t xml:space="preserve"> Date:</w:t>
      </w:r>
      <w:r>
        <w:rPr>
          <w:u w:val="single"/>
        </w:rPr>
        <w:t xml:space="preserve">    04.04.2017    </w:t>
      </w:r>
      <w:bookmarkStart w:id="8" w:name="_GoBack"/>
      <w:bookmarkEnd w:id="8"/>
    </w:p>
    <w:tbl>
      <w:tblPr>
        <w:tblStyle w:val="GridTable4-Accent3"/>
        <w:tblW w:w="9867" w:type="dxa"/>
        <w:tblLook w:val="04A0" w:firstRow="1" w:lastRow="0" w:firstColumn="1" w:lastColumn="0" w:noHBand="0" w:noVBand="1"/>
        <w:tblCaption w:val=""/>
        <w:tblDescription w:val=""/>
      </w:tblPr>
      <w:tblGrid>
        <w:gridCol w:w="2878"/>
        <w:gridCol w:w="672"/>
        <w:gridCol w:w="790"/>
        <w:gridCol w:w="4202"/>
        <w:gridCol w:w="1325"/>
      </w:tblGrid>
      <w:tr w:rsidR="0073444E" w14:paraId="622C36A4" w14:textId="77777777" w:rsidTr="003A2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38564D06" w14:textId="77777777" w:rsidR="0073444E" w:rsidRPr="00A913CA" w:rsidRDefault="0073444E" w:rsidP="003A2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Reading terminal Attendance Registration time</w:t>
            </w:r>
          </w:p>
        </w:tc>
        <w:tc>
          <w:tcPr>
            <w:tcW w:w="672" w:type="dxa"/>
          </w:tcPr>
          <w:p w14:paraId="61D5C288" w14:textId="77777777" w:rsidR="0073444E" w:rsidRDefault="0073444E" w:rsidP="003A2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13CA">
              <w:rPr>
                <w:lang w:val="en-US"/>
              </w:rPr>
              <w:t xml:space="preserve"> </w:t>
            </w:r>
            <w:r>
              <w:t>OK</w:t>
            </w:r>
          </w:p>
        </w:tc>
        <w:tc>
          <w:tcPr>
            <w:tcW w:w="790" w:type="dxa"/>
          </w:tcPr>
          <w:p w14:paraId="6094D610" w14:textId="77777777" w:rsidR="0073444E" w:rsidRDefault="0073444E" w:rsidP="003A2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  <w:tc>
          <w:tcPr>
            <w:tcW w:w="4202" w:type="dxa"/>
          </w:tcPr>
          <w:p w14:paraId="48E50AEA" w14:textId="77777777" w:rsidR="0073444E" w:rsidRDefault="0073444E" w:rsidP="003A27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325" w:type="dxa"/>
          </w:tcPr>
          <w:p w14:paraId="15E08A74" w14:textId="77777777" w:rsidR="0073444E" w:rsidRDefault="0073444E" w:rsidP="003A2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Severity</w:t>
            </w:r>
          </w:p>
        </w:tc>
      </w:tr>
      <w:tr w:rsidR="0073444E" w:rsidRPr="00E02E49" w14:paraId="3C5D14AB" w14:textId="77777777" w:rsidTr="003A2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55391BC0" w14:textId="0292A4A6" w:rsidR="0073444E" w:rsidRPr="00187E05" w:rsidRDefault="0073444E" w:rsidP="003A2745">
            <w:pPr>
              <w:overflowPunct/>
              <w:autoSpaceDE/>
              <w:autoSpaceDN/>
              <w:adjustRightInd/>
              <w:spacing w:before="0" w:after="160"/>
              <w:jc w:val="center"/>
              <w:textAlignment w:val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Registers attendee and </w:t>
            </w:r>
            <w:r w:rsidR="002F555C">
              <w:rPr>
                <w:szCs w:val="24"/>
                <w:lang w:val="en-US"/>
              </w:rPr>
              <w:t>gives attendee feedback within 3</w:t>
            </w:r>
            <w:r>
              <w:rPr>
                <w:szCs w:val="24"/>
                <w:lang w:val="en-US"/>
              </w:rPr>
              <w:t xml:space="preserve"> seconds</w:t>
            </w:r>
          </w:p>
        </w:tc>
        <w:tc>
          <w:tcPr>
            <w:tcW w:w="672" w:type="dxa"/>
          </w:tcPr>
          <w:p w14:paraId="0AEA7D5A" w14:textId="08A8CAC8" w:rsidR="0073444E" w:rsidRPr="00586BAA" w:rsidRDefault="007D30EF" w:rsidP="003A2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90" w:type="dxa"/>
          </w:tcPr>
          <w:p w14:paraId="60D7AF0C" w14:textId="77777777" w:rsidR="0073444E" w:rsidRPr="00586BAA" w:rsidRDefault="0073444E" w:rsidP="003A2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02" w:type="dxa"/>
          </w:tcPr>
          <w:p w14:paraId="4D6358E4" w14:textId="34D2A4F3" w:rsidR="0073444E" w:rsidRPr="00586BAA" w:rsidRDefault="007D30EF" w:rsidP="003A2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Ok.</w:t>
            </w:r>
          </w:p>
        </w:tc>
        <w:tc>
          <w:tcPr>
            <w:tcW w:w="1325" w:type="dxa"/>
          </w:tcPr>
          <w:p w14:paraId="7756147E" w14:textId="77777777" w:rsidR="0073444E" w:rsidRPr="00586BAA" w:rsidRDefault="0073444E" w:rsidP="003A2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59EEB75D" w14:textId="77777777" w:rsidR="0073444E" w:rsidRPr="00FC2B49" w:rsidRDefault="0073444E" w:rsidP="0073444E">
      <w:pPr>
        <w:rPr>
          <w:lang w:val="en-US"/>
        </w:rPr>
      </w:pPr>
    </w:p>
    <w:p w14:paraId="394257B4" w14:textId="18DAA5C2" w:rsidR="002421F8" w:rsidRPr="0073444E" w:rsidRDefault="002421F8" w:rsidP="002421F8">
      <w:pPr>
        <w:rPr>
          <w:b/>
          <w:lang w:val="en-US"/>
        </w:rPr>
      </w:pPr>
    </w:p>
    <w:sectPr w:rsidR="002421F8" w:rsidRPr="0073444E" w:rsidSect="00394BF9">
      <w:headerReference w:type="default" r:id="rId10"/>
      <w:pgSz w:w="11906" w:h="16838" w:code="9"/>
      <w:pgMar w:top="1418" w:right="991" w:bottom="1418" w:left="993" w:header="680" w:footer="680" w:gutter="567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10DE7A" w14:textId="77777777" w:rsidR="006808E4" w:rsidRDefault="006808E4">
      <w:r>
        <w:separator/>
      </w:r>
    </w:p>
  </w:endnote>
  <w:endnote w:type="continuationSeparator" w:id="0">
    <w:p w14:paraId="0B9DF28B" w14:textId="77777777" w:rsidR="006808E4" w:rsidRDefault="006808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illSans">
    <w:altName w:val="Gill Sans MT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4CDEE1" w14:textId="7152E47E" w:rsidR="002421F8" w:rsidRDefault="002421F8" w:rsidP="00F30533">
    <w:pPr>
      <w:pStyle w:val="Footer"/>
      <w:jc w:val="center"/>
    </w:pPr>
    <w:r>
      <w:rPr>
        <w:rStyle w:val="PageNumber"/>
      </w:rPr>
      <w:t>CheckPoint Attendance System</w:t>
    </w:r>
    <w:r>
      <w:rPr>
        <w:rStyle w:val="PageNumber"/>
      </w:rPr>
      <w:tab/>
    </w:r>
    <w:r>
      <w:rPr>
        <w:rStyle w:val="PageNumber"/>
      </w:rPr>
      <w:tab/>
    </w:r>
    <w:r w:rsidRPr="4B058015">
      <w:rPr>
        <w:rStyle w:val="PageNumber"/>
        <w:noProof/>
      </w:rPr>
      <w:fldChar w:fldCharType="begin"/>
    </w:r>
    <w:r>
      <w:rPr>
        <w:rStyle w:val="PageNumber"/>
      </w:rPr>
      <w:instrText xml:space="preserve"> PAGE </w:instrText>
    </w:r>
    <w:r w:rsidRPr="4B058015">
      <w:rPr>
        <w:rStyle w:val="PageNumber"/>
      </w:rPr>
      <w:fldChar w:fldCharType="separate"/>
    </w:r>
    <w:r w:rsidR="006E3770">
      <w:rPr>
        <w:rStyle w:val="PageNumber"/>
        <w:noProof/>
      </w:rPr>
      <w:t>4</w:t>
    </w:r>
    <w:r w:rsidRPr="4B058015">
      <w:rPr>
        <w:rStyle w:val="PageNumber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A9CB69" w14:textId="77777777" w:rsidR="006808E4" w:rsidRDefault="006808E4">
      <w:r>
        <w:separator/>
      </w:r>
    </w:p>
  </w:footnote>
  <w:footnote w:type="continuationSeparator" w:id="0">
    <w:p w14:paraId="015208AB" w14:textId="77777777" w:rsidR="006808E4" w:rsidRDefault="006808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CA1EFB" w14:textId="4CEAC01D" w:rsidR="002421F8" w:rsidRPr="00471D67" w:rsidRDefault="002421F8" w:rsidP="6BBE5B4F">
    <w:pPr>
      <w:pStyle w:val="Header"/>
      <w:rPr>
        <w:lang w:val="en-US"/>
      </w:rPr>
    </w:pPr>
    <w:r>
      <w:rPr>
        <w:lang w:val="en-US"/>
      </w:rPr>
      <w:t>&lt;name of document&gt;</w:t>
    </w:r>
    <w:r w:rsidRPr="00471D67">
      <w:rPr>
        <w:lang w:val="en-US"/>
      </w:rPr>
      <w:tab/>
    </w:r>
    <w:r>
      <w:rPr>
        <w:lang w:val="en-US"/>
      </w:rPr>
      <w:tab/>
    </w:r>
    <w:r>
      <w:fldChar w:fldCharType="begin"/>
    </w:r>
    <w:r w:rsidRPr="00394BF9">
      <w:rPr>
        <w:lang w:val="en-US"/>
      </w:rPr>
      <w:instrText xml:space="preserve"> STYLEREF  "Heading 1" \n  \* MERGEFORMAT </w:instrText>
    </w:r>
    <w:r>
      <w:fldChar w:fldCharType="separate"/>
    </w:r>
    <w:r w:rsidR="006E3770" w:rsidRPr="006E3770">
      <w:rPr>
        <w:b/>
        <w:bCs/>
        <w:noProof/>
        <w:lang w:val="en-US"/>
      </w:rPr>
      <w:t>1</w:t>
    </w:r>
    <w:r>
      <w:fldChar w:fldCharType="end"/>
    </w:r>
    <w:r>
      <w:rPr>
        <w:lang w:val="en-US"/>
      </w:rPr>
      <w:t xml:space="preserve"> </w:t>
    </w:r>
    <w:r>
      <w:fldChar w:fldCharType="begin"/>
    </w:r>
    <w:r w:rsidRPr="00394BF9">
      <w:rPr>
        <w:lang w:val="en-US"/>
      </w:rPr>
      <w:instrText xml:space="preserve"> STYLEREF  "Heading 1"  \* MERGEFORMAT </w:instrText>
    </w:r>
    <w:r>
      <w:fldChar w:fldCharType="separate"/>
    </w:r>
    <w:r w:rsidR="006E3770">
      <w:rPr>
        <w:noProof/>
        <w:lang w:val="en-US"/>
      </w:rPr>
      <w:t>Executed test cases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34EA94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73C01D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C4E40A6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A880EA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14C889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024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AA423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C44EFE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FE246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4DA2A3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A96ACCBA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1" w15:restartNumberingAfterBreak="0">
    <w:nsid w:val="01E85C16"/>
    <w:multiLevelType w:val="multilevel"/>
    <w:tmpl w:val="BD6C90B2"/>
    <w:lvl w:ilvl="0">
      <w:start w:val="1"/>
      <w:numFmt w:val="decimal"/>
      <w:suff w:val="space"/>
      <w:lvlText w:val="Vedlegg %1:"/>
      <w:lvlJc w:val="left"/>
      <w:rPr>
        <w:rFonts w:cs="Times New Roman" w:hint="default"/>
      </w:rPr>
    </w:lvl>
    <w:lvl w:ilvl="1">
      <w:start w:val="1"/>
      <w:numFmt w:val="none"/>
      <w:suff w:val="nothing"/>
      <w:lvlText w:val=""/>
      <w:lvlJc w:val="left"/>
      <w:rPr>
        <w:rFonts w:cs="Times New Roman" w:hint="default"/>
      </w:rPr>
    </w:lvl>
    <w:lvl w:ilvl="2">
      <w:start w:val="1"/>
      <w:numFmt w:val="none"/>
      <w:suff w:val="nothing"/>
      <w:lvlText w:val=""/>
      <w:lvlJc w:val="left"/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rPr>
        <w:rFonts w:cs="Times New Roman" w:hint="default"/>
      </w:rPr>
    </w:lvl>
    <w:lvl w:ilvl="4">
      <w:start w:val="1"/>
      <w:numFmt w:val="none"/>
      <w:suff w:val="nothing"/>
      <w:lvlText w:val=""/>
      <w:lvlJc w:val="left"/>
      <w:rPr>
        <w:rFonts w:cs="Times New Roman" w:hint="default"/>
      </w:rPr>
    </w:lvl>
    <w:lvl w:ilvl="5">
      <w:start w:val="1"/>
      <w:numFmt w:val="none"/>
      <w:suff w:val="nothing"/>
      <w:lvlText w:val=""/>
      <w:lvlJc w:val="left"/>
      <w:rPr>
        <w:rFonts w:cs="Times New Roman" w:hint="default"/>
      </w:rPr>
    </w:lvl>
    <w:lvl w:ilvl="6">
      <w:start w:val="1"/>
      <w:numFmt w:val="none"/>
      <w:suff w:val="nothing"/>
      <w:lvlText w:val=""/>
      <w:lvlJc w:val="left"/>
      <w:rPr>
        <w:rFonts w:cs="Times New Roman" w:hint="default"/>
      </w:rPr>
    </w:lvl>
    <w:lvl w:ilvl="7">
      <w:start w:val="1"/>
      <w:numFmt w:val="none"/>
      <w:suff w:val="nothing"/>
      <w:lvlText w:val=""/>
      <w:lvlJc w:val="left"/>
      <w:rPr>
        <w:rFonts w:cs="Times New Roman" w:hint="default"/>
      </w:rPr>
    </w:lvl>
    <w:lvl w:ilvl="8">
      <w:start w:val="1"/>
      <w:numFmt w:val="none"/>
      <w:suff w:val="nothing"/>
      <w:lvlText w:val=""/>
      <w:lvlJc w:val="left"/>
      <w:rPr>
        <w:rFonts w:cs="Times New Roman" w:hint="default"/>
      </w:rPr>
    </w:lvl>
  </w:abstractNum>
  <w:abstractNum w:abstractNumId="12" w15:restartNumberingAfterBreak="0">
    <w:nsid w:val="043B7149"/>
    <w:multiLevelType w:val="hybridMultilevel"/>
    <w:tmpl w:val="8E4C9A5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0322A8"/>
    <w:multiLevelType w:val="hybridMultilevel"/>
    <w:tmpl w:val="5EEE5CC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625393"/>
    <w:multiLevelType w:val="hybridMultilevel"/>
    <w:tmpl w:val="C5D4CB8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573CB6"/>
    <w:multiLevelType w:val="multilevel"/>
    <w:tmpl w:val="EACAEB7E"/>
    <w:lvl w:ilvl="0">
      <w:start w:val="1"/>
      <w:numFmt w:val="upperLetter"/>
      <w:suff w:val="space"/>
      <w:lvlText w:val="Vedlegg %1:"/>
      <w:lvlJc w:val="left"/>
      <w:rPr>
        <w:rFonts w:cs="Times New Roman" w:hint="default"/>
      </w:rPr>
    </w:lvl>
    <w:lvl w:ilvl="1">
      <w:start w:val="1"/>
      <w:numFmt w:val="decimal"/>
      <w:suff w:val="nothing"/>
      <w:lvlText w:val="Vedlegg %1%2:"/>
      <w:lvlJc w:val="left"/>
      <w:pPr>
        <w:ind w:firstLine="1134"/>
      </w:pPr>
      <w:rPr>
        <w:rFonts w:cs="Times New Roman" w:hint="default"/>
      </w:rPr>
    </w:lvl>
    <w:lvl w:ilvl="2">
      <w:start w:val="1"/>
      <w:numFmt w:val="none"/>
      <w:suff w:val="nothing"/>
      <w:lvlText w:val=""/>
      <w:lvlJc w:val="left"/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rPr>
        <w:rFonts w:cs="Times New Roman" w:hint="default"/>
      </w:rPr>
    </w:lvl>
    <w:lvl w:ilvl="4">
      <w:start w:val="1"/>
      <w:numFmt w:val="none"/>
      <w:suff w:val="nothing"/>
      <w:lvlText w:val=""/>
      <w:lvlJc w:val="left"/>
      <w:rPr>
        <w:rFonts w:cs="Times New Roman" w:hint="default"/>
      </w:rPr>
    </w:lvl>
    <w:lvl w:ilvl="5">
      <w:start w:val="1"/>
      <w:numFmt w:val="none"/>
      <w:suff w:val="nothing"/>
      <w:lvlText w:val=""/>
      <w:lvlJc w:val="left"/>
      <w:rPr>
        <w:rFonts w:cs="Times New Roman" w:hint="default"/>
      </w:rPr>
    </w:lvl>
    <w:lvl w:ilvl="6">
      <w:start w:val="1"/>
      <w:numFmt w:val="none"/>
      <w:suff w:val="nothing"/>
      <w:lvlText w:val=""/>
      <w:lvlJc w:val="left"/>
      <w:rPr>
        <w:rFonts w:cs="Times New Roman" w:hint="default"/>
      </w:rPr>
    </w:lvl>
    <w:lvl w:ilvl="7">
      <w:start w:val="1"/>
      <w:numFmt w:val="none"/>
      <w:suff w:val="nothing"/>
      <w:lvlText w:val=""/>
      <w:lvlJc w:val="left"/>
      <w:rPr>
        <w:rFonts w:cs="Times New Roman" w:hint="default"/>
      </w:rPr>
    </w:lvl>
    <w:lvl w:ilvl="8">
      <w:start w:val="1"/>
      <w:numFmt w:val="none"/>
      <w:suff w:val="nothing"/>
      <w:lvlText w:val=""/>
      <w:lvlJc w:val="left"/>
      <w:rPr>
        <w:rFonts w:cs="Times New Roman" w:hint="default"/>
      </w:rPr>
    </w:lvl>
  </w:abstractNum>
  <w:abstractNum w:abstractNumId="16" w15:restartNumberingAfterBreak="0">
    <w:nsid w:val="22805392"/>
    <w:multiLevelType w:val="hybridMultilevel"/>
    <w:tmpl w:val="C344BB80"/>
    <w:lvl w:ilvl="0" w:tplc="A0406816">
      <w:start w:val="1"/>
      <w:numFmt w:val="decimal"/>
      <w:lvlText w:val="%1."/>
      <w:lvlJc w:val="left"/>
      <w:pPr>
        <w:ind w:left="720" w:hanging="360"/>
      </w:pPr>
    </w:lvl>
    <w:lvl w:ilvl="1" w:tplc="95CA115E">
      <w:start w:val="1"/>
      <w:numFmt w:val="lowerLetter"/>
      <w:lvlText w:val="%2."/>
      <w:lvlJc w:val="left"/>
      <w:pPr>
        <w:ind w:left="1440" w:hanging="360"/>
      </w:pPr>
    </w:lvl>
    <w:lvl w:ilvl="2" w:tplc="9AFE8428">
      <w:start w:val="1"/>
      <w:numFmt w:val="lowerRoman"/>
      <w:lvlText w:val="%3."/>
      <w:lvlJc w:val="right"/>
      <w:pPr>
        <w:ind w:left="2160" w:hanging="180"/>
      </w:pPr>
    </w:lvl>
    <w:lvl w:ilvl="3" w:tplc="5F0CBDC8">
      <w:start w:val="1"/>
      <w:numFmt w:val="decimal"/>
      <w:lvlText w:val="%4."/>
      <w:lvlJc w:val="left"/>
      <w:pPr>
        <w:ind w:left="2880" w:hanging="360"/>
      </w:pPr>
    </w:lvl>
    <w:lvl w:ilvl="4" w:tplc="1DD6FDCE">
      <w:start w:val="1"/>
      <w:numFmt w:val="lowerLetter"/>
      <w:lvlText w:val="%5."/>
      <w:lvlJc w:val="left"/>
      <w:pPr>
        <w:ind w:left="3600" w:hanging="360"/>
      </w:pPr>
    </w:lvl>
    <w:lvl w:ilvl="5" w:tplc="618A8298">
      <w:start w:val="1"/>
      <w:numFmt w:val="lowerRoman"/>
      <w:lvlText w:val="%6."/>
      <w:lvlJc w:val="right"/>
      <w:pPr>
        <w:ind w:left="4320" w:hanging="180"/>
      </w:pPr>
    </w:lvl>
    <w:lvl w:ilvl="6" w:tplc="9DA68F32">
      <w:start w:val="1"/>
      <w:numFmt w:val="decimal"/>
      <w:lvlText w:val="%7."/>
      <w:lvlJc w:val="left"/>
      <w:pPr>
        <w:ind w:left="5040" w:hanging="360"/>
      </w:pPr>
    </w:lvl>
    <w:lvl w:ilvl="7" w:tplc="FE70C234">
      <w:start w:val="1"/>
      <w:numFmt w:val="lowerLetter"/>
      <w:lvlText w:val="%8."/>
      <w:lvlJc w:val="left"/>
      <w:pPr>
        <w:ind w:left="5760" w:hanging="360"/>
      </w:pPr>
    </w:lvl>
    <w:lvl w:ilvl="8" w:tplc="C888AFF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91416A"/>
    <w:multiLevelType w:val="hybridMultilevel"/>
    <w:tmpl w:val="69985B50"/>
    <w:lvl w:ilvl="0" w:tplc="0414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275B051D"/>
    <w:multiLevelType w:val="multilevel"/>
    <w:tmpl w:val="B6BA706E"/>
    <w:lvl w:ilvl="0">
      <w:start w:val="1"/>
      <w:numFmt w:val="upperLetter"/>
      <w:suff w:val="space"/>
      <w:lvlText w:val="Vedleggskapittel %1:"/>
      <w:lvlJc w:val="left"/>
      <w:rPr>
        <w:rFonts w:cs="Times New Roman" w:hint="default"/>
      </w:rPr>
    </w:lvl>
    <w:lvl w:ilvl="1">
      <w:start w:val="1"/>
      <w:numFmt w:val="decimal"/>
      <w:suff w:val="nothing"/>
      <w:lvlText w:val="Vedlegg %1%2:"/>
      <w:lvlJc w:val="left"/>
      <w:pPr>
        <w:ind w:firstLine="567"/>
      </w:pPr>
      <w:rPr>
        <w:rFonts w:cs="Times New Roman" w:hint="default"/>
      </w:rPr>
    </w:lvl>
    <w:lvl w:ilvl="2">
      <w:start w:val="1"/>
      <w:numFmt w:val="none"/>
      <w:suff w:val="nothing"/>
      <w:lvlText w:val=""/>
      <w:lvlJc w:val="left"/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rPr>
        <w:rFonts w:cs="Times New Roman" w:hint="default"/>
      </w:rPr>
    </w:lvl>
    <w:lvl w:ilvl="4">
      <w:start w:val="1"/>
      <w:numFmt w:val="none"/>
      <w:suff w:val="nothing"/>
      <w:lvlText w:val=""/>
      <w:lvlJc w:val="left"/>
      <w:rPr>
        <w:rFonts w:cs="Times New Roman" w:hint="default"/>
      </w:rPr>
    </w:lvl>
    <w:lvl w:ilvl="5">
      <w:start w:val="1"/>
      <w:numFmt w:val="none"/>
      <w:suff w:val="nothing"/>
      <w:lvlText w:val=""/>
      <w:lvlJc w:val="left"/>
      <w:rPr>
        <w:rFonts w:cs="Times New Roman" w:hint="default"/>
      </w:rPr>
    </w:lvl>
    <w:lvl w:ilvl="6">
      <w:start w:val="1"/>
      <w:numFmt w:val="none"/>
      <w:suff w:val="nothing"/>
      <w:lvlText w:val=""/>
      <w:lvlJc w:val="left"/>
      <w:rPr>
        <w:rFonts w:cs="Times New Roman" w:hint="default"/>
      </w:rPr>
    </w:lvl>
    <w:lvl w:ilvl="7">
      <w:start w:val="1"/>
      <w:numFmt w:val="none"/>
      <w:suff w:val="nothing"/>
      <w:lvlText w:val=""/>
      <w:lvlJc w:val="left"/>
      <w:rPr>
        <w:rFonts w:cs="Times New Roman" w:hint="default"/>
      </w:rPr>
    </w:lvl>
    <w:lvl w:ilvl="8">
      <w:start w:val="1"/>
      <w:numFmt w:val="none"/>
      <w:suff w:val="nothing"/>
      <w:lvlText w:val=""/>
      <w:lvlJc w:val="left"/>
      <w:rPr>
        <w:rFonts w:cs="Times New Roman" w:hint="default"/>
      </w:rPr>
    </w:lvl>
  </w:abstractNum>
  <w:abstractNum w:abstractNumId="19" w15:restartNumberingAfterBreak="0">
    <w:nsid w:val="2CF14876"/>
    <w:multiLevelType w:val="hybridMultilevel"/>
    <w:tmpl w:val="2C22693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650CEC"/>
    <w:multiLevelType w:val="hybridMultilevel"/>
    <w:tmpl w:val="BB7AD29E"/>
    <w:lvl w:ilvl="0" w:tplc="C51EA688">
      <w:start w:val="1"/>
      <w:numFmt w:val="decimalZero"/>
      <w:lvlText w:val="%1"/>
      <w:lvlJc w:val="left"/>
      <w:pPr>
        <w:tabs>
          <w:tab w:val="num" w:pos="2422"/>
        </w:tabs>
        <w:ind w:left="2422" w:hanging="360"/>
      </w:pPr>
      <w:rPr>
        <w:rFonts w:cs="Times New Roman"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  <w:rPr>
        <w:rFonts w:cs="Times New Roman"/>
      </w:rPr>
    </w:lvl>
    <w:lvl w:ilvl="2" w:tplc="0414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  <w:rPr>
        <w:rFonts w:cs="Times New Roman"/>
      </w:rPr>
    </w:lvl>
    <w:lvl w:ilvl="3" w:tplc="0414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  <w:rPr>
        <w:rFonts w:cs="Times New Roman"/>
      </w:rPr>
    </w:lvl>
    <w:lvl w:ilvl="4" w:tplc="0414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  <w:rPr>
        <w:rFonts w:cs="Times New Roman"/>
      </w:rPr>
    </w:lvl>
    <w:lvl w:ilvl="5" w:tplc="0414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  <w:rPr>
        <w:rFonts w:cs="Times New Roman"/>
      </w:rPr>
    </w:lvl>
    <w:lvl w:ilvl="6" w:tplc="0414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  <w:rPr>
        <w:rFonts w:cs="Times New Roman"/>
      </w:rPr>
    </w:lvl>
    <w:lvl w:ilvl="7" w:tplc="0414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  <w:rPr>
        <w:rFonts w:cs="Times New Roman"/>
      </w:rPr>
    </w:lvl>
    <w:lvl w:ilvl="8" w:tplc="0414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  <w:rPr>
        <w:rFonts w:cs="Times New Roman"/>
      </w:rPr>
    </w:lvl>
  </w:abstractNum>
  <w:abstractNum w:abstractNumId="21" w15:restartNumberingAfterBreak="0">
    <w:nsid w:val="2FFB6D07"/>
    <w:multiLevelType w:val="hybridMultilevel"/>
    <w:tmpl w:val="CCF2184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5A009D"/>
    <w:multiLevelType w:val="hybridMultilevel"/>
    <w:tmpl w:val="6958C604"/>
    <w:lvl w:ilvl="0" w:tplc="0414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7DC37B0"/>
    <w:multiLevelType w:val="multilevel"/>
    <w:tmpl w:val="10B41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6C96012"/>
    <w:multiLevelType w:val="hybridMultilevel"/>
    <w:tmpl w:val="AB426E34"/>
    <w:lvl w:ilvl="0" w:tplc="D9AACAE8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47FE1551"/>
    <w:multiLevelType w:val="multilevel"/>
    <w:tmpl w:val="3C12E320"/>
    <w:lvl w:ilvl="0">
      <w:start w:val="1"/>
      <w:numFmt w:val="upperLetter"/>
      <w:suff w:val="space"/>
      <w:lvlText w:val="Vedlegg %1"/>
      <w:lvlJc w:val="left"/>
      <w:pPr>
        <w:ind w:left="0" w:firstLine="0"/>
      </w:pPr>
      <w:rPr>
        <w:rFonts w:cs="Times New Roman" w:hint="default"/>
      </w:rPr>
    </w:lvl>
    <w:lvl w:ilvl="1">
      <w:start w:val="1"/>
      <w:numFmt w:val="decimal"/>
      <w:suff w:val="nothing"/>
      <w:lvlText w:val="Vedlegg %1%2:"/>
      <w:lvlJc w:val="left"/>
      <w:pPr>
        <w:ind w:left="0" w:firstLine="0"/>
      </w:pPr>
      <w:rPr>
        <w:rFonts w:cs="Times New Roman"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 w:hint="default"/>
      </w:rPr>
    </w:lvl>
  </w:abstractNum>
  <w:abstractNum w:abstractNumId="26" w15:restartNumberingAfterBreak="0">
    <w:nsid w:val="4C1053E4"/>
    <w:multiLevelType w:val="hybridMultilevel"/>
    <w:tmpl w:val="2A2ADCE6"/>
    <w:lvl w:ilvl="0" w:tplc="272887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B0A1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C830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8033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F09A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F4DA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4CF7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EEAF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A628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B7747C"/>
    <w:multiLevelType w:val="hybridMultilevel"/>
    <w:tmpl w:val="1BF4D09A"/>
    <w:lvl w:ilvl="0" w:tplc="2430A5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B044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1C55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8023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50B0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2674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6244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188E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AA56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0B2700"/>
    <w:multiLevelType w:val="hybridMultilevel"/>
    <w:tmpl w:val="C56434B4"/>
    <w:lvl w:ilvl="0" w:tplc="0414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29C68AF"/>
    <w:multiLevelType w:val="multilevel"/>
    <w:tmpl w:val="8EC83C42"/>
    <w:lvl w:ilvl="0">
      <w:start w:val="1"/>
      <w:numFmt w:val="upperLetter"/>
      <w:suff w:val="space"/>
      <w:lvlText w:val="Vedleggskapittel %1:"/>
      <w:lvlJc w:val="left"/>
      <w:rPr>
        <w:rFonts w:cs="Times New Roman" w:hint="default"/>
      </w:rPr>
    </w:lvl>
    <w:lvl w:ilvl="1">
      <w:start w:val="1"/>
      <w:numFmt w:val="decimal"/>
      <w:suff w:val="nothing"/>
      <w:lvlText w:val="Vedlegg %1%2:"/>
      <w:lvlJc w:val="left"/>
      <w:pPr>
        <w:ind w:firstLine="1134"/>
      </w:pPr>
      <w:rPr>
        <w:rFonts w:cs="Times New Roman" w:hint="default"/>
      </w:rPr>
    </w:lvl>
    <w:lvl w:ilvl="2">
      <w:start w:val="1"/>
      <w:numFmt w:val="none"/>
      <w:suff w:val="nothing"/>
      <w:lvlText w:val=""/>
      <w:lvlJc w:val="left"/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rPr>
        <w:rFonts w:cs="Times New Roman" w:hint="default"/>
      </w:rPr>
    </w:lvl>
    <w:lvl w:ilvl="4">
      <w:start w:val="1"/>
      <w:numFmt w:val="none"/>
      <w:suff w:val="nothing"/>
      <w:lvlText w:val=""/>
      <w:lvlJc w:val="left"/>
      <w:rPr>
        <w:rFonts w:cs="Times New Roman" w:hint="default"/>
      </w:rPr>
    </w:lvl>
    <w:lvl w:ilvl="5">
      <w:start w:val="1"/>
      <w:numFmt w:val="none"/>
      <w:suff w:val="nothing"/>
      <w:lvlText w:val=""/>
      <w:lvlJc w:val="left"/>
      <w:rPr>
        <w:rFonts w:cs="Times New Roman" w:hint="default"/>
      </w:rPr>
    </w:lvl>
    <w:lvl w:ilvl="6">
      <w:start w:val="1"/>
      <w:numFmt w:val="none"/>
      <w:suff w:val="nothing"/>
      <w:lvlText w:val=""/>
      <w:lvlJc w:val="left"/>
      <w:rPr>
        <w:rFonts w:cs="Times New Roman" w:hint="default"/>
      </w:rPr>
    </w:lvl>
    <w:lvl w:ilvl="7">
      <w:start w:val="1"/>
      <w:numFmt w:val="none"/>
      <w:suff w:val="nothing"/>
      <w:lvlText w:val=""/>
      <w:lvlJc w:val="left"/>
      <w:rPr>
        <w:rFonts w:cs="Times New Roman" w:hint="default"/>
      </w:rPr>
    </w:lvl>
    <w:lvl w:ilvl="8">
      <w:start w:val="1"/>
      <w:numFmt w:val="none"/>
      <w:suff w:val="nothing"/>
      <w:lvlText w:val=""/>
      <w:lvlJc w:val="left"/>
      <w:rPr>
        <w:rFonts w:cs="Times New Roman" w:hint="default"/>
      </w:rPr>
    </w:lvl>
  </w:abstractNum>
  <w:abstractNum w:abstractNumId="30" w15:restartNumberingAfterBreak="0">
    <w:nsid w:val="53F23E40"/>
    <w:multiLevelType w:val="hybridMultilevel"/>
    <w:tmpl w:val="B84E0B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016835"/>
    <w:multiLevelType w:val="multilevel"/>
    <w:tmpl w:val="E24C20C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32" w15:restartNumberingAfterBreak="0">
    <w:nsid w:val="584755E1"/>
    <w:multiLevelType w:val="hybridMultilevel"/>
    <w:tmpl w:val="DB9A36A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EC7405"/>
    <w:multiLevelType w:val="multilevel"/>
    <w:tmpl w:val="69985B5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 w15:restartNumberingAfterBreak="0">
    <w:nsid w:val="5CE91682"/>
    <w:multiLevelType w:val="multilevel"/>
    <w:tmpl w:val="79CC0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C33E97"/>
    <w:multiLevelType w:val="hybridMultilevel"/>
    <w:tmpl w:val="E2880C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CE3D5D"/>
    <w:multiLevelType w:val="multilevel"/>
    <w:tmpl w:val="BF163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8D20DC6"/>
    <w:multiLevelType w:val="hybridMultilevel"/>
    <w:tmpl w:val="1AFC9FC4"/>
    <w:lvl w:ilvl="0" w:tplc="209C42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9D31D9C"/>
    <w:multiLevelType w:val="multilevel"/>
    <w:tmpl w:val="524CADC8"/>
    <w:lvl w:ilvl="0">
      <w:start w:val="1"/>
      <w:numFmt w:val="upperLetter"/>
      <w:suff w:val="space"/>
      <w:lvlText w:val="Vedleggskapittel %1:"/>
      <w:lvlJc w:val="left"/>
      <w:rPr>
        <w:rFonts w:cs="Times New Roman" w:hint="default"/>
      </w:rPr>
    </w:lvl>
    <w:lvl w:ilvl="1">
      <w:start w:val="1"/>
      <w:numFmt w:val="decimal"/>
      <w:suff w:val="nothing"/>
      <w:lvlText w:val="Vedlegg %1%2:"/>
      <w:lvlJc w:val="left"/>
      <w:pPr>
        <w:ind w:firstLine="680"/>
      </w:pPr>
      <w:rPr>
        <w:rFonts w:cs="Times New Roman" w:hint="default"/>
      </w:rPr>
    </w:lvl>
    <w:lvl w:ilvl="2">
      <w:start w:val="1"/>
      <w:numFmt w:val="none"/>
      <w:suff w:val="nothing"/>
      <w:lvlText w:val=""/>
      <w:lvlJc w:val="left"/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rPr>
        <w:rFonts w:cs="Times New Roman" w:hint="default"/>
      </w:rPr>
    </w:lvl>
    <w:lvl w:ilvl="4">
      <w:start w:val="1"/>
      <w:numFmt w:val="none"/>
      <w:suff w:val="nothing"/>
      <w:lvlText w:val=""/>
      <w:lvlJc w:val="left"/>
      <w:rPr>
        <w:rFonts w:cs="Times New Roman" w:hint="default"/>
      </w:rPr>
    </w:lvl>
    <w:lvl w:ilvl="5">
      <w:start w:val="1"/>
      <w:numFmt w:val="none"/>
      <w:suff w:val="nothing"/>
      <w:lvlText w:val=""/>
      <w:lvlJc w:val="left"/>
      <w:rPr>
        <w:rFonts w:cs="Times New Roman" w:hint="default"/>
      </w:rPr>
    </w:lvl>
    <w:lvl w:ilvl="6">
      <w:start w:val="1"/>
      <w:numFmt w:val="none"/>
      <w:suff w:val="nothing"/>
      <w:lvlText w:val=""/>
      <w:lvlJc w:val="left"/>
      <w:rPr>
        <w:rFonts w:cs="Times New Roman" w:hint="default"/>
      </w:rPr>
    </w:lvl>
    <w:lvl w:ilvl="7">
      <w:start w:val="1"/>
      <w:numFmt w:val="none"/>
      <w:suff w:val="nothing"/>
      <w:lvlText w:val=""/>
      <w:lvlJc w:val="left"/>
      <w:rPr>
        <w:rFonts w:cs="Times New Roman" w:hint="default"/>
      </w:rPr>
    </w:lvl>
    <w:lvl w:ilvl="8">
      <w:start w:val="1"/>
      <w:numFmt w:val="none"/>
      <w:suff w:val="nothing"/>
      <w:lvlText w:val=""/>
      <w:lvlJc w:val="left"/>
      <w:rPr>
        <w:rFonts w:cs="Times New Roman" w:hint="default"/>
      </w:rPr>
    </w:lvl>
  </w:abstractNum>
  <w:abstractNum w:abstractNumId="39" w15:restartNumberingAfterBreak="0">
    <w:nsid w:val="6FAF5625"/>
    <w:multiLevelType w:val="hybridMultilevel"/>
    <w:tmpl w:val="3B627800"/>
    <w:lvl w:ilvl="0" w:tplc="87FAF48C">
      <w:start w:val="1"/>
      <w:numFmt w:val="decimalZero"/>
      <w:pStyle w:val="listingnummerert"/>
      <w:lvlText w:val="%1"/>
      <w:lvlJc w:val="left"/>
      <w:pPr>
        <w:tabs>
          <w:tab w:val="num" w:pos="1571"/>
        </w:tabs>
        <w:ind w:left="1571" w:hanging="360"/>
      </w:pPr>
      <w:rPr>
        <w:rFonts w:cs="Times New Roman"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0" w15:restartNumberingAfterBreak="0">
    <w:nsid w:val="727C5991"/>
    <w:multiLevelType w:val="hybridMultilevel"/>
    <w:tmpl w:val="9FD4086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1259E2"/>
    <w:multiLevelType w:val="hybridMultilevel"/>
    <w:tmpl w:val="E09C6B68"/>
    <w:lvl w:ilvl="0" w:tplc="D9D45A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462F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5807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466F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7ACF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5E02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B61C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D8CB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9A87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63499F"/>
    <w:multiLevelType w:val="hybridMultilevel"/>
    <w:tmpl w:val="589A84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27"/>
  </w:num>
  <w:num w:numId="3">
    <w:abstractNumId w:val="26"/>
  </w:num>
  <w:num w:numId="4">
    <w:abstractNumId w:val="16"/>
  </w:num>
  <w:num w:numId="5">
    <w:abstractNumId w:val="10"/>
  </w:num>
  <w:num w:numId="6">
    <w:abstractNumId w:val="42"/>
  </w:num>
  <w:num w:numId="7">
    <w:abstractNumId w:val="30"/>
  </w:num>
  <w:num w:numId="8">
    <w:abstractNumId w:val="31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20"/>
  </w:num>
  <w:num w:numId="20">
    <w:abstractNumId w:val="39"/>
  </w:num>
  <w:num w:numId="21">
    <w:abstractNumId w:val="25"/>
  </w:num>
  <w:num w:numId="22">
    <w:abstractNumId w:val="17"/>
  </w:num>
  <w:num w:numId="23">
    <w:abstractNumId w:val="33"/>
  </w:num>
  <w:num w:numId="24">
    <w:abstractNumId w:val="24"/>
  </w:num>
  <w:num w:numId="25">
    <w:abstractNumId w:val="11"/>
  </w:num>
  <w:num w:numId="26">
    <w:abstractNumId w:val="15"/>
  </w:num>
  <w:num w:numId="27">
    <w:abstractNumId w:val="29"/>
  </w:num>
  <w:num w:numId="28">
    <w:abstractNumId w:val="18"/>
  </w:num>
  <w:num w:numId="29">
    <w:abstractNumId w:val="38"/>
  </w:num>
  <w:num w:numId="30">
    <w:abstractNumId w:val="31"/>
  </w:num>
  <w:num w:numId="31">
    <w:abstractNumId w:val="36"/>
  </w:num>
  <w:num w:numId="32">
    <w:abstractNumId w:val="22"/>
  </w:num>
  <w:num w:numId="33">
    <w:abstractNumId w:val="28"/>
  </w:num>
  <w:num w:numId="34">
    <w:abstractNumId w:val="32"/>
  </w:num>
  <w:num w:numId="35">
    <w:abstractNumId w:val="21"/>
  </w:num>
  <w:num w:numId="36">
    <w:abstractNumId w:val="23"/>
  </w:num>
  <w:num w:numId="37">
    <w:abstractNumId w:val="12"/>
  </w:num>
  <w:num w:numId="38">
    <w:abstractNumId w:val="14"/>
  </w:num>
  <w:num w:numId="39">
    <w:abstractNumId w:val="13"/>
  </w:num>
  <w:num w:numId="40">
    <w:abstractNumId w:val="19"/>
  </w:num>
  <w:num w:numId="41">
    <w:abstractNumId w:val="40"/>
  </w:num>
  <w:num w:numId="42">
    <w:abstractNumId w:val="35"/>
  </w:num>
  <w:num w:numId="43">
    <w:abstractNumId w:val="34"/>
  </w:num>
  <w:num w:numId="4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U0MzY2Mjc1sTAwMDdT0lEKTi0uzszPAykwrgUAPm/BzCwAAAA="/>
  </w:docVars>
  <w:rsids>
    <w:rsidRoot w:val="004D04E5"/>
    <w:rsid w:val="000121FF"/>
    <w:rsid w:val="0001295C"/>
    <w:rsid w:val="00012F93"/>
    <w:rsid w:val="00030020"/>
    <w:rsid w:val="0003193A"/>
    <w:rsid w:val="00040A03"/>
    <w:rsid w:val="00043CB2"/>
    <w:rsid w:val="0004553E"/>
    <w:rsid w:val="00053AEC"/>
    <w:rsid w:val="000567F5"/>
    <w:rsid w:val="000606CC"/>
    <w:rsid w:val="00065354"/>
    <w:rsid w:val="0007503D"/>
    <w:rsid w:val="0007770C"/>
    <w:rsid w:val="000976C4"/>
    <w:rsid w:val="00097761"/>
    <w:rsid w:val="000A27C4"/>
    <w:rsid w:val="000B7C92"/>
    <w:rsid w:val="000C4734"/>
    <w:rsid w:val="000D22B4"/>
    <w:rsid w:val="000E43CA"/>
    <w:rsid w:val="000F767B"/>
    <w:rsid w:val="0010094A"/>
    <w:rsid w:val="00101078"/>
    <w:rsid w:val="001145A8"/>
    <w:rsid w:val="001266A7"/>
    <w:rsid w:val="0013186D"/>
    <w:rsid w:val="00133F93"/>
    <w:rsid w:val="00137EBE"/>
    <w:rsid w:val="00164393"/>
    <w:rsid w:val="00177F79"/>
    <w:rsid w:val="00183C53"/>
    <w:rsid w:val="00184FE8"/>
    <w:rsid w:val="0018775C"/>
    <w:rsid w:val="001924D5"/>
    <w:rsid w:val="00196334"/>
    <w:rsid w:val="001A4936"/>
    <w:rsid w:val="001B03EC"/>
    <w:rsid w:val="001B176E"/>
    <w:rsid w:val="001C4F6D"/>
    <w:rsid w:val="001C77BB"/>
    <w:rsid w:val="001D1EE5"/>
    <w:rsid w:val="001D31C6"/>
    <w:rsid w:val="001D396C"/>
    <w:rsid w:val="001F2364"/>
    <w:rsid w:val="00202D5E"/>
    <w:rsid w:val="002034A0"/>
    <w:rsid w:val="002153BE"/>
    <w:rsid w:val="00222D18"/>
    <w:rsid w:val="00223762"/>
    <w:rsid w:val="0023087A"/>
    <w:rsid w:val="0023786D"/>
    <w:rsid w:val="00240F5C"/>
    <w:rsid w:val="00241670"/>
    <w:rsid w:val="002421F8"/>
    <w:rsid w:val="002768B2"/>
    <w:rsid w:val="00284C68"/>
    <w:rsid w:val="00287B02"/>
    <w:rsid w:val="002B152E"/>
    <w:rsid w:val="002C1768"/>
    <w:rsid w:val="002C2910"/>
    <w:rsid w:val="002C52BA"/>
    <w:rsid w:val="002D0AB9"/>
    <w:rsid w:val="002D52B2"/>
    <w:rsid w:val="002D5335"/>
    <w:rsid w:val="002E00E0"/>
    <w:rsid w:val="002F3F71"/>
    <w:rsid w:val="002F555C"/>
    <w:rsid w:val="0030025A"/>
    <w:rsid w:val="00303AFB"/>
    <w:rsid w:val="0031057A"/>
    <w:rsid w:val="00312E48"/>
    <w:rsid w:val="00313879"/>
    <w:rsid w:val="00322843"/>
    <w:rsid w:val="00325BEC"/>
    <w:rsid w:val="003307D6"/>
    <w:rsid w:val="0033308F"/>
    <w:rsid w:val="0033521A"/>
    <w:rsid w:val="00341A57"/>
    <w:rsid w:val="0036770B"/>
    <w:rsid w:val="00372E97"/>
    <w:rsid w:val="00394BF9"/>
    <w:rsid w:val="0039567D"/>
    <w:rsid w:val="003A51CB"/>
    <w:rsid w:val="003B00CC"/>
    <w:rsid w:val="003B5583"/>
    <w:rsid w:val="003D0FA2"/>
    <w:rsid w:val="003E0E48"/>
    <w:rsid w:val="003E7155"/>
    <w:rsid w:val="003F686A"/>
    <w:rsid w:val="003F7645"/>
    <w:rsid w:val="00402D83"/>
    <w:rsid w:val="00404CDC"/>
    <w:rsid w:val="00410947"/>
    <w:rsid w:val="00421714"/>
    <w:rsid w:val="00433E5D"/>
    <w:rsid w:val="00437E16"/>
    <w:rsid w:val="00440BCD"/>
    <w:rsid w:val="00443016"/>
    <w:rsid w:val="00452437"/>
    <w:rsid w:val="00454DED"/>
    <w:rsid w:val="00471D67"/>
    <w:rsid w:val="0047725E"/>
    <w:rsid w:val="004868C2"/>
    <w:rsid w:val="00487810"/>
    <w:rsid w:val="00487C67"/>
    <w:rsid w:val="004B3D27"/>
    <w:rsid w:val="004D04E5"/>
    <w:rsid w:val="004D4314"/>
    <w:rsid w:val="004D71FC"/>
    <w:rsid w:val="004E00F1"/>
    <w:rsid w:val="004F2899"/>
    <w:rsid w:val="004F2BBC"/>
    <w:rsid w:val="004F314A"/>
    <w:rsid w:val="004F54C7"/>
    <w:rsid w:val="005137F0"/>
    <w:rsid w:val="0051595B"/>
    <w:rsid w:val="00516AF0"/>
    <w:rsid w:val="005206CB"/>
    <w:rsid w:val="00531CD7"/>
    <w:rsid w:val="00531DDA"/>
    <w:rsid w:val="005447B9"/>
    <w:rsid w:val="00563C48"/>
    <w:rsid w:val="00575927"/>
    <w:rsid w:val="0057723A"/>
    <w:rsid w:val="005809BC"/>
    <w:rsid w:val="00582B45"/>
    <w:rsid w:val="005945B7"/>
    <w:rsid w:val="005A1C2F"/>
    <w:rsid w:val="005B1C15"/>
    <w:rsid w:val="005C055D"/>
    <w:rsid w:val="005D7ED4"/>
    <w:rsid w:val="005E1A22"/>
    <w:rsid w:val="005E564D"/>
    <w:rsid w:val="005E7088"/>
    <w:rsid w:val="00600685"/>
    <w:rsid w:val="0060423A"/>
    <w:rsid w:val="00637843"/>
    <w:rsid w:val="006418CD"/>
    <w:rsid w:val="00643CB1"/>
    <w:rsid w:val="00645D8D"/>
    <w:rsid w:val="00650051"/>
    <w:rsid w:val="00650A26"/>
    <w:rsid w:val="0065634B"/>
    <w:rsid w:val="00656C9A"/>
    <w:rsid w:val="00664E4D"/>
    <w:rsid w:val="006808E4"/>
    <w:rsid w:val="0069118A"/>
    <w:rsid w:val="006B0FA1"/>
    <w:rsid w:val="006B115D"/>
    <w:rsid w:val="006B1AFE"/>
    <w:rsid w:val="006C43DD"/>
    <w:rsid w:val="006D2433"/>
    <w:rsid w:val="006D5B71"/>
    <w:rsid w:val="006E3770"/>
    <w:rsid w:val="006F7DBF"/>
    <w:rsid w:val="00706075"/>
    <w:rsid w:val="00710F50"/>
    <w:rsid w:val="00712B1D"/>
    <w:rsid w:val="00713C75"/>
    <w:rsid w:val="00715156"/>
    <w:rsid w:val="00723FD1"/>
    <w:rsid w:val="00730C64"/>
    <w:rsid w:val="00732613"/>
    <w:rsid w:val="0073444E"/>
    <w:rsid w:val="007409F6"/>
    <w:rsid w:val="00752479"/>
    <w:rsid w:val="00752E55"/>
    <w:rsid w:val="0075480F"/>
    <w:rsid w:val="007708C3"/>
    <w:rsid w:val="00780713"/>
    <w:rsid w:val="007B0FCA"/>
    <w:rsid w:val="007C4BF0"/>
    <w:rsid w:val="007C7BAA"/>
    <w:rsid w:val="007D30EF"/>
    <w:rsid w:val="007E4FAB"/>
    <w:rsid w:val="007F502A"/>
    <w:rsid w:val="0080791F"/>
    <w:rsid w:val="0081226D"/>
    <w:rsid w:val="00817739"/>
    <w:rsid w:val="00820821"/>
    <w:rsid w:val="00823BBD"/>
    <w:rsid w:val="0082713A"/>
    <w:rsid w:val="00844289"/>
    <w:rsid w:val="008523A2"/>
    <w:rsid w:val="00860575"/>
    <w:rsid w:val="00867A7F"/>
    <w:rsid w:val="008839FE"/>
    <w:rsid w:val="00885D73"/>
    <w:rsid w:val="00897DE8"/>
    <w:rsid w:val="008A4D53"/>
    <w:rsid w:val="008B6F4B"/>
    <w:rsid w:val="008C4D7E"/>
    <w:rsid w:val="008C60BA"/>
    <w:rsid w:val="008E1D05"/>
    <w:rsid w:val="008E7348"/>
    <w:rsid w:val="008E797E"/>
    <w:rsid w:val="008F5C11"/>
    <w:rsid w:val="00904186"/>
    <w:rsid w:val="00916AD7"/>
    <w:rsid w:val="00917F0A"/>
    <w:rsid w:val="009238D4"/>
    <w:rsid w:val="00927A23"/>
    <w:rsid w:val="00933735"/>
    <w:rsid w:val="0094211C"/>
    <w:rsid w:val="0095127B"/>
    <w:rsid w:val="00956991"/>
    <w:rsid w:val="00957218"/>
    <w:rsid w:val="00957919"/>
    <w:rsid w:val="009763A1"/>
    <w:rsid w:val="00991C67"/>
    <w:rsid w:val="009B093A"/>
    <w:rsid w:val="009B1D9E"/>
    <w:rsid w:val="009C0FCE"/>
    <w:rsid w:val="009D3729"/>
    <w:rsid w:val="009D78EE"/>
    <w:rsid w:val="009E4389"/>
    <w:rsid w:val="009E6AEF"/>
    <w:rsid w:val="00A02648"/>
    <w:rsid w:val="00A06CAC"/>
    <w:rsid w:val="00A11401"/>
    <w:rsid w:val="00A12CB5"/>
    <w:rsid w:val="00A14BDE"/>
    <w:rsid w:val="00A319F9"/>
    <w:rsid w:val="00A36149"/>
    <w:rsid w:val="00A443B7"/>
    <w:rsid w:val="00A624A4"/>
    <w:rsid w:val="00A64AF7"/>
    <w:rsid w:val="00A65017"/>
    <w:rsid w:val="00A77581"/>
    <w:rsid w:val="00AA4C8E"/>
    <w:rsid w:val="00AA62C5"/>
    <w:rsid w:val="00AB1280"/>
    <w:rsid w:val="00AC0CDE"/>
    <w:rsid w:val="00AC1844"/>
    <w:rsid w:val="00AC7A8A"/>
    <w:rsid w:val="00AD0C66"/>
    <w:rsid w:val="00AD15CC"/>
    <w:rsid w:val="00AE253A"/>
    <w:rsid w:val="00AE378A"/>
    <w:rsid w:val="00AF0BA1"/>
    <w:rsid w:val="00AF1C72"/>
    <w:rsid w:val="00B019F0"/>
    <w:rsid w:val="00B0590E"/>
    <w:rsid w:val="00B10974"/>
    <w:rsid w:val="00B12FBD"/>
    <w:rsid w:val="00B209DA"/>
    <w:rsid w:val="00B30159"/>
    <w:rsid w:val="00B33F8E"/>
    <w:rsid w:val="00B36E9A"/>
    <w:rsid w:val="00B451EA"/>
    <w:rsid w:val="00B47979"/>
    <w:rsid w:val="00B70FD4"/>
    <w:rsid w:val="00B7742B"/>
    <w:rsid w:val="00B91953"/>
    <w:rsid w:val="00B94BD0"/>
    <w:rsid w:val="00B9690E"/>
    <w:rsid w:val="00BA136F"/>
    <w:rsid w:val="00BA3BDA"/>
    <w:rsid w:val="00BA6A72"/>
    <w:rsid w:val="00BB0E33"/>
    <w:rsid w:val="00BB13E2"/>
    <w:rsid w:val="00BC1CC7"/>
    <w:rsid w:val="00BC4FF4"/>
    <w:rsid w:val="00BD3EEF"/>
    <w:rsid w:val="00BD7AD3"/>
    <w:rsid w:val="00BF3A09"/>
    <w:rsid w:val="00BF4DD2"/>
    <w:rsid w:val="00BF659C"/>
    <w:rsid w:val="00C00716"/>
    <w:rsid w:val="00C02589"/>
    <w:rsid w:val="00C06CB2"/>
    <w:rsid w:val="00C07AB2"/>
    <w:rsid w:val="00C10B17"/>
    <w:rsid w:val="00C119AE"/>
    <w:rsid w:val="00C17483"/>
    <w:rsid w:val="00C228FD"/>
    <w:rsid w:val="00C241AA"/>
    <w:rsid w:val="00C3459C"/>
    <w:rsid w:val="00C35F46"/>
    <w:rsid w:val="00C36CE0"/>
    <w:rsid w:val="00C37794"/>
    <w:rsid w:val="00C37CDE"/>
    <w:rsid w:val="00C40618"/>
    <w:rsid w:val="00C428D4"/>
    <w:rsid w:val="00C47DED"/>
    <w:rsid w:val="00C51B07"/>
    <w:rsid w:val="00C53348"/>
    <w:rsid w:val="00C53EAC"/>
    <w:rsid w:val="00C66970"/>
    <w:rsid w:val="00C674EA"/>
    <w:rsid w:val="00C72EC5"/>
    <w:rsid w:val="00C8128E"/>
    <w:rsid w:val="00C857B0"/>
    <w:rsid w:val="00CA1E47"/>
    <w:rsid w:val="00CC4DF9"/>
    <w:rsid w:val="00CC7928"/>
    <w:rsid w:val="00CD1604"/>
    <w:rsid w:val="00CD381F"/>
    <w:rsid w:val="00CD60AB"/>
    <w:rsid w:val="00CE6D69"/>
    <w:rsid w:val="00CE71A9"/>
    <w:rsid w:val="00CF0FDC"/>
    <w:rsid w:val="00CF27B9"/>
    <w:rsid w:val="00CF3C02"/>
    <w:rsid w:val="00CF3EF9"/>
    <w:rsid w:val="00CF7EE4"/>
    <w:rsid w:val="00D015D5"/>
    <w:rsid w:val="00D05967"/>
    <w:rsid w:val="00D177ED"/>
    <w:rsid w:val="00D217AA"/>
    <w:rsid w:val="00D34654"/>
    <w:rsid w:val="00D34B5E"/>
    <w:rsid w:val="00D46AFD"/>
    <w:rsid w:val="00D72A5D"/>
    <w:rsid w:val="00D920D7"/>
    <w:rsid w:val="00D940FC"/>
    <w:rsid w:val="00D9478F"/>
    <w:rsid w:val="00DA3943"/>
    <w:rsid w:val="00DA7C81"/>
    <w:rsid w:val="00DC4810"/>
    <w:rsid w:val="00DE4D4E"/>
    <w:rsid w:val="00E00517"/>
    <w:rsid w:val="00E02A0C"/>
    <w:rsid w:val="00E2110D"/>
    <w:rsid w:val="00E21326"/>
    <w:rsid w:val="00E21DE9"/>
    <w:rsid w:val="00E305A1"/>
    <w:rsid w:val="00E337A5"/>
    <w:rsid w:val="00E416CD"/>
    <w:rsid w:val="00E42F89"/>
    <w:rsid w:val="00E45DE7"/>
    <w:rsid w:val="00E629EF"/>
    <w:rsid w:val="00E75ECD"/>
    <w:rsid w:val="00E868D9"/>
    <w:rsid w:val="00E9075C"/>
    <w:rsid w:val="00E911B9"/>
    <w:rsid w:val="00E962B3"/>
    <w:rsid w:val="00EC0B99"/>
    <w:rsid w:val="00EC2956"/>
    <w:rsid w:val="00EC704B"/>
    <w:rsid w:val="00ED507A"/>
    <w:rsid w:val="00EF0E58"/>
    <w:rsid w:val="00EF10DC"/>
    <w:rsid w:val="00F0659A"/>
    <w:rsid w:val="00F303D2"/>
    <w:rsid w:val="00F30533"/>
    <w:rsid w:val="00F66879"/>
    <w:rsid w:val="00F711B3"/>
    <w:rsid w:val="00F741C6"/>
    <w:rsid w:val="00F86448"/>
    <w:rsid w:val="00F92264"/>
    <w:rsid w:val="00FA3377"/>
    <w:rsid w:val="00FC41D9"/>
    <w:rsid w:val="00FD2147"/>
    <w:rsid w:val="1C4B19A6"/>
    <w:rsid w:val="2790A5B2"/>
    <w:rsid w:val="4B058015"/>
    <w:rsid w:val="69750CDE"/>
    <w:rsid w:val="6BBE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CD464D5"/>
  <w15:docId w15:val="{279AFCAF-2D1A-4401-9734-256942656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99" w:defSemiHidden="0" w:defUnhideWhenUsed="0" w:defQFormat="0" w:count="374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409F6"/>
    <w:pPr>
      <w:overflowPunct w:val="0"/>
      <w:autoSpaceDE w:val="0"/>
      <w:autoSpaceDN w:val="0"/>
      <w:adjustRightInd w:val="0"/>
      <w:spacing w:before="120" w:after="60"/>
      <w:textAlignment w:val="baseline"/>
    </w:pPr>
    <w:rPr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5634B"/>
    <w:pPr>
      <w:keepNext/>
      <w:keepLines/>
      <w:pageBreakBefore/>
      <w:numPr>
        <w:numId w:val="8"/>
      </w:numPr>
      <w:spacing w:after="120"/>
      <w:outlineLvl w:val="0"/>
    </w:pPr>
    <w:rPr>
      <w:rFonts w:ascii="Arial" w:hAnsi="Arial"/>
      <w:b/>
      <w:caps/>
      <w:sz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10F50"/>
    <w:pPr>
      <w:keepNext/>
      <w:keepLines/>
      <w:numPr>
        <w:ilvl w:val="1"/>
        <w:numId w:val="8"/>
      </w:numPr>
      <w:tabs>
        <w:tab w:val="clear" w:pos="576"/>
        <w:tab w:val="left" w:pos="624"/>
      </w:tabs>
      <w:spacing w:before="360" w:after="120"/>
      <w:ind w:left="624" w:hanging="624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5634B"/>
    <w:pPr>
      <w:keepNext/>
      <w:keepLines/>
      <w:numPr>
        <w:ilvl w:val="2"/>
        <w:numId w:val="8"/>
      </w:numPr>
      <w:spacing w:before="360" w:after="120"/>
      <w:outlineLvl w:val="2"/>
    </w:pPr>
    <w:rPr>
      <w:rFonts w:ascii="Arial" w:hAnsi="Arial"/>
      <w:sz w:val="28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65634B"/>
    <w:pPr>
      <w:numPr>
        <w:ilvl w:val="3"/>
      </w:numPr>
      <w:spacing w:before="240"/>
      <w:outlineLvl w:val="3"/>
    </w:pPr>
    <w:rPr>
      <w:b/>
      <w:sz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65634B"/>
    <w:pPr>
      <w:numPr>
        <w:ilvl w:val="4"/>
        <w:numId w:val="8"/>
      </w:numPr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65634B"/>
    <w:pPr>
      <w:numPr>
        <w:ilvl w:val="5"/>
        <w:numId w:val="8"/>
      </w:numPr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65634B"/>
    <w:pPr>
      <w:numPr>
        <w:ilvl w:val="6"/>
        <w:numId w:val="8"/>
      </w:numPr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65634B"/>
    <w:pPr>
      <w:numPr>
        <w:ilvl w:val="7"/>
        <w:numId w:val="8"/>
      </w:numPr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65634B"/>
    <w:pPr>
      <w:numPr>
        <w:ilvl w:val="8"/>
        <w:numId w:val="8"/>
      </w:numPr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sid w:val="000B382A"/>
    <w:rPr>
      <w:rFonts w:ascii="Arial" w:hAnsi="Arial"/>
      <w:b/>
      <w:caps/>
      <w:sz w:val="32"/>
      <w:lang w:eastAsia="en-US"/>
    </w:rPr>
  </w:style>
  <w:style w:type="character" w:customStyle="1" w:styleId="Heading2Char">
    <w:name w:val="Heading 2 Char"/>
    <w:link w:val="Heading2"/>
    <w:uiPriority w:val="99"/>
    <w:rsid w:val="00710F50"/>
    <w:rPr>
      <w:rFonts w:ascii="Arial" w:hAnsi="Arial"/>
      <w:b/>
      <w:sz w:val="28"/>
      <w:lang w:eastAsia="en-US"/>
    </w:rPr>
  </w:style>
  <w:style w:type="character" w:customStyle="1" w:styleId="Heading3Char">
    <w:name w:val="Heading 3 Char"/>
    <w:link w:val="Heading3"/>
    <w:uiPriority w:val="9"/>
    <w:semiHidden/>
    <w:rsid w:val="000B382A"/>
    <w:rPr>
      <w:rFonts w:ascii="Cambria" w:eastAsia="Times New Roman" w:hAnsi="Cambria" w:cs="Times New Roman"/>
      <w:b/>
      <w:bCs/>
      <w:sz w:val="26"/>
      <w:szCs w:val="26"/>
      <w:lang w:val="nb-NO"/>
    </w:rPr>
  </w:style>
  <w:style w:type="character" w:customStyle="1" w:styleId="Heading4Char">
    <w:name w:val="Heading 4 Char"/>
    <w:link w:val="Heading4"/>
    <w:uiPriority w:val="9"/>
    <w:semiHidden/>
    <w:rsid w:val="000B382A"/>
    <w:rPr>
      <w:rFonts w:ascii="Calibri" w:eastAsia="Times New Roman" w:hAnsi="Calibri" w:cs="Times New Roman"/>
      <w:b/>
      <w:bCs/>
      <w:sz w:val="28"/>
      <w:szCs w:val="28"/>
      <w:lang w:val="nb-NO"/>
    </w:rPr>
  </w:style>
  <w:style w:type="character" w:customStyle="1" w:styleId="Heading5Char">
    <w:name w:val="Heading 5 Char"/>
    <w:link w:val="Heading5"/>
    <w:uiPriority w:val="9"/>
    <w:semiHidden/>
    <w:rsid w:val="000B382A"/>
    <w:rPr>
      <w:rFonts w:ascii="Calibri" w:eastAsia="Times New Roman" w:hAnsi="Calibri" w:cs="Times New Roman"/>
      <w:b/>
      <w:bCs/>
      <w:i/>
      <w:iCs/>
      <w:sz w:val="26"/>
      <w:szCs w:val="26"/>
      <w:lang w:val="nb-NO"/>
    </w:rPr>
  </w:style>
  <w:style w:type="character" w:customStyle="1" w:styleId="Heading6Char">
    <w:name w:val="Heading 6 Char"/>
    <w:link w:val="Heading6"/>
    <w:uiPriority w:val="9"/>
    <w:semiHidden/>
    <w:rsid w:val="000B382A"/>
    <w:rPr>
      <w:rFonts w:ascii="Calibri" w:eastAsia="Times New Roman" w:hAnsi="Calibri" w:cs="Times New Roman"/>
      <w:b/>
      <w:bCs/>
      <w:lang w:val="nb-NO"/>
    </w:rPr>
  </w:style>
  <w:style w:type="character" w:customStyle="1" w:styleId="Heading7Char">
    <w:name w:val="Heading 7 Char"/>
    <w:link w:val="Heading7"/>
    <w:uiPriority w:val="9"/>
    <w:semiHidden/>
    <w:rsid w:val="000B382A"/>
    <w:rPr>
      <w:rFonts w:ascii="Calibri" w:eastAsia="Times New Roman" w:hAnsi="Calibri" w:cs="Times New Roman"/>
      <w:sz w:val="24"/>
      <w:szCs w:val="24"/>
      <w:lang w:val="nb-NO"/>
    </w:rPr>
  </w:style>
  <w:style w:type="character" w:customStyle="1" w:styleId="Heading8Char">
    <w:name w:val="Heading 8 Char"/>
    <w:link w:val="Heading8"/>
    <w:uiPriority w:val="9"/>
    <w:semiHidden/>
    <w:rsid w:val="000B382A"/>
    <w:rPr>
      <w:rFonts w:ascii="Calibri" w:eastAsia="Times New Roman" w:hAnsi="Calibri" w:cs="Times New Roman"/>
      <w:i/>
      <w:iCs/>
      <w:sz w:val="24"/>
      <w:szCs w:val="24"/>
      <w:lang w:val="nb-NO"/>
    </w:rPr>
  </w:style>
  <w:style w:type="character" w:customStyle="1" w:styleId="Heading9Char">
    <w:name w:val="Heading 9 Char"/>
    <w:link w:val="Heading9"/>
    <w:uiPriority w:val="9"/>
    <w:semiHidden/>
    <w:rsid w:val="000B382A"/>
    <w:rPr>
      <w:rFonts w:ascii="Cambria" w:eastAsia="Times New Roman" w:hAnsi="Cambria" w:cs="Times New Roman"/>
      <w:lang w:val="nb-NO"/>
    </w:rPr>
  </w:style>
  <w:style w:type="paragraph" w:customStyle="1" w:styleId="listingnummerert">
    <w:name w:val="listing_nummerert"/>
    <w:basedOn w:val="listing"/>
    <w:uiPriority w:val="99"/>
    <w:rsid w:val="0065634B"/>
    <w:pPr>
      <w:numPr>
        <w:numId w:val="20"/>
      </w:numPr>
    </w:pPr>
  </w:style>
  <w:style w:type="paragraph" w:styleId="Caption">
    <w:name w:val="caption"/>
    <w:aliases w:val="Figurtekst"/>
    <w:basedOn w:val="Normal"/>
    <w:next w:val="Normal"/>
    <w:uiPriority w:val="99"/>
    <w:qFormat/>
    <w:rsid w:val="00A14BDE"/>
    <w:pPr>
      <w:tabs>
        <w:tab w:val="center" w:pos="4111"/>
        <w:tab w:val="right" w:pos="8789"/>
      </w:tabs>
      <w:spacing w:after="120"/>
    </w:pPr>
    <w:rPr>
      <w:rFonts w:ascii="Arial" w:hAnsi="Arial"/>
      <w:sz w:val="20"/>
    </w:rPr>
  </w:style>
  <w:style w:type="paragraph" w:styleId="Footer">
    <w:name w:val="footer"/>
    <w:basedOn w:val="Normal"/>
    <w:next w:val="Normal"/>
    <w:link w:val="FooterChar"/>
    <w:uiPriority w:val="99"/>
    <w:rsid w:val="0065634B"/>
    <w:pPr>
      <w:pBdr>
        <w:top w:val="single" w:sz="6" w:space="1" w:color="auto"/>
      </w:pBdr>
      <w:tabs>
        <w:tab w:val="center" w:pos="4678"/>
        <w:tab w:val="right" w:pos="9356"/>
      </w:tabs>
    </w:pPr>
    <w:rPr>
      <w:rFonts w:ascii="Arial" w:hAnsi="Arial"/>
      <w:sz w:val="20"/>
    </w:rPr>
  </w:style>
  <w:style w:type="character" w:customStyle="1" w:styleId="FooterChar">
    <w:name w:val="Footer Char"/>
    <w:link w:val="Footer"/>
    <w:uiPriority w:val="99"/>
    <w:semiHidden/>
    <w:rsid w:val="000B382A"/>
    <w:rPr>
      <w:sz w:val="24"/>
      <w:szCs w:val="20"/>
      <w:lang w:val="nb-NO"/>
    </w:rPr>
  </w:style>
  <w:style w:type="paragraph" w:customStyle="1" w:styleId="listing">
    <w:name w:val="listing"/>
    <w:basedOn w:val="Normal"/>
    <w:uiPriority w:val="99"/>
    <w:rsid w:val="0065634B"/>
    <w:pPr>
      <w:spacing w:before="0"/>
      <w:ind w:left="851"/>
    </w:pPr>
    <w:rPr>
      <w:rFonts w:ascii="Courier" w:hAnsi="Courier"/>
      <w:noProof/>
      <w:sz w:val="20"/>
    </w:rPr>
  </w:style>
  <w:style w:type="paragraph" w:styleId="TOC1">
    <w:name w:val="toc 1"/>
    <w:basedOn w:val="Normal"/>
    <w:next w:val="Normal"/>
    <w:uiPriority w:val="39"/>
    <w:rsid w:val="0065634B"/>
    <w:pPr>
      <w:tabs>
        <w:tab w:val="left" w:pos="284"/>
        <w:tab w:val="right" w:leader="dot" w:pos="8788"/>
      </w:tabs>
      <w:spacing w:after="120"/>
    </w:pPr>
    <w:rPr>
      <w:b/>
      <w:szCs w:val="24"/>
    </w:rPr>
  </w:style>
  <w:style w:type="paragraph" w:styleId="TOC2">
    <w:name w:val="toc 2"/>
    <w:basedOn w:val="TOC1"/>
    <w:next w:val="Normal"/>
    <w:uiPriority w:val="39"/>
    <w:rsid w:val="0065634B"/>
    <w:pPr>
      <w:tabs>
        <w:tab w:val="clear" w:pos="284"/>
        <w:tab w:val="left" w:pos="567"/>
      </w:tabs>
      <w:spacing w:before="0" w:after="0"/>
      <w:ind w:left="245"/>
    </w:pPr>
    <w:rPr>
      <w:sz w:val="20"/>
      <w:szCs w:val="22"/>
    </w:rPr>
  </w:style>
  <w:style w:type="paragraph" w:styleId="TOC3">
    <w:name w:val="toc 3"/>
    <w:basedOn w:val="TOC2"/>
    <w:next w:val="Normal"/>
    <w:uiPriority w:val="39"/>
    <w:rsid w:val="0065634B"/>
    <w:pPr>
      <w:tabs>
        <w:tab w:val="left" w:pos="992"/>
      </w:tabs>
      <w:ind w:left="488"/>
    </w:pPr>
    <w:rPr>
      <w:i/>
      <w:szCs w:val="20"/>
    </w:rPr>
  </w:style>
  <w:style w:type="paragraph" w:customStyle="1" w:styleId="Ligninger">
    <w:name w:val="Ligninger"/>
    <w:basedOn w:val="Normal"/>
    <w:next w:val="Normal"/>
    <w:uiPriority w:val="99"/>
    <w:semiHidden/>
    <w:rsid w:val="0065634B"/>
    <w:pPr>
      <w:tabs>
        <w:tab w:val="center" w:pos="4395"/>
        <w:tab w:val="right" w:pos="8789"/>
      </w:tabs>
      <w:spacing w:after="120"/>
    </w:pPr>
  </w:style>
  <w:style w:type="paragraph" w:styleId="Header">
    <w:name w:val="header"/>
    <w:basedOn w:val="Normal"/>
    <w:next w:val="Normal"/>
    <w:link w:val="HeaderChar"/>
    <w:uiPriority w:val="99"/>
    <w:rsid w:val="0065634B"/>
    <w:pPr>
      <w:pBdr>
        <w:bottom w:val="single" w:sz="6" w:space="1" w:color="auto"/>
      </w:pBdr>
      <w:tabs>
        <w:tab w:val="center" w:pos="4678"/>
        <w:tab w:val="right" w:pos="9356"/>
      </w:tabs>
    </w:pPr>
    <w:rPr>
      <w:rFonts w:ascii="Arial" w:hAnsi="Arial"/>
      <w:sz w:val="20"/>
    </w:rPr>
  </w:style>
  <w:style w:type="character" w:customStyle="1" w:styleId="HeaderChar">
    <w:name w:val="Header Char"/>
    <w:link w:val="Header"/>
    <w:uiPriority w:val="99"/>
    <w:semiHidden/>
    <w:rsid w:val="000B382A"/>
    <w:rPr>
      <w:sz w:val="24"/>
      <w:szCs w:val="20"/>
      <w:lang w:val="nb-NO"/>
    </w:rPr>
  </w:style>
  <w:style w:type="paragraph" w:customStyle="1" w:styleId="sitat">
    <w:name w:val="sitat"/>
    <w:basedOn w:val="Normal"/>
    <w:uiPriority w:val="99"/>
    <w:rsid w:val="0065634B"/>
    <w:pPr>
      <w:tabs>
        <w:tab w:val="center" w:pos="4678"/>
        <w:tab w:val="right" w:pos="9356"/>
      </w:tabs>
      <w:spacing w:after="120"/>
      <w:ind w:left="720"/>
    </w:pPr>
    <w:rPr>
      <w:i/>
      <w:sz w:val="22"/>
    </w:rPr>
  </w:style>
  <w:style w:type="paragraph" w:customStyle="1" w:styleId="HiT">
    <w:name w:val="HiT"/>
    <w:basedOn w:val="Normal"/>
    <w:next w:val="Normal"/>
    <w:uiPriority w:val="99"/>
    <w:semiHidden/>
    <w:rsid w:val="0065634B"/>
    <w:pPr>
      <w:keepNext/>
      <w:spacing w:before="80" w:after="0"/>
    </w:pPr>
    <w:rPr>
      <w:rFonts w:ascii="GillSans" w:hAnsi="GillSans"/>
      <w:b/>
      <w:kern w:val="24"/>
      <w:sz w:val="32"/>
    </w:rPr>
  </w:style>
  <w:style w:type="paragraph" w:styleId="MacroText">
    <w:name w:val="macro"/>
    <w:link w:val="MacroTextChar"/>
    <w:uiPriority w:val="99"/>
    <w:semiHidden/>
    <w:rsid w:val="0065634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Courier New" w:hAnsi="Courier New"/>
      <w:lang w:eastAsia="en-US"/>
    </w:rPr>
  </w:style>
  <w:style w:type="character" w:customStyle="1" w:styleId="MacroTextChar">
    <w:name w:val="Macro Text Char"/>
    <w:link w:val="MacroText"/>
    <w:uiPriority w:val="99"/>
    <w:semiHidden/>
    <w:rsid w:val="000B382A"/>
    <w:rPr>
      <w:rFonts w:ascii="Courier New" w:hAnsi="Courier New" w:cs="Courier New"/>
      <w:sz w:val="20"/>
      <w:szCs w:val="20"/>
      <w:lang w:val="nb-NO"/>
    </w:rPr>
  </w:style>
  <w:style w:type="paragraph" w:styleId="TOC5">
    <w:name w:val="toc 5"/>
    <w:basedOn w:val="Normal"/>
    <w:next w:val="Normal"/>
    <w:uiPriority w:val="99"/>
    <w:semiHidden/>
    <w:rsid w:val="0065634B"/>
    <w:pPr>
      <w:tabs>
        <w:tab w:val="right" w:leader="dot" w:pos="8788"/>
      </w:tabs>
      <w:ind w:left="720"/>
    </w:pPr>
    <w:rPr>
      <w:sz w:val="18"/>
    </w:rPr>
  </w:style>
  <w:style w:type="paragraph" w:styleId="TOC6">
    <w:name w:val="toc 6"/>
    <w:basedOn w:val="Normal"/>
    <w:next w:val="Normal"/>
    <w:uiPriority w:val="99"/>
    <w:semiHidden/>
    <w:rsid w:val="0065634B"/>
    <w:pPr>
      <w:tabs>
        <w:tab w:val="right" w:leader="dot" w:pos="8788"/>
      </w:tabs>
      <w:ind w:left="960"/>
    </w:pPr>
    <w:rPr>
      <w:sz w:val="18"/>
    </w:rPr>
  </w:style>
  <w:style w:type="paragraph" w:styleId="TOC7">
    <w:name w:val="toc 7"/>
    <w:basedOn w:val="Normal"/>
    <w:next w:val="Normal"/>
    <w:uiPriority w:val="99"/>
    <w:semiHidden/>
    <w:rsid w:val="0065634B"/>
    <w:pPr>
      <w:tabs>
        <w:tab w:val="right" w:leader="dot" w:pos="8788"/>
      </w:tabs>
      <w:ind w:left="1200"/>
    </w:pPr>
    <w:rPr>
      <w:sz w:val="18"/>
    </w:rPr>
  </w:style>
  <w:style w:type="paragraph" w:styleId="TOC8">
    <w:name w:val="toc 8"/>
    <w:basedOn w:val="Normal"/>
    <w:next w:val="Normal"/>
    <w:uiPriority w:val="99"/>
    <w:semiHidden/>
    <w:rsid w:val="0065634B"/>
    <w:pPr>
      <w:tabs>
        <w:tab w:val="right" w:leader="dot" w:pos="8788"/>
      </w:tabs>
      <w:ind w:left="1440"/>
    </w:pPr>
    <w:rPr>
      <w:sz w:val="18"/>
    </w:rPr>
  </w:style>
  <w:style w:type="paragraph" w:styleId="TOC9">
    <w:name w:val="toc 9"/>
    <w:basedOn w:val="Normal"/>
    <w:next w:val="Normal"/>
    <w:uiPriority w:val="99"/>
    <w:semiHidden/>
    <w:rsid w:val="0065634B"/>
    <w:pPr>
      <w:tabs>
        <w:tab w:val="right" w:leader="dot" w:pos="8788"/>
      </w:tabs>
      <w:ind w:left="1680"/>
    </w:pPr>
    <w:rPr>
      <w:sz w:val="18"/>
    </w:rPr>
  </w:style>
  <w:style w:type="paragraph" w:styleId="FootnoteText">
    <w:name w:val="footnote text"/>
    <w:basedOn w:val="Normal"/>
    <w:link w:val="FootnoteTextChar"/>
    <w:uiPriority w:val="99"/>
    <w:semiHidden/>
    <w:rsid w:val="0065634B"/>
    <w:rPr>
      <w:sz w:val="20"/>
    </w:rPr>
  </w:style>
  <w:style w:type="character" w:customStyle="1" w:styleId="FootnoteTextChar">
    <w:name w:val="Footnote Text Char"/>
    <w:link w:val="FootnoteText"/>
    <w:uiPriority w:val="99"/>
    <w:semiHidden/>
    <w:rsid w:val="000B382A"/>
    <w:rPr>
      <w:sz w:val="20"/>
      <w:szCs w:val="20"/>
      <w:lang w:val="nb-NO"/>
    </w:rPr>
  </w:style>
  <w:style w:type="character" w:styleId="FootnoteReference">
    <w:name w:val="footnote reference"/>
    <w:uiPriority w:val="99"/>
    <w:semiHidden/>
    <w:rsid w:val="0065634B"/>
    <w:rPr>
      <w:rFonts w:cs="Times New Roman"/>
      <w:vertAlign w:val="superscript"/>
    </w:rPr>
  </w:style>
  <w:style w:type="paragraph" w:customStyle="1" w:styleId="Unummerertoverskrift">
    <w:name w:val="Unummerert overskrift"/>
    <w:basedOn w:val="Heading1"/>
    <w:next w:val="Normal"/>
    <w:uiPriority w:val="99"/>
    <w:rsid w:val="0065634B"/>
    <w:pPr>
      <w:keepNext w:val="0"/>
      <w:keepLines w:val="0"/>
      <w:numPr>
        <w:numId w:val="0"/>
      </w:numPr>
      <w:spacing w:after="60"/>
      <w:ind w:left="431" w:hanging="431"/>
      <w:outlineLvl w:val="9"/>
    </w:pPr>
  </w:style>
  <w:style w:type="character" w:styleId="PageNumber">
    <w:name w:val="page number"/>
    <w:uiPriority w:val="99"/>
    <w:rsid w:val="0065634B"/>
    <w:rPr>
      <w:rFonts w:cs="Times New Roman"/>
    </w:rPr>
  </w:style>
  <w:style w:type="table" w:styleId="TableGrid">
    <w:name w:val="Table Grid"/>
    <w:basedOn w:val="TableNormal"/>
    <w:uiPriority w:val="99"/>
    <w:rsid w:val="00A11401"/>
    <w:pPr>
      <w:overflowPunct w:val="0"/>
      <w:autoSpaceDE w:val="0"/>
      <w:autoSpaceDN w:val="0"/>
      <w:adjustRightInd w:val="0"/>
      <w:spacing w:before="60" w:after="60" w:line="312" w:lineRule="auto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81226D"/>
    <w:rPr>
      <w:rFonts w:cs="Times New Roman"/>
      <w:color w:val="0000FF"/>
      <w:u w:val="single"/>
    </w:rPr>
  </w:style>
  <w:style w:type="paragraph" w:customStyle="1" w:styleId="HiT-avdeling">
    <w:name w:val="HiT-avdeling"/>
    <w:basedOn w:val="Normal"/>
    <w:next w:val="Normal"/>
    <w:uiPriority w:val="99"/>
    <w:semiHidden/>
    <w:rsid w:val="0065634B"/>
    <w:pPr>
      <w:keepNext/>
      <w:spacing w:before="0" w:after="0"/>
    </w:pPr>
    <w:rPr>
      <w:rFonts w:ascii="GillSans" w:hAnsi="GillSans"/>
      <w:b/>
    </w:rPr>
  </w:style>
  <w:style w:type="paragraph" w:customStyle="1" w:styleId="HiT-utdanning">
    <w:name w:val="HiT-utdanning"/>
    <w:basedOn w:val="Normal"/>
    <w:next w:val="Normal"/>
    <w:uiPriority w:val="99"/>
    <w:semiHidden/>
    <w:rsid w:val="0065634B"/>
    <w:pPr>
      <w:keepNext/>
      <w:spacing w:before="0" w:after="0"/>
    </w:pPr>
    <w:rPr>
      <w:rFonts w:ascii="GillSans" w:hAnsi="GillSans"/>
      <w:kern w:val="24"/>
    </w:rPr>
  </w:style>
  <w:style w:type="character" w:styleId="FollowedHyperlink">
    <w:name w:val="FollowedHyperlink"/>
    <w:uiPriority w:val="99"/>
    <w:rsid w:val="0081226D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rsid w:val="000976C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0976C4"/>
    <w:rPr>
      <w:rFonts w:ascii="Tahoma" w:hAnsi="Tahoma" w:cs="Tahoma"/>
      <w:sz w:val="16"/>
      <w:szCs w:val="16"/>
      <w:lang w:eastAsia="en-US"/>
    </w:rPr>
  </w:style>
  <w:style w:type="paragraph" w:customStyle="1" w:styleId="Sammendrag">
    <w:name w:val="Sammendrag"/>
    <w:basedOn w:val="Normal"/>
    <w:qFormat/>
    <w:rsid w:val="00325BEC"/>
    <w:rPr>
      <w:sz w:val="22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CF7EE4"/>
    <w:pPr>
      <w:spacing w:after="0"/>
    </w:pPr>
  </w:style>
  <w:style w:type="paragraph" w:styleId="ListParagraph">
    <w:name w:val="List Paragraph"/>
    <w:basedOn w:val="Normal"/>
    <w:uiPriority w:val="34"/>
    <w:qFormat/>
    <w:rsid w:val="00C72EC5"/>
    <w:pPr>
      <w:ind w:left="720"/>
      <w:contextualSpacing/>
    </w:pPr>
  </w:style>
  <w:style w:type="paragraph" w:customStyle="1" w:styleId="paragraph">
    <w:name w:val="paragraph"/>
    <w:basedOn w:val="Normal"/>
    <w:rsid w:val="00487810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  <w:lang w:val="en-US"/>
    </w:rPr>
  </w:style>
  <w:style w:type="character" w:customStyle="1" w:styleId="normaltextrun">
    <w:name w:val="normaltextrun"/>
    <w:basedOn w:val="DefaultParagraphFont"/>
    <w:rsid w:val="00487810"/>
  </w:style>
  <w:style w:type="character" w:customStyle="1" w:styleId="apple-converted-space">
    <w:name w:val="apple-converted-space"/>
    <w:basedOn w:val="DefaultParagraphFont"/>
    <w:rsid w:val="00487810"/>
  </w:style>
  <w:style w:type="character" w:customStyle="1" w:styleId="eop">
    <w:name w:val="eop"/>
    <w:basedOn w:val="DefaultParagraphFont"/>
    <w:rsid w:val="00487810"/>
  </w:style>
  <w:style w:type="character" w:customStyle="1" w:styleId="spellingerror">
    <w:name w:val="spellingerror"/>
    <w:basedOn w:val="DefaultParagraphFont"/>
    <w:rsid w:val="00487810"/>
  </w:style>
  <w:style w:type="table" w:styleId="PlainTable1">
    <w:name w:val="Plain Table 1"/>
    <w:basedOn w:val="TableNormal"/>
    <w:uiPriority w:val="41"/>
    <w:rsid w:val="00A319F9"/>
    <w:rPr>
      <w:rFonts w:asciiTheme="minorHAnsi" w:eastAsiaTheme="minorHAnsi" w:hAnsiTheme="minorHAnsi" w:cstheme="minorBidi"/>
      <w:sz w:val="22"/>
      <w:szCs w:val="22"/>
      <w:lang w:val="en-GB"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4-Accent3">
    <w:name w:val="Grid Table 4 Accent 3"/>
    <w:basedOn w:val="TableNormal"/>
    <w:uiPriority w:val="49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121FF"/>
    <w:pPr>
      <w:pBdr>
        <w:bottom w:val="single" w:sz="6" w:space="1" w:color="auto"/>
      </w:pBdr>
      <w:spacing w:before="0"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121FF"/>
    <w:rPr>
      <w:rFonts w:ascii="Arial" w:hAnsi="Arial" w:cs="Arial"/>
      <w:vanish/>
      <w:sz w:val="16"/>
      <w:szCs w:val="16"/>
      <w:lang w:eastAsia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121FF"/>
    <w:pPr>
      <w:pBdr>
        <w:top w:val="single" w:sz="6" w:space="1" w:color="auto"/>
      </w:pBdr>
      <w:spacing w:before="0"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121FF"/>
    <w:rPr>
      <w:rFonts w:ascii="Arial" w:hAnsi="Arial" w:cs="Arial"/>
      <w:vanish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2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2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8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3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09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48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2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07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60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13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38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69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31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10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75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9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9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9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39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72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13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14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82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8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10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25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88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63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71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92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72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94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07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7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0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25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05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07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86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4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26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16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6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62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61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68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45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95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53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80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9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42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07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79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41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5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9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02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1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52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8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5438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06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5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83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24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7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89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63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55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14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9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76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57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9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5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4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8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35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4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7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40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01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2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ecopter\Desktop\CheckPoint%20Software%20Development%20Project\SDP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B2DE15-A13E-43B4-A6DA-32CE607C2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SDP</Template>
  <TotalTime>1932</TotalTime>
  <Pages>24</Pages>
  <Words>3164</Words>
  <Characters>16774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Prosjektrapport</vt:lpstr>
    </vt:vector>
  </TitlesOfParts>
  <Company>HIT</Company>
  <LinksUpToDate>false</LinksUpToDate>
  <CharactersWithSpaces>19899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Prosjektrapport</dc:title>
  <dc:creator>kevin.brueland@gmail.com</dc:creator>
  <dc:description>v1.06 oppdatert 28-09-10 (OD) v1.05 oppdatert 28 nov. 05v1.04 oppdatert 11. sept. 05v1.03 oppdatert 26. aug. 05v1.02 oppdatert 18. aug. 05v1.01 oppdatert 25. sept. 04</dc:description>
  <cp:lastModifiedBy>Morten Liknes</cp:lastModifiedBy>
  <cp:revision>9</cp:revision>
  <cp:lastPrinted>2017-01-17T09:18:00Z</cp:lastPrinted>
  <dcterms:created xsi:type="dcterms:W3CDTF">2017-05-06T11:51:00Z</dcterms:created>
  <dcterms:modified xsi:type="dcterms:W3CDTF">2017-05-15T01:53:00Z</dcterms:modified>
</cp:coreProperties>
</file>