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33929174" w:displacedByCustomXml="next"/>
    <w:sdt>
      <w:sdtPr>
        <w:id w:val="1565372635"/>
        <w:docPartObj>
          <w:docPartGallery w:val="Cover Pages"/>
          <w:docPartUnique/>
        </w:docPartObj>
      </w:sdtPr>
      <w:sdtEndPr>
        <w:rPr>
          <w:rFonts w:cs="Arial"/>
          <w:lang w:val="en-US"/>
        </w:rPr>
      </w:sdtEndPr>
      <w:sdtContent>
        <w:p w:rsidR="00B01F22" w:rsidRDefault="00B01F22"/>
        <w:p w:rsidR="00D53989" w:rsidRDefault="00D53989"/>
        <w:p w:rsidR="00D53989" w:rsidRDefault="00D53989"/>
        <w:p w:rsidR="00B01F22" w:rsidRDefault="00B01F22" w:rsidP="00B14316">
          <w:pPr>
            <w:overflowPunct/>
            <w:autoSpaceDE/>
            <w:autoSpaceDN/>
            <w:adjustRightInd/>
            <w:spacing w:before="0" w:after="0"/>
            <w:ind w:left="-1530"/>
            <w:textAlignment w:val="auto"/>
            <w:rPr>
              <w:rFonts w:ascii="Arial" w:hAnsi="Arial" w:cs="Arial"/>
              <w:b/>
              <w:caps/>
              <w:sz w:val="32"/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0F2A739" wp14:editId="1805F56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1115060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838700" cy="6720840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87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7D25" w:rsidRPr="00505AC5" w:rsidRDefault="00D94CE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098328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color w:val="098328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7D25" w:rsidRPr="00505AC5">
                                      <w:rPr>
                                        <w:color w:val="098328"/>
                                        <w:sz w:val="144"/>
                                        <w:szCs w:val="144"/>
                                      </w:rPr>
                                      <w:t>User Manual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7D25" w:rsidRPr="00505AC5" w:rsidRDefault="00C56F5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</w:pPr>
                                    <w:r w:rsidRPr="00505AC5">
                                      <w:rPr>
                                        <w:cap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Host and reading terminal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7D25" w:rsidRPr="00505AC5" w:rsidRDefault="00D5398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08080" w:themeColor="background1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505AC5">
                                      <w:rPr>
                                        <w:caps/>
                                        <w:color w:val="808080" w:themeColor="background1" w:themeShade="80"/>
                                        <w:sz w:val="36"/>
                                        <w:szCs w:val="36"/>
                                      </w:rPr>
                                      <w:t>Checkpoint attendance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0F2A7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81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B77D25" w:rsidRPr="00505AC5" w:rsidRDefault="00D94CE7">
                          <w:pPr>
                            <w:pStyle w:val="NoSpacing"/>
                            <w:spacing w:before="40" w:after="560" w:line="216" w:lineRule="auto"/>
                            <w:rPr>
                              <w:color w:val="098328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color w:val="098328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7D25" w:rsidRPr="00505AC5">
                                <w:rPr>
                                  <w:color w:val="098328"/>
                                  <w:sz w:val="144"/>
                                  <w:szCs w:val="144"/>
                                </w:rPr>
                                <w:t>User Manual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04040" w:themeColor="text1" w:themeTint="BF"/>
                              <w:sz w:val="56"/>
                              <w:szCs w:val="56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77D25" w:rsidRPr="00505AC5" w:rsidRDefault="00C56F5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</w:pPr>
                              <w:r w:rsidRPr="00505AC5">
                                <w:rPr>
                                  <w:cap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Host and reading terminal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808080" w:themeColor="background1" w:themeShade="80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77D25" w:rsidRPr="00505AC5" w:rsidRDefault="00D5398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08080" w:themeColor="background1" w:themeShade="80"/>
                                  <w:sz w:val="36"/>
                                  <w:szCs w:val="36"/>
                                </w:rPr>
                              </w:pPr>
                              <w:r w:rsidRPr="00505AC5">
                                <w:rPr>
                                  <w:caps/>
                                  <w:color w:val="808080" w:themeColor="background1" w:themeShade="80"/>
                                  <w:sz w:val="36"/>
                                  <w:szCs w:val="36"/>
                                </w:rPr>
                                <w:t>Checkpoint attendance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A40CAB" wp14:editId="2B86C1F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9832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77D25" w:rsidRDefault="00B1431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7A40CAB"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" fillcolor="#098328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77D25" w:rsidRDefault="00B1431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bookmarkStart w:id="1" w:name="_GoBack"/>
          <w:r w:rsidR="004E36B8" w:rsidRPr="004E36B8">
            <w:rPr>
              <w:rFonts w:cs="Arial"/>
              <w:noProof/>
              <w:lang w:val="en-US"/>
            </w:rPr>
            <w:drawing>
              <wp:inline distT="0" distB="0" distL="0" distR="0">
                <wp:extent cx="7515225" cy="25050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ruker\Desktop\pictureBox1.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15354" cy="2505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"/>
          <w:r>
            <w:rPr>
              <w:rFonts w:cs="Arial"/>
              <w:lang w:val="en-US"/>
            </w:rPr>
            <w:br w:type="page"/>
          </w:r>
        </w:p>
      </w:sdtContent>
    </w:sdt>
    <w:p w:rsidR="000B2260" w:rsidRPr="00205CCC" w:rsidRDefault="008C7B3C" w:rsidP="000B2260">
      <w:pPr>
        <w:pStyle w:val="Unummerertoverskrift"/>
        <w:jc w:val="both"/>
        <w:rPr>
          <w:rFonts w:cs="Arial"/>
          <w:lang w:val="en-US"/>
        </w:rPr>
      </w:pPr>
      <w:r w:rsidRPr="00205CCC">
        <w:rPr>
          <w:rFonts w:cs="Arial"/>
          <w:lang w:val="en-US"/>
        </w:rPr>
        <w:lastRenderedPageBreak/>
        <w:t>Table Of C</w:t>
      </w:r>
      <w:r w:rsidR="000B2260" w:rsidRPr="00205CCC">
        <w:rPr>
          <w:rFonts w:cs="Arial"/>
          <w:lang w:val="en-US"/>
        </w:rPr>
        <w:t>ontents</w:t>
      </w:r>
      <w:bookmarkEnd w:id="0"/>
    </w:p>
    <w:bookmarkStart w:id="2" w:name="_Toc388397032"/>
    <w:p w:rsidR="00A277FC" w:rsidRDefault="000B226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205CCC">
        <w:rPr>
          <w:rFonts w:ascii="Arial" w:hAnsi="Arial" w:cs="Arial"/>
          <w:lang w:val="en-US"/>
        </w:rPr>
        <w:fldChar w:fldCharType="begin"/>
      </w:r>
      <w:r w:rsidRPr="00205CCC">
        <w:rPr>
          <w:rFonts w:ascii="Arial" w:hAnsi="Arial" w:cs="Arial"/>
          <w:lang w:val="en-US"/>
        </w:rPr>
        <w:instrText xml:space="preserve"> TOC \o "1-3" \t "Unummerert overskrift;1" </w:instrText>
      </w:r>
      <w:r w:rsidRPr="00205CCC">
        <w:rPr>
          <w:rFonts w:ascii="Arial" w:hAnsi="Arial" w:cs="Arial"/>
          <w:lang w:val="en-US"/>
        </w:rPr>
        <w:fldChar w:fldCharType="separate"/>
      </w:r>
      <w:r w:rsidR="00A277FC" w:rsidRPr="00EB38D8">
        <w:rPr>
          <w:noProof/>
          <w:lang w:val="en-US"/>
        </w:rPr>
        <w:t>1</w:t>
      </w:r>
      <w:r w:rsidR="00A277FC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="00A277FC" w:rsidRPr="00EB38D8">
        <w:rPr>
          <w:rFonts w:cs="Arial"/>
          <w:noProof/>
          <w:lang w:val="en-US"/>
        </w:rPr>
        <w:t>Introduction</w:t>
      </w:r>
      <w:r w:rsidR="00A277FC" w:rsidRPr="00A277FC">
        <w:rPr>
          <w:noProof/>
          <w:lang w:val="en-US"/>
        </w:rPr>
        <w:tab/>
      </w:r>
      <w:r w:rsidR="00A277FC">
        <w:rPr>
          <w:noProof/>
        </w:rPr>
        <w:fldChar w:fldCharType="begin"/>
      </w:r>
      <w:r w:rsidR="00A277FC" w:rsidRPr="00A277FC">
        <w:rPr>
          <w:noProof/>
          <w:lang w:val="en-US"/>
        </w:rPr>
        <w:instrText xml:space="preserve"> PAGEREF _Toc481312491 \h </w:instrText>
      </w:r>
      <w:r w:rsidR="00A277FC">
        <w:rPr>
          <w:noProof/>
        </w:rPr>
      </w:r>
      <w:r w:rsidR="00A277FC">
        <w:rPr>
          <w:noProof/>
        </w:rPr>
        <w:fldChar w:fldCharType="separate"/>
      </w:r>
      <w:r w:rsidR="00A277FC" w:rsidRPr="00A277FC">
        <w:rPr>
          <w:noProof/>
          <w:lang w:val="en-US"/>
        </w:rPr>
        <w:t>3</w:t>
      </w:r>
      <w:r w:rsidR="00A277FC">
        <w:rPr>
          <w:noProof/>
        </w:rPr>
        <w:fldChar w:fldCharType="end"/>
      </w:r>
    </w:p>
    <w:p w:rsidR="00A277FC" w:rsidRDefault="00A277F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B38D8">
        <w:rPr>
          <w:noProof/>
          <w:lang w:val="en-US"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B38D8">
        <w:rPr>
          <w:rFonts w:cs="Arial"/>
          <w:noProof/>
          <w:lang w:val="en-US"/>
        </w:rPr>
        <w:t>About The User Manual</w:t>
      </w:r>
      <w:r w:rsidRPr="00A277FC">
        <w:rPr>
          <w:noProof/>
          <w:lang w:val="en-US"/>
        </w:rPr>
        <w:tab/>
      </w:r>
      <w:r>
        <w:rPr>
          <w:noProof/>
        </w:rPr>
        <w:fldChar w:fldCharType="begin"/>
      </w:r>
      <w:r w:rsidRPr="00A277FC">
        <w:rPr>
          <w:noProof/>
          <w:lang w:val="en-US"/>
        </w:rPr>
        <w:instrText xml:space="preserve"> PAGEREF _Toc481312492 \h </w:instrText>
      </w:r>
      <w:r>
        <w:rPr>
          <w:noProof/>
        </w:rPr>
      </w:r>
      <w:r>
        <w:rPr>
          <w:noProof/>
        </w:rPr>
        <w:fldChar w:fldCharType="separate"/>
      </w:r>
      <w:r w:rsidRPr="00A277FC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A277FC" w:rsidRDefault="00A277F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B38D8">
        <w:rPr>
          <w:noProof/>
          <w:lang w:val="en-US"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B38D8">
        <w:rPr>
          <w:rFonts w:cs="Arial"/>
          <w:noProof/>
          <w:lang w:val="en-US"/>
        </w:rPr>
        <w:t>Quick Install Guide</w:t>
      </w:r>
      <w:r w:rsidRPr="00A277FC">
        <w:rPr>
          <w:noProof/>
          <w:lang w:val="en-US"/>
        </w:rPr>
        <w:tab/>
      </w:r>
      <w:r>
        <w:rPr>
          <w:noProof/>
        </w:rPr>
        <w:fldChar w:fldCharType="begin"/>
      </w:r>
      <w:r w:rsidRPr="00A277FC">
        <w:rPr>
          <w:noProof/>
          <w:lang w:val="en-US"/>
        </w:rPr>
        <w:instrText xml:space="preserve"> PAGEREF _Toc481312493 \h </w:instrText>
      </w:r>
      <w:r>
        <w:rPr>
          <w:noProof/>
        </w:rPr>
      </w:r>
      <w:r>
        <w:rPr>
          <w:noProof/>
        </w:rPr>
        <w:fldChar w:fldCharType="separate"/>
      </w:r>
      <w:r w:rsidRPr="00A277FC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A277FC" w:rsidRDefault="00A277F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B38D8">
        <w:rPr>
          <w:noProof/>
          <w:lang w:val="en-US"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Pr="00EB38D8">
        <w:rPr>
          <w:rFonts w:cs="Arial"/>
          <w:noProof/>
          <w:lang w:val="en-US"/>
        </w:rPr>
        <w:t>Getting Started</w:t>
      </w:r>
      <w:r w:rsidRPr="00A277FC">
        <w:rPr>
          <w:noProof/>
          <w:lang w:val="en-US"/>
        </w:rPr>
        <w:tab/>
      </w:r>
      <w:r>
        <w:rPr>
          <w:noProof/>
        </w:rPr>
        <w:fldChar w:fldCharType="begin"/>
      </w:r>
      <w:r w:rsidRPr="00A277FC">
        <w:rPr>
          <w:noProof/>
          <w:lang w:val="en-US"/>
        </w:rPr>
        <w:instrText xml:space="preserve"> PAGEREF _Toc481312494 \h </w:instrText>
      </w:r>
      <w:r>
        <w:rPr>
          <w:noProof/>
        </w:rPr>
      </w:r>
      <w:r>
        <w:rPr>
          <w:noProof/>
        </w:rPr>
        <w:fldChar w:fldCharType="separate"/>
      </w:r>
      <w:r w:rsidRPr="00A277FC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A277FC" w:rsidRDefault="00A277F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B38D8">
        <w:rPr>
          <w:noProof/>
          <w:lang w:val="en-US"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B38D8">
        <w:rPr>
          <w:rFonts w:cs="Arial"/>
          <w:noProof/>
          <w:lang w:val="en-US"/>
        </w:rPr>
        <w:t>Logging In</w:t>
      </w:r>
      <w:r w:rsidRPr="00A277FC">
        <w:rPr>
          <w:noProof/>
          <w:lang w:val="en-US"/>
        </w:rPr>
        <w:tab/>
      </w:r>
      <w:r>
        <w:rPr>
          <w:noProof/>
        </w:rPr>
        <w:fldChar w:fldCharType="begin"/>
      </w:r>
      <w:r w:rsidRPr="00A277FC">
        <w:rPr>
          <w:noProof/>
          <w:lang w:val="en-US"/>
        </w:rPr>
        <w:instrText xml:space="preserve"> PAGEREF _Toc481312495 \h </w:instrText>
      </w:r>
      <w:r>
        <w:rPr>
          <w:noProof/>
        </w:rPr>
      </w:r>
      <w:r>
        <w:rPr>
          <w:noProof/>
        </w:rPr>
        <w:fldChar w:fldCharType="separate"/>
      </w:r>
      <w:r w:rsidRPr="00A277FC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A277FC" w:rsidRDefault="00A277F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B38D8">
        <w:rPr>
          <w:noProof/>
          <w:lang w:val="en-US"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Pr="00EB38D8">
        <w:rPr>
          <w:rFonts w:cs="Arial"/>
          <w:noProof/>
          <w:lang w:val="en-US"/>
        </w:rPr>
        <w:t>CHAPTER HEADING</w:t>
      </w:r>
      <w:r w:rsidRPr="00A277FC">
        <w:rPr>
          <w:noProof/>
          <w:lang w:val="en-US"/>
        </w:rPr>
        <w:tab/>
      </w:r>
      <w:r>
        <w:rPr>
          <w:noProof/>
        </w:rPr>
        <w:fldChar w:fldCharType="begin"/>
      </w:r>
      <w:r w:rsidRPr="00A277FC">
        <w:rPr>
          <w:noProof/>
          <w:lang w:val="en-US"/>
        </w:rPr>
        <w:instrText xml:space="preserve"> PAGEREF _Toc481312496 \h </w:instrText>
      </w:r>
      <w:r>
        <w:rPr>
          <w:noProof/>
        </w:rPr>
      </w:r>
      <w:r>
        <w:rPr>
          <w:noProof/>
        </w:rPr>
        <w:fldChar w:fldCharType="separate"/>
      </w:r>
      <w:r w:rsidRPr="00A277FC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A277FC" w:rsidRDefault="00A277F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B38D8">
        <w:rPr>
          <w:noProof/>
          <w:lang w:val="en-US"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Pr="00EB38D8">
        <w:rPr>
          <w:rFonts w:cs="Arial"/>
          <w:noProof/>
          <w:lang w:val="en-US"/>
        </w:rPr>
        <w:t>CHAPTER HEADING</w:t>
      </w:r>
      <w:r w:rsidRPr="00A277FC">
        <w:rPr>
          <w:noProof/>
          <w:lang w:val="en-US"/>
        </w:rPr>
        <w:tab/>
      </w:r>
      <w:r>
        <w:rPr>
          <w:noProof/>
        </w:rPr>
        <w:fldChar w:fldCharType="begin"/>
      </w:r>
      <w:r w:rsidRPr="00A277FC">
        <w:rPr>
          <w:noProof/>
          <w:lang w:val="en-US"/>
        </w:rPr>
        <w:instrText xml:space="preserve"> PAGEREF _Toc481312497 \h </w:instrText>
      </w:r>
      <w:r>
        <w:rPr>
          <w:noProof/>
        </w:rPr>
      </w:r>
      <w:r>
        <w:rPr>
          <w:noProof/>
        </w:rPr>
        <w:fldChar w:fldCharType="separate"/>
      </w:r>
      <w:r w:rsidRPr="00A277FC">
        <w:rPr>
          <w:noProof/>
          <w:lang w:val="en-US"/>
        </w:rPr>
        <w:t>6</w:t>
      </w:r>
      <w:r>
        <w:rPr>
          <w:noProof/>
        </w:rPr>
        <w:fldChar w:fldCharType="end"/>
      </w:r>
    </w:p>
    <w:p w:rsidR="00A277FC" w:rsidRDefault="00A277F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B38D8">
        <w:rPr>
          <w:noProof/>
          <w:lang w:val="en-US"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Pr="00EB38D8">
        <w:rPr>
          <w:rFonts w:cs="Arial"/>
          <w:noProof/>
          <w:lang w:val="en-US"/>
        </w:rPr>
        <w:t>Troubleshooting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_Toc481312498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277FC" w:rsidRDefault="00A277F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B38D8">
        <w:rPr>
          <w:noProof/>
          <w:lang w:val="en-US"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Pr="00EB38D8">
        <w:rPr>
          <w:rFonts w:cs="Arial"/>
          <w:noProof/>
          <w:lang w:val="en-US"/>
        </w:rPr>
        <w:t>Contact 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_Toc481312499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2260" w:rsidRPr="00205CCC" w:rsidRDefault="000B2260" w:rsidP="000B2260">
      <w:pPr>
        <w:pStyle w:val="TOC1"/>
        <w:rPr>
          <w:rFonts w:ascii="Arial" w:eastAsiaTheme="minorEastAsia" w:hAnsi="Arial" w:cs="Arial"/>
          <w:b w:val="0"/>
          <w:noProof/>
          <w:sz w:val="22"/>
          <w:szCs w:val="22"/>
          <w:lang w:val="en-US"/>
        </w:rPr>
      </w:pPr>
      <w:r w:rsidRPr="00205CCC">
        <w:rPr>
          <w:rFonts w:ascii="Arial" w:hAnsi="Arial" w:cs="Arial"/>
          <w:lang w:val="en-US"/>
        </w:rPr>
        <w:fldChar w:fldCharType="end"/>
      </w:r>
    </w:p>
    <w:bookmarkEnd w:id="2"/>
    <w:p w:rsidR="000B2260" w:rsidRPr="00205CCC" w:rsidRDefault="000B2260" w:rsidP="000B2260">
      <w:pPr>
        <w:rPr>
          <w:rFonts w:ascii="Arial" w:hAnsi="Arial" w:cs="Arial"/>
          <w:lang w:val="en-US"/>
        </w:rPr>
      </w:pPr>
    </w:p>
    <w:p w:rsidR="00C56F56" w:rsidRDefault="00C56F56" w:rsidP="000B2260">
      <w:pPr>
        <w:rPr>
          <w:rFonts w:ascii="Arial" w:hAnsi="Arial" w:cs="Arial"/>
          <w:lang w:val="en-US"/>
        </w:rPr>
        <w:sectPr w:rsidR="00C56F56" w:rsidSect="00B01F22">
          <w:headerReference w:type="default" r:id="rId10"/>
          <w:footerReference w:type="default" r:id="rId11"/>
          <w:type w:val="continuous"/>
          <w:pgSz w:w="11906" w:h="16838" w:code="9"/>
          <w:pgMar w:top="1418" w:right="991" w:bottom="1418" w:left="993" w:header="680" w:footer="680" w:gutter="567"/>
          <w:pgNumType w:start="1"/>
          <w:cols w:space="720"/>
          <w:formProt w:val="0"/>
          <w:titlePg/>
          <w:docGrid w:linePitch="326"/>
        </w:sectPr>
      </w:pPr>
    </w:p>
    <w:p w:rsidR="000B2260" w:rsidRPr="00205CCC" w:rsidRDefault="000B2260" w:rsidP="000B2260">
      <w:pPr>
        <w:rPr>
          <w:rFonts w:ascii="Arial" w:hAnsi="Arial" w:cs="Arial"/>
          <w:lang w:val="en-US"/>
        </w:rPr>
      </w:pPr>
    </w:p>
    <w:p w:rsidR="000B2260" w:rsidRPr="00205CCC" w:rsidRDefault="000B2260" w:rsidP="000B2260">
      <w:pPr>
        <w:rPr>
          <w:rFonts w:ascii="Arial" w:hAnsi="Arial" w:cs="Arial"/>
          <w:lang w:val="en-US"/>
        </w:rPr>
      </w:pPr>
    </w:p>
    <w:p w:rsidR="00B14316" w:rsidRDefault="00B14316" w:rsidP="000B2260">
      <w:pPr>
        <w:rPr>
          <w:rFonts w:ascii="Arial" w:hAnsi="Arial" w:cs="Arial"/>
          <w:lang w:val="en-US"/>
        </w:rPr>
      </w:pPr>
    </w:p>
    <w:p w:rsidR="00B14316" w:rsidRPr="00B14316" w:rsidRDefault="00B14316" w:rsidP="00B14316">
      <w:pPr>
        <w:rPr>
          <w:rFonts w:ascii="Arial" w:hAnsi="Arial" w:cs="Arial"/>
          <w:lang w:val="en-US"/>
        </w:rPr>
      </w:pPr>
    </w:p>
    <w:p w:rsidR="00B14316" w:rsidRPr="00B14316" w:rsidRDefault="00B14316" w:rsidP="00B14316">
      <w:pPr>
        <w:rPr>
          <w:rFonts w:ascii="Arial" w:hAnsi="Arial" w:cs="Arial"/>
          <w:lang w:val="en-US"/>
        </w:rPr>
      </w:pPr>
    </w:p>
    <w:p w:rsidR="00B14316" w:rsidRPr="00B14316" w:rsidRDefault="00B14316" w:rsidP="00B14316">
      <w:pPr>
        <w:rPr>
          <w:rFonts w:ascii="Arial" w:hAnsi="Arial" w:cs="Arial"/>
          <w:lang w:val="en-US"/>
        </w:rPr>
      </w:pPr>
    </w:p>
    <w:p w:rsidR="00B14316" w:rsidRPr="00B14316" w:rsidRDefault="00B14316" w:rsidP="00B14316">
      <w:pPr>
        <w:rPr>
          <w:rFonts w:ascii="Arial" w:hAnsi="Arial" w:cs="Arial"/>
          <w:lang w:val="en-US"/>
        </w:rPr>
      </w:pPr>
    </w:p>
    <w:p w:rsidR="00B14316" w:rsidRPr="00B14316" w:rsidRDefault="00B14316" w:rsidP="00B14316">
      <w:pPr>
        <w:rPr>
          <w:rFonts w:ascii="Arial" w:hAnsi="Arial" w:cs="Arial"/>
          <w:lang w:val="en-US"/>
        </w:rPr>
      </w:pPr>
    </w:p>
    <w:p w:rsidR="00B14316" w:rsidRPr="00B14316" w:rsidRDefault="00B14316" w:rsidP="00B14316">
      <w:pPr>
        <w:rPr>
          <w:rFonts w:ascii="Arial" w:hAnsi="Arial" w:cs="Arial"/>
          <w:lang w:val="en-US"/>
        </w:rPr>
      </w:pPr>
    </w:p>
    <w:p w:rsidR="00B14316" w:rsidRPr="00B14316" w:rsidRDefault="00B14316" w:rsidP="00B14316">
      <w:pPr>
        <w:rPr>
          <w:rFonts w:ascii="Arial" w:hAnsi="Arial" w:cs="Arial"/>
          <w:lang w:val="en-US"/>
        </w:rPr>
      </w:pPr>
    </w:p>
    <w:p w:rsidR="00B14316" w:rsidRDefault="00B14316" w:rsidP="00B14316">
      <w:pPr>
        <w:rPr>
          <w:rFonts w:ascii="Arial" w:hAnsi="Arial" w:cs="Arial"/>
          <w:lang w:val="en-US"/>
        </w:rPr>
      </w:pPr>
    </w:p>
    <w:p w:rsidR="000B2260" w:rsidRPr="00B14316" w:rsidRDefault="000B2260" w:rsidP="00B14316">
      <w:pPr>
        <w:rPr>
          <w:rFonts w:ascii="Arial" w:hAnsi="Arial" w:cs="Arial"/>
          <w:lang w:val="en-US"/>
        </w:rPr>
      </w:pPr>
    </w:p>
    <w:p w:rsidR="00BF1BB1" w:rsidRDefault="00BF1BB1" w:rsidP="000B2260">
      <w:pPr>
        <w:pStyle w:val="Heading1"/>
        <w:jc w:val="both"/>
        <w:rPr>
          <w:rFonts w:cs="Arial"/>
          <w:lang w:val="en-US"/>
        </w:rPr>
      </w:pPr>
      <w:bookmarkStart w:id="3" w:name="_Toc481312491"/>
      <w:bookmarkStart w:id="4" w:name="_Ref448850180"/>
      <w:bookmarkStart w:id="5" w:name="_Toc388397033"/>
      <w:r w:rsidRPr="00205CCC">
        <w:rPr>
          <w:rFonts w:cs="Arial"/>
          <w:lang w:val="en-US"/>
        </w:rPr>
        <w:lastRenderedPageBreak/>
        <w:t>Introduction</w:t>
      </w:r>
      <w:bookmarkEnd w:id="3"/>
    </w:p>
    <w:p w:rsidR="00BF1BB1" w:rsidRPr="00205CCC" w:rsidRDefault="00BF1BB1" w:rsidP="00BF1BB1">
      <w:pPr>
        <w:pStyle w:val="Heading2"/>
        <w:rPr>
          <w:rFonts w:cs="Arial"/>
          <w:lang w:val="en-US"/>
        </w:rPr>
      </w:pPr>
      <w:bookmarkStart w:id="6" w:name="_Toc481312492"/>
      <w:r w:rsidRPr="00205CCC">
        <w:rPr>
          <w:rFonts w:cs="Arial"/>
          <w:lang w:val="en-US"/>
        </w:rPr>
        <w:t>About The Use</w:t>
      </w:r>
      <w:r w:rsidR="00205CCC" w:rsidRPr="00205CCC">
        <w:rPr>
          <w:rFonts w:cs="Arial"/>
          <w:lang w:val="en-US"/>
        </w:rPr>
        <w:t>r</w:t>
      </w:r>
      <w:r w:rsidRPr="00205CCC">
        <w:rPr>
          <w:rFonts w:cs="Arial"/>
          <w:lang w:val="en-US"/>
        </w:rPr>
        <w:t xml:space="preserve"> Manual</w:t>
      </w:r>
      <w:bookmarkEnd w:id="6"/>
    </w:p>
    <w:p w:rsidR="00205CCC" w:rsidRPr="00205CCC" w:rsidRDefault="00205CCC" w:rsidP="00205CCC">
      <w:pPr>
        <w:pStyle w:val="Heading2"/>
        <w:rPr>
          <w:rFonts w:cs="Arial"/>
          <w:lang w:val="en-US"/>
        </w:rPr>
      </w:pPr>
      <w:bookmarkStart w:id="7" w:name="_Toc481312493"/>
      <w:r>
        <w:rPr>
          <w:rFonts w:cs="Arial"/>
          <w:lang w:val="en-US"/>
        </w:rPr>
        <w:t>Quick Install Guide</w:t>
      </w:r>
      <w:bookmarkEnd w:id="7"/>
    </w:p>
    <w:p w:rsidR="000B2260" w:rsidRDefault="0064621D" w:rsidP="000B2260">
      <w:pPr>
        <w:pStyle w:val="Heading1"/>
        <w:jc w:val="both"/>
        <w:rPr>
          <w:rFonts w:cs="Arial"/>
          <w:lang w:val="en-US"/>
        </w:rPr>
      </w:pPr>
      <w:bookmarkStart w:id="8" w:name="_Toc481312494"/>
      <w:r w:rsidRPr="00205CCC">
        <w:rPr>
          <w:rFonts w:cs="Arial"/>
          <w:lang w:val="en-US"/>
        </w:rPr>
        <w:lastRenderedPageBreak/>
        <w:t>Getting Started</w:t>
      </w:r>
      <w:bookmarkEnd w:id="4"/>
      <w:bookmarkEnd w:id="8"/>
    </w:p>
    <w:p w:rsidR="00476BC2" w:rsidRPr="00205CCC" w:rsidRDefault="00476BC2" w:rsidP="00476BC2">
      <w:pPr>
        <w:pStyle w:val="Heading2"/>
        <w:rPr>
          <w:rFonts w:cs="Arial"/>
          <w:lang w:val="en-US"/>
        </w:rPr>
      </w:pPr>
      <w:bookmarkStart w:id="9" w:name="_Toc481312495"/>
      <w:r w:rsidRPr="00205CCC">
        <w:rPr>
          <w:rFonts w:cs="Arial"/>
          <w:lang w:val="en-US"/>
        </w:rPr>
        <w:t>Logging In</w:t>
      </w:r>
      <w:bookmarkEnd w:id="9"/>
    </w:p>
    <w:p w:rsidR="000B2260" w:rsidRPr="00205CCC" w:rsidRDefault="000B2260" w:rsidP="000B2260">
      <w:pPr>
        <w:pStyle w:val="sitat"/>
        <w:jc w:val="both"/>
        <w:rPr>
          <w:rFonts w:ascii="Arial" w:hAnsi="Arial" w:cs="Arial"/>
          <w:i w:val="0"/>
          <w:lang w:val="en-US"/>
        </w:rPr>
      </w:pPr>
    </w:p>
    <w:p w:rsidR="000B2260" w:rsidRPr="00205CCC" w:rsidRDefault="000B2260" w:rsidP="000B2260">
      <w:pPr>
        <w:pStyle w:val="sitat"/>
        <w:jc w:val="both"/>
        <w:rPr>
          <w:rFonts w:ascii="Arial" w:hAnsi="Arial" w:cs="Arial"/>
          <w:i w:val="0"/>
          <w:lang w:val="en-US"/>
        </w:rPr>
      </w:pPr>
    </w:p>
    <w:p w:rsidR="000B2260" w:rsidRPr="00205CCC" w:rsidRDefault="00A277FC" w:rsidP="000B2260">
      <w:pPr>
        <w:pStyle w:val="Heading1"/>
        <w:jc w:val="both"/>
        <w:rPr>
          <w:rFonts w:cs="Arial"/>
          <w:lang w:val="en-US"/>
        </w:rPr>
      </w:pPr>
      <w:bookmarkStart w:id="10" w:name="_Toc481312496"/>
      <w:r>
        <w:rPr>
          <w:rFonts w:cs="Arial"/>
          <w:lang w:val="en-US"/>
        </w:rPr>
        <w:lastRenderedPageBreak/>
        <w:t>CHAPTER HEADING</w:t>
      </w:r>
      <w:bookmarkEnd w:id="10"/>
    </w:p>
    <w:p w:rsidR="000B2260" w:rsidRPr="00205CCC" w:rsidRDefault="000B2260" w:rsidP="000B2260">
      <w:pPr>
        <w:rPr>
          <w:rFonts w:ascii="Arial" w:hAnsi="Arial" w:cs="Arial"/>
          <w:lang w:val="en-US"/>
        </w:rPr>
      </w:pPr>
    </w:p>
    <w:p w:rsidR="000B2260" w:rsidRPr="00205CCC" w:rsidRDefault="00A277FC" w:rsidP="000B2260">
      <w:pPr>
        <w:pStyle w:val="Heading1"/>
        <w:jc w:val="both"/>
        <w:rPr>
          <w:rFonts w:cs="Arial"/>
          <w:lang w:val="en-US"/>
        </w:rPr>
      </w:pPr>
      <w:bookmarkStart w:id="11" w:name="_Toc481312497"/>
      <w:r>
        <w:rPr>
          <w:rFonts w:cs="Arial"/>
          <w:lang w:val="en-US"/>
        </w:rPr>
        <w:lastRenderedPageBreak/>
        <w:t>CHAPTER HEADING</w:t>
      </w:r>
      <w:bookmarkEnd w:id="11"/>
    </w:p>
    <w:bookmarkEnd w:id="5"/>
    <w:p w:rsidR="00B1345E" w:rsidRPr="00205CCC" w:rsidRDefault="00B1345E" w:rsidP="00356116">
      <w:pPr>
        <w:rPr>
          <w:rFonts w:ascii="Arial" w:hAnsi="Arial" w:cs="Arial"/>
          <w:lang w:val="en-US"/>
        </w:rPr>
      </w:pPr>
    </w:p>
    <w:p w:rsidR="00B34D4A" w:rsidRPr="00205CCC" w:rsidRDefault="00B34D4A" w:rsidP="00B34D4A">
      <w:pPr>
        <w:pStyle w:val="Heading1"/>
        <w:rPr>
          <w:rFonts w:cs="Arial"/>
          <w:lang w:val="en-US"/>
        </w:rPr>
      </w:pPr>
      <w:bookmarkStart w:id="12" w:name="_Toc481312498"/>
      <w:r w:rsidRPr="00205CCC">
        <w:rPr>
          <w:rFonts w:cs="Arial"/>
          <w:lang w:val="en-US"/>
        </w:rPr>
        <w:lastRenderedPageBreak/>
        <w:t>Troubleshooting</w:t>
      </w:r>
      <w:bookmarkEnd w:id="12"/>
    </w:p>
    <w:p w:rsidR="00B34D4A" w:rsidRPr="00205CCC" w:rsidRDefault="00B34D4A" w:rsidP="00B34D4A">
      <w:pPr>
        <w:rPr>
          <w:rFonts w:ascii="Arial" w:hAnsi="Arial" w:cs="Arial"/>
          <w:lang w:val="en-US"/>
        </w:rPr>
      </w:pPr>
      <w:r w:rsidRPr="00205CCC">
        <w:rPr>
          <w:rFonts w:ascii="Arial" w:hAnsi="Arial" w:cs="Arial"/>
          <w:lang w:val="en-US"/>
        </w:rPr>
        <w:t xml:space="preserve">This chapter will address the most common problems you might experience when using the </w:t>
      </w:r>
      <w:r w:rsidR="00A277FC">
        <w:rPr>
          <w:rFonts w:ascii="Arial" w:hAnsi="Arial" w:cs="Arial"/>
          <w:lang w:val="en-US"/>
        </w:rPr>
        <w:t>CheckPoint Attendance</w:t>
      </w:r>
      <w:r w:rsidRPr="00205CCC">
        <w:rPr>
          <w:rFonts w:ascii="Arial" w:hAnsi="Arial" w:cs="Arial"/>
          <w:lang w:val="en-US"/>
        </w:rPr>
        <w:t xml:space="preserve"> software. It will be presented in a</w:t>
      </w:r>
      <w:r w:rsidR="00BA688A" w:rsidRPr="00205CCC">
        <w:rPr>
          <w:rFonts w:ascii="Arial" w:hAnsi="Arial" w:cs="Arial"/>
          <w:lang w:val="en-US"/>
        </w:rPr>
        <w:t xml:space="preserve"> Q&amp;A style.</w:t>
      </w:r>
    </w:p>
    <w:p w:rsidR="00BA688A" w:rsidRPr="00205CCC" w:rsidRDefault="00BA688A" w:rsidP="00B34D4A">
      <w:pPr>
        <w:rPr>
          <w:rFonts w:ascii="Arial" w:hAnsi="Arial" w:cs="Arial"/>
          <w:lang w:val="en-US"/>
        </w:rPr>
      </w:pPr>
      <w:r w:rsidRPr="00205CCC">
        <w:rPr>
          <w:rFonts w:ascii="Arial" w:hAnsi="Arial" w:cs="Arial"/>
          <w:lang w:val="en-US"/>
        </w:rPr>
        <w:t>*Add this if needed*</w:t>
      </w:r>
    </w:p>
    <w:p w:rsidR="00F029C5" w:rsidRPr="00205CCC" w:rsidRDefault="00F029C5" w:rsidP="00F029C5">
      <w:pPr>
        <w:pStyle w:val="Heading1"/>
        <w:rPr>
          <w:rFonts w:cs="Arial"/>
          <w:lang w:val="en-US"/>
        </w:rPr>
      </w:pPr>
      <w:bookmarkStart w:id="13" w:name="_Toc481312499"/>
      <w:r w:rsidRPr="00205CCC">
        <w:rPr>
          <w:rFonts w:cs="Arial"/>
          <w:lang w:val="en-US"/>
        </w:rPr>
        <w:lastRenderedPageBreak/>
        <w:t>Contact Us</w:t>
      </w:r>
      <w:bookmarkEnd w:id="13"/>
    </w:p>
    <w:p w:rsidR="00BF1BB1" w:rsidRPr="00A277FC" w:rsidRDefault="00BF1BB1" w:rsidP="00A277FC">
      <w:pPr>
        <w:rPr>
          <w:rFonts w:ascii="Arial" w:hAnsi="Arial" w:cs="Arial"/>
          <w:lang w:val="en-US"/>
        </w:rPr>
      </w:pPr>
    </w:p>
    <w:sectPr w:rsidR="00BF1BB1" w:rsidRPr="00A277FC" w:rsidSect="000B2260">
      <w:headerReference w:type="default" r:id="rId12"/>
      <w:type w:val="continuous"/>
      <w:pgSz w:w="11906" w:h="16838" w:code="9"/>
      <w:pgMar w:top="1418" w:right="991" w:bottom="1418" w:left="993" w:header="680" w:footer="680" w:gutter="567"/>
      <w:pgNumType w:start="2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CE7" w:rsidRDefault="00D94CE7">
      <w:r>
        <w:separator/>
      </w:r>
    </w:p>
  </w:endnote>
  <w:endnote w:type="continuationSeparator" w:id="0">
    <w:p w:rsidR="00D94CE7" w:rsidRDefault="00D9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altName w:val="Gill Sans M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D25" w:rsidRPr="000567F5" w:rsidRDefault="00B77D25" w:rsidP="000567F5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16180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CE7" w:rsidRDefault="00D94CE7">
      <w:r>
        <w:separator/>
      </w:r>
    </w:p>
  </w:footnote>
  <w:footnote w:type="continuationSeparator" w:id="0">
    <w:p w:rsidR="00D94CE7" w:rsidRDefault="00D94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D25" w:rsidRPr="000B2260" w:rsidRDefault="00B14316">
    <w:pPr>
      <w:pStyle w:val="Header"/>
      <w:rPr>
        <w:lang w:val="en-US"/>
      </w:rPr>
    </w:pPr>
    <w:r>
      <w:rPr>
        <w:lang w:val="en-US"/>
      </w:rPr>
      <w:t>CheckPoint</w:t>
    </w:r>
    <w:r w:rsidR="00B77D25" w:rsidRPr="000B2260">
      <w:rPr>
        <w:lang w:val="en-US"/>
      </w:rPr>
      <w:t xml:space="preserve"> User Manual</w:t>
    </w:r>
    <w:r w:rsidR="00B77D25" w:rsidRPr="000B2260">
      <w:rPr>
        <w:lang w:val="en-US"/>
      </w:rPr>
      <w:tab/>
    </w:r>
    <w:r w:rsidR="00B77D25" w:rsidRPr="000B2260">
      <w:rPr>
        <w:lang w:val="en-US"/>
      </w:rPr>
      <w:tab/>
    </w:r>
    <w:fldSimple w:instr=" STYLEREF  &quot;Unummerert overskrift&quot;  \* MERGEFORMAT ">
      <w:r w:rsidR="00505AC5">
        <w:rPr>
          <w:noProof/>
        </w:rPr>
        <w:t>Table Of Contents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D25" w:rsidRPr="00AF05CD" w:rsidRDefault="00B14316">
    <w:pPr>
      <w:pStyle w:val="Header"/>
      <w:rPr>
        <w:lang w:val="en-GB"/>
      </w:rPr>
    </w:pPr>
    <w:r>
      <w:rPr>
        <w:lang w:val="en-GB"/>
      </w:rPr>
      <w:t>CheckPoint</w:t>
    </w:r>
    <w:r w:rsidR="00B77D25" w:rsidRPr="00AF05CD">
      <w:rPr>
        <w:lang w:val="en-GB"/>
      </w:rPr>
      <w:t xml:space="preserve"> User Manual</w:t>
    </w:r>
    <w:r w:rsidR="00B77D25" w:rsidRPr="00AF05CD">
      <w:rPr>
        <w:lang w:val="en-GB"/>
      </w:rPr>
      <w:tab/>
    </w:r>
    <w:r w:rsidR="00B77D25" w:rsidRPr="00AF05CD">
      <w:rPr>
        <w:lang w:val="en-GB"/>
      </w:rPr>
      <w:tab/>
    </w:r>
    <w:r w:rsidR="00B77D25">
      <w:fldChar w:fldCharType="begin"/>
    </w:r>
    <w:r w:rsidR="00B77D25" w:rsidRPr="00AF05CD">
      <w:rPr>
        <w:lang w:val="en-GB"/>
      </w:rPr>
      <w:instrText xml:space="preserve"> STYLEREF  "Unummerert overskrift"  \* MERGEFORMAT </w:instrText>
    </w:r>
    <w:r w:rsidR="00B77D25">
      <w:fldChar w:fldCharType="separate"/>
    </w:r>
    <w:r w:rsidR="00D16180" w:rsidRPr="00D16180">
      <w:rPr>
        <w:b/>
        <w:bCs/>
        <w:noProof/>
        <w:lang w:val="en-US"/>
      </w:rPr>
      <w:t>Table Of Contents</w:t>
    </w:r>
    <w:r w:rsidR="00B77D25">
      <w:rPr>
        <w:b/>
        <w:bCs/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34EA9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3C01D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4E40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880E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4C88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024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23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44EF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E24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DA2A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A96ACCB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 w15:restartNumberingAfterBreak="0">
    <w:nsid w:val="01E85C16"/>
    <w:multiLevelType w:val="multilevel"/>
    <w:tmpl w:val="BD6C90B2"/>
    <w:lvl w:ilvl="0">
      <w:start w:val="1"/>
      <w:numFmt w:val="decimal"/>
      <w:suff w:val="space"/>
      <w:lvlText w:val="Vedlegg %1: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2" w15:restartNumberingAfterBreak="0">
    <w:nsid w:val="099A160D"/>
    <w:multiLevelType w:val="hybridMultilevel"/>
    <w:tmpl w:val="709C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73CB6"/>
    <w:multiLevelType w:val="multilevel"/>
    <w:tmpl w:val="EACAEB7E"/>
    <w:lvl w:ilvl="0">
      <w:start w:val="1"/>
      <w:numFmt w:val="upperLetter"/>
      <w:suff w:val="space"/>
      <w:lvlText w:val="Vedlegg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4" w15:restartNumberingAfterBreak="0">
    <w:nsid w:val="2691416A"/>
    <w:multiLevelType w:val="hybridMultilevel"/>
    <w:tmpl w:val="69985B50"/>
    <w:lvl w:ilvl="0" w:tplc="0414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75B051D"/>
    <w:multiLevelType w:val="multilevel"/>
    <w:tmpl w:val="B6BA706E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567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6" w15:restartNumberingAfterBreak="0">
    <w:nsid w:val="2E650CEC"/>
    <w:multiLevelType w:val="hybridMultilevel"/>
    <w:tmpl w:val="BB7AD29E"/>
    <w:lvl w:ilvl="0" w:tplc="C51EA688">
      <w:start w:val="1"/>
      <w:numFmt w:val="decimalZero"/>
      <w:lvlText w:val="%1"/>
      <w:lvlJc w:val="left"/>
      <w:pPr>
        <w:tabs>
          <w:tab w:val="num" w:pos="2422"/>
        </w:tabs>
        <w:ind w:left="2422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17" w15:restartNumberingAfterBreak="0">
    <w:nsid w:val="46C96012"/>
    <w:multiLevelType w:val="hybridMultilevel"/>
    <w:tmpl w:val="AB426E34"/>
    <w:lvl w:ilvl="0" w:tplc="D9AACAE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7FE1551"/>
    <w:multiLevelType w:val="multilevel"/>
    <w:tmpl w:val="3C12E320"/>
    <w:lvl w:ilvl="0">
      <w:start w:val="1"/>
      <w:numFmt w:val="upperLetter"/>
      <w:suff w:val="space"/>
      <w:lvlText w:val="Vedlegg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19" w15:restartNumberingAfterBreak="0">
    <w:nsid w:val="529C68AF"/>
    <w:multiLevelType w:val="multilevel"/>
    <w:tmpl w:val="8EC83C42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20" w15:restartNumberingAfterBreak="0">
    <w:nsid w:val="53F23E40"/>
    <w:multiLevelType w:val="hybridMultilevel"/>
    <w:tmpl w:val="B84E0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016835"/>
    <w:multiLevelType w:val="multilevel"/>
    <w:tmpl w:val="741847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2" w15:restartNumberingAfterBreak="0">
    <w:nsid w:val="59EC7405"/>
    <w:multiLevelType w:val="multilevel"/>
    <w:tmpl w:val="69985B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9D31D9C"/>
    <w:multiLevelType w:val="multilevel"/>
    <w:tmpl w:val="524CADC8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68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24" w15:restartNumberingAfterBreak="0">
    <w:nsid w:val="6FAF5625"/>
    <w:multiLevelType w:val="hybridMultilevel"/>
    <w:tmpl w:val="3B627800"/>
    <w:lvl w:ilvl="0" w:tplc="87FAF48C">
      <w:start w:val="1"/>
      <w:numFmt w:val="decimalZero"/>
      <w:pStyle w:val="listingnummerert"/>
      <w:lvlText w:val="%1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7F63499F"/>
    <w:multiLevelType w:val="hybridMultilevel"/>
    <w:tmpl w:val="589A8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0"/>
  </w:num>
  <w:num w:numId="4">
    <w:abstractNumId w:val="21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6"/>
  </w:num>
  <w:num w:numId="16">
    <w:abstractNumId w:val="24"/>
  </w:num>
  <w:num w:numId="17">
    <w:abstractNumId w:val="18"/>
  </w:num>
  <w:num w:numId="18">
    <w:abstractNumId w:val="14"/>
  </w:num>
  <w:num w:numId="19">
    <w:abstractNumId w:val="22"/>
  </w:num>
  <w:num w:numId="20">
    <w:abstractNumId w:val="17"/>
  </w:num>
  <w:num w:numId="21">
    <w:abstractNumId w:val="11"/>
  </w:num>
  <w:num w:numId="22">
    <w:abstractNumId w:val="13"/>
  </w:num>
  <w:num w:numId="23">
    <w:abstractNumId w:val="19"/>
  </w:num>
  <w:num w:numId="24">
    <w:abstractNumId w:val="15"/>
  </w:num>
  <w:num w:numId="25">
    <w:abstractNumId w:val="23"/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60"/>
    <w:rsid w:val="00005024"/>
    <w:rsid w:val="00006F80"/>
    <w:rsid w:val="00030020"/>
    <w:rsid w:val="0003193A"/>
    <w:rsid w:val="00040A03"/>
    <w:rsid w:val="00043CB2"/>
    <w:rsid w:val="000567F5"/>
    <w:rsid w:val="000606CC"/>
    <w:rsid w:val="0007503D"/>
    <w:rsid w:val="0007770C"/>
    <w:rsid w:val="000976C4"/>
    <w:rsid w:val="00097761"/>
    <w:rsid w:val="000A2615"/>
    <w:rsid w:val="000A27C4"/>
    <w:rsid w:val="000B2260"/>
    <w:rsid w:val="000B7C92"/>
    <w:rsid w:val="000C4734"/>
    <w:rsid w:val="000D22B4"/>
    <w:rsid w:val="000E43CA"/>
    <w:rsid w:val="00101078"/>
    <w:rsid w:val="0011270B"/>
    <w:rsid w:val="001145A8"/>
    <w:rsid w:val="001173AF"/>
    <w:rsid w:val="00131420"/>
    <w:rsid w:val="0013186D"/>
    <w:rsid w:val="00133F93"/>
    <w:rsid w:val="00137EBE"/>
    <w:rsid w:val="001434CD"/>
    <w:rsid w:val="00164393"/>
    <w:rsid w:val="001816B7"/>
    <w:rsid w:val="00183C53"/>
    <w:rsid w:val="00184FE8"/>
    <w:rsid w:val="001924D5"/>
    <w:rsid w:val="00196334"/>
    <w:rsid w:val="001A4936"/>
    <w:rsid w:val="001B03EC"/>
    <w:rsid w:val="001B176E"/>
    <w:rsid w:val="001B67C4"/>
    <w:rsid w:val="001C4F6D"/>
    <w:rsid w:val="001C77BB"/>
    <w:rsid w:val="001D1EE5"/>
    <w:rsid w:val="001D396C"/>
    <w:rsid w:val="001F2364"/>
    <w:rsid w:val="00202D5E"/>
    <w:rsid w:val="002034A0"/>
    <w:rsid w:val="00205CCC"/>
    <w:rsid w:val="002153BE"/>
    <w:rsid w:val="0023087A"/>
    <w:rsid w:val="0023786D"/>
    <w:rsid w:val="00240F5C"/>
    <w:rsid w:val="00241670"/>
    <w:rsid w:val="00247471"/>
    <w:rsid w:val="002768B2"/>
    <w:rsid w:val="00284C68"/>
    <w:rsid w:val="00287B02"/>
    <w:rsid w:val="002A390A"/>
    <w:rsid w:val="002C15E2"/>
    <w:rsid w:val="002C1768"/>
    <w:rsid w:val="002C52BA"/>
    <w:rsid w:val="002D0AB9"/>
    <w:rsid w:val="002D52B2"/>
    <w:rsid w:val="002D5335"/>
    <w:rsid w:val="002D541F"/>
    <w:rsid w:val="002E00E0"/>
    <w:rsid w:val="00305A30"/>
    <w:rsid w:val="0031057A"/>
    <w:rsid w:val="00312E48"/>
    <w:rsid w:val="00313879"/>
    <w:rsid w:val="00322843"/>
    <w:rsid w:val="00325BEC"/>
    <w:rsid w:val="003307D6"/>
    <w:rsid w:val="0033308F"/>
    <w:rsid w:val="0033521A"/>
    <w:rsid w:val="00337AED"/>
    <w:rsid w:val="00340397"/>
    <w:rsid w:val="00341A57"/>
    <w:rsid w:val="00356116"/>
    <w:rsid w:val="0036770B"/>
    <w:rsid w:val="00372E97"/>
    <w:rsid w:val="00397244"/>
    <w:rsid w:val="003A51CB"/>
    <w:rsid w:val="003B00CC"/>
    <w:rsid w:val="003B3309"/>
    <w:rsid w:val="003B5583"/>
    <w:rsid w:val="003D0FA2"/>
    <w:rsid w:val="003E0E48"/>
    <w:rsid w:val="003E7155"/>
    <w:rsid w:val="003F7645"/>
    <w:rsid w:val="00402D83"/>
    <w:rsid w:val="00404CDC"/>
    <w:rsid w:val="00410947"/>
    <w:rsid w:val="004145B3"/>
    <w:rsid w:val="00415644"/>
    <w:rsid w:val="00421714"/>
    <w:rsid w:val="00423CFA"/>
    <w:rsid w:val="00433E5D"/>
    <w:rsid w:val="00437E16"/>
    <w:rsid w:val="00440BCD"/>
    <w:rsid w:val="00452437"/>
    <w:rsid w:val="00454DED"/>
    <w:rsid w:val="00457DA9"/>
    <w:rsid w:val="00462068"/>
    <w:rsid w:val="00464B75"/>
    <w:rsid w:val="00476BC2"/>
    <w:rsid w:val="0047725E"/>
    <w:rsid w:val="00487C67"/>
    <w:rsid w:val="004B3D27"/>
    <w:rsid w:val="004D4314"/>
    <w:rsid w:val="004D71FC"/>
    <w:rsid w:val="004E00F1"/>
    <w:rsid w:val="004E2F25"/>
    <w:rsid w:val="004E36B8"/>
    <w:rsid w:val="004F2899"/>
    <w:rsid w:val="004F54C7"/>
    <w:rsid w:val="00505AC5"/>
    <w:rsid w:val="00506B31"/>
    <w:rsid w:val="00511399"/>
    <w:rsid w:val="005137F0"/>
    <w:rsid w:val="0051595B"/>
    <w:rsid w:val="005206CB"/>
    <w:rsid w:val="00531C47"/>
    <w:rsid w:val="00531CD7"/>
    <w:rsid w:val="00531DDA"/>
    <w:rsid w:val="005447B9"/>
    <w:rsid w:val="005518F7"/>
    <w:rsid w:val="005641DD"/>
    <w:rsid w:val="00574FE0"/>
    <w:rsid w:val="00575927"/>
    <w:rsid w:val="0057723A"/>
    <w:rsid w:val="005809BC"/>
    <w:rsid w:val="005945B7"/>
    <w:rsid w:val="005B1C15"/>
    <w:rsid w:val="005B74B2"/>
    <w:rsid w:val="005D7ED4"/>
    <w:rsid w:val="005E1A22"/>
    <w:rsid w:val="005E564D"/>
    <w:rsid w:val="005E7088"/>
    <w:rsid w:val="00600685"/>
    <w:rsid w:val="0060423A"/>
    <w:rsid w:val="00612140"/>
    <w:rsid w:val="006257B9"/>
    <w:rsid w:val="006418CD"/>
    <w:rsid w:val="00643CB1"/>
    <w:rsid w:val="00645D8D"/>
    <w:rsid w:val="0064621D"/>
    <w:rsid w:val="00650051"/>
    <w:rsid w:val="00650A26"/>
    <w:rsid w:val="0065634B"/>
    <w:rsid w:val="00661762"/>
    <w:rsid w:val="00664E4D"/>
    <w:rsid w:val="00671955"/>
    <w:rsid w:val="006A1D1E"/>
    <w:rsid w:val="006B0FA1"/>
    <w:rsid w:val="006B115D"/>
    <w:rsid w:val="006B1AFE"/>
    <w:rsid w:val="006B27AC"/>
    <w:rsid w:val="006B61CD"/>
    <w:rsid w:val="006D2433"/>
    <w:rsid w:val="006D5B71"/>
    <w:rsid w:val="006D6910"/>
    <w:rsid w:val="006D7A34"/>
    <w:rsid w:val="006F7DBF"/>
    <w:rsid w:val="00710029"/>
    <w:rsid w:val="00710F50"/>
    <w:rsid w:val="00713C75"/>
    <w:rsid w:val="00715156"/>
    <w:rsid w:val="00730C64"/>
    <w:rsid w:val="00732613"/>
    <w:rsid w:val="007409F6"/>
    <w:rsid w:val="00745519"/>
    <w:rsid w:val="00752479"/>
    <w:rsid w:val="00752E55"/>
    <w:rsid w:val="0075480F"/>
    <w:rsid w:val="007708C3"/>
    <w:rsid w:val="0077470F"/>
    <w:rsid w:val="007B0FCA"/>
    <w:rsid w:val="007B106C"/>
    <w:rsid w:val="007C4BF0"/>
    <w:rsid w:val="007D32E5"/>
    <w:rsid w:val="007D4385"/>
    <w:rsid w:val="007D5900"/>
    <w:rsid w:val="007E4FAB"/>
    <w:rsid w:val="007F502A"/>
    <w:rsid w:val="0080791F"/>
    <w:rsid w:val="0081226D"/>
    <w:rsid w:val="00817739"/>
    <w:rsid w:val="00834CE1"/>
    <w:rsid w:val="00860575"/>
    <w:rsid w:val="008839FE"/>
    <w:rsid w:val="00884427"/>
    <w:rsid w:val="00885D73"/>
    <w:rsid w:val="008A4D53"/>
    <w:rsid w:val="008B6F4B"/>
    <w:rsid w:val="008C4D7E"/>
    <w:rsid w:val="008C60BA"/>
    <w:rsid w:val="008C7B3C"/>
    <w:rsid w:val="008E1D05"/>
    <w:rsid w:val="008E7348"/>
    <w:rsid w:val="008E797E"/>
    <w:rsid w:val="008F5C11"/>
    <w:rsid w:val="00905FD6"/>
    <w:rsid w:val="00916AD7"/>
    <w:rsid w:val="00917F0A"/>
    <w:rsid w:val="009238D4"/>
    <w:rsid w:val="00924D7B"/>
    <w:rsid w:val="00927A23"/>
    <w:rsid w:val="00927EA2"/>
    <w:rsid w:val="00933735"/>
    <w:rsid w:val="0094211C"/>
    <w:rsid w:val="0094764F"/>
    <w:rsid w:val="0095127B"/>
    <w:rsid w:val="00956991"/>
    <w:rsid w:val="00956B2B"/>
    <w:rsid w:val="00957218"/>
    <w:rsid w:val="00957919"/>
    <w:rsid w:val="009763A1"/>
    <w:rsid w:val="00991C67"/>
    <w:rsid w:val="009A29BC"/>
    <w:rsid w:val="009B093A"/>
    <w:rsid w:val="009B1B86"/>
    <w:rsid w:val="009B1D9E"/>
    <w:rsid w:val="009C0FCE"/>
    <w:rsid w:val="009C4C6F"/>
    <w:rsid w:val="009D3729"/>
    <w:rsid w:val="009D78EE"/>
    <w:rsid w:val="009E1A1C"/>
    <w:rsid w:val="009E4389"/>
    <w:rsid w:val="00A111A1"/>
    <w:rsid w:val="00A11401"/>
    <w:rsid w:val="00A14BDE"/>
    <w:rsid w:val="00A277FC"/>
    <w:rsid w:val="00A36149"/>
    <w:rsid w:val="00A443B7"/>
    <w:rsid w:val="00A51175"/>
    <w:rsid w:val="00A53E30"/>
    <w:rsid w:val="00A624A4"/>
    <w:rsid w:val="00A64AF7"/>
    <w:rsid w:val="00A65017"/>
    <w:rsid w:val="00A7104D"/>
    <w:rsid w:val="00A77581"/>
    <w:rsid w:val="00A86D4F"/>
    <w:rsid w:val="00A91733"/>
    <w:rsid w:val="00AA1B26"/>
    <w:rsid w:val="00AA62C5"/>
    <w:rsid w:val="00AC0CDE"/>
    <w:rsid w:val="00AC1844"/>
    <w:rsid w:val="00AC7A8A"/>
    <w:rsid w:val="00AD0C66"/>
    <w:rsid w:val="00AE253A"/>
    <w:rsid w:val="00AE378A"/>
    <w:rsid w:val="00AF05CD"/>
    <w:rsid w:val="00AF0BA1"/>
    <w:rsid w:val="00AF1C72"/>
    <w:rsid w:val="00B01F22"/>
    <w:rsid w:val="00B0590E"/>
    <w:rsid w:val="00B064A7"/>
    <w:rsid w:val="00B0787B"/>
    <w:rsid w:val="00B10974"/>
    <w:rsid w:val="00B1345E"/>
    <w:rsid w:val="00B14316"/>
    <w:rsid w:val="00B209DA"/>
    <w:rsid w:val="00B21FB8"/>
    <w:rsid w:val="00B30159"/>
    <w:rsid w:val="00B34D4A"/>
    <w:rsid w:val="00B3797F"/>
    <w:rsid w:val="00B47979"/>
    <w:rsid w:val="00B628E4"/>
    <w:rsid w:val="00B70FD4"/>
    <w:rsid w:val="00B769D4"/>
    <w:rsid w:val="00B7742B"/>
    <w:rsid w:val="00B77D25"/>
    <w:rsid w:val="00B80A79"/>
    <w:rsid w:val="00B91953"/>
    <w:rsid w:val="00B94BD0"/>
    <w:rsid w:val="00B9690E"/>
    <w:rsid w:val="00BA136F"/>
    <w:rsid w:val="00BA3BDA"/>
    <w:rsid w:val="00BA688A"/>
    <w:rsid w:val="00BC4FF4"/>
    <w:rsid w:val="00BD3EEF"/>
    <w:rsid w:val="00BD7AD3"/>
    <w:rsid w:val="00BE5091"/>
    <w:rsid w:val="00BF1BB1"/>
    <w:rsid w:val="00BF298F"/>
    <w:rsid w:val="00BF3A09"/>
    <w:rsid w:val="00BF4DD2"/>
    <w:rsid w:val="00BF659C"/>
    <w:rsid w:val="00C0067C"/>
    <w:rsid w:val="00C02589"/>
    <w:rsid w:val="00C06CB2"/>
    <w:rsid w:val="00C07AB2"/>
    <w:rsid w:val="00C10B17"/>
    <w:rsid w:val="00C119AE"/>
    <w:rsid w:val="00C17483"/>
    <w:rsid w:val="00C228FD"/>
    <w:rsid w:val="00C2391E"/>
    <w:rsid w:val="00C241AA"/>
    <w:rsid w:val="00C3459C"/>
    <w:rsid w:val="00C35F46"/>
    <w:rsid w:val="00C36CE0"/>
    <w:rsid w:val="00C37794"/>
    <w:rsid w:val="00C37CDE"/>
    <w:rsid w:val="00C37D8D"/>
    <w:rsid w:val="00C40618"/>
    <w:rsid w:val="00C4449F"/>
    <w:rsid w:val="00C47DED"/>
    <w:rsid w:val="00C51B07"/>
    <w:rsid w:val="00C53348"/>
    <w:rsid w:val="00C56F56"/>
    <w:rsid w:val="00C66970"/>
    <w:rsid w:val="00C674EA"/>
    <w:rsid w:val="00C827F4"/>
    <w:rsid w:val="00C857B0"/>
    <w:rsid w:val="00C87C2C"/>
    <w:rsid w:val="00CA1E47"/>
    <w:rsid w:val="00CB79BF"/>
    <w:rsid w:val="00CC7928"/>
    <w:rsid w:val="00CD381F"/>
    <w:rsid w:val="00CD4407"/>
    <w:rsid w:val="00CD60AB"/>
    <w:rsid w:val="00CE71A9"/>
    <w:rsid w:val="00CF0FDC"/>
    <w:rsid w:val="00CF27B9"/>
    <w:rsid w:val="00CF3C02"/>
    <w:rsid w:val="00CF7EE4"/>
    <w:rsid w:val="00D015D5"/>
    <w:rsid w:val="00D05967"/>
    <w:rsid w:val="00D16180"/>
    <w:rsid w:val="00D163A8"/>
    <w:rsid w:val="00D177ED"/>
    <w:rsid w:val="00D217AA"/>
    <w:rsid w:val="00D317A3"/>
    <w:rsid w:val="00D34654"/>
    <w:rsid w:val="00D40AC6"/>
    <w:rsid w:val="00D46AFD"/>
    <w:rsid w:val="00D53989"/>
    <w:rsid w:val="00D72A5D"/>
    <w:rsid w:val="00D77BD9"/>
    <w:rsid w:val="00D920D7"/>
    <w:rsid w:val="00D940FC"/>
    <w:rsid w:val="00D9478F"/>
    <w:rsid w:val="00D94CE7"/>
    <w:rsid w:val="00D96581"/>
    <w:rsid w:val="00DA3943"/>
    <w:rsid w:val="00DA4E87"/>
    <w:rsid w:val="00DA7C81"/>
    <w:rsid w:val="00DC4810"/>
    <w:rsid w:val="00DC6933"/>
    <w:rsid w:val="00DE4D4E"/>
    <w:rsid w:val="00E00517"/>
    <w:rsid w:val="00E02A0C"/>
    <w:rsid w:val="00E060A0"/>
    <w:rsid w:val="00E175AF"/>
    <w:rsid w:val="00E2110D"/>
    <w:rsid w:val="00E21326"/>
    <w:rsid w:val="00E21DE9"/>
    <w:rsid w:val="00E305A1"/>
    <w:rsid w:val="00E337A5"/>
    <w:rsid w:val="00E416CD"/>
    <w:rsid w:val="00E42F89"/>
    <w:rsid w:val="00E45DE7"/>
    <w:rsid w:val="00E66AB6"/>
    <w:rsid w:val="00E867CF"/>
    <w:rsid w:val="00E868D9"/>
    <w:rsid w:val="00E901F7"/>
    <w:rsid w:val="00E9075C"/>
    <w:rsid w:val="00E911B9"/>
    <w:rsid w:val="00E962B3"/>
    <w:rsid w:val="00EA1B85"/>
    <w:rsid w:val="00EC0B99"/>
    <w:rsid w:val="00EC2956"/>
    <w:rsid w:val="00EC704B"/>
    <w:rsid w:val="00ED49DF"/>
    <w:rsid w:val="00ED507A"/>
    <w:rsid w:val="00EF0E58"/>
    <w:rsid w:val="00EF10DC"/>
    <w:rsid w:val="00F029C5"/>
    <w:rsid w:val="00F0659A"/>
    <w:rsid w:val="00F25F0A"/>
    <w:rsid w:val="00F303D2"/>
    <w:rsid w:val="00F32C6A"/>
    <w:rsid w:val="00F61F5E"/>
    <w:rsid w:val="00F62A42"/>
    <w:rsid w:val="00F711B3"/>
    <w:rsid w:val="00F741C6"/>
    <w:rsid w:val="00F92264"/>
    <w:rsid w:val="00FA3377"/>
    <w:rsid w:val="00FC06DA"/>
    <w:rsid w:val="00FC41D9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AD403F1-223C-4F54-AC2E-785554DE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9F6"/>
    <w:pPr>
      <w:overflowPunct w:val="0"/>
      <w:autoSpaceDE w:val="0"/>
      <w:autoSpaceDN w:val="0"/>
      <w:adjustRightInd w:val="0"/>
      <w:spacing w:before="120" w:after="6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634B"/>
    <w:pPr>
      <w:keepNext/>
      <w:keepLines/>
      <w:pageBreakBefore/>
      <w:numPr>
        <w:numId w:val="4"/>
      </w:numPr>
      <w:spacing w:after="120"/>
      <w:outlineLvl w:val="0"/>
    </w:pPr>
    <w:rPr>
      <w:rFonts w:ascii="Arial" w:hAnsi="Arial"/>
      <w:b/>
      <w:cap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10F50"/>
    <w:pPr>
      <w:keepNext/>
      <w:keepLines/>
      <w:numPr>
        <w:ilvl w:val="1"/>
        <w:numId w:val="4"/>
      </w:numPr>
      <w:tabs>
        <w:tab w:val="clear" w:pos="576"/>
        <w:tab w:val="left" w:pos="624"/>
      </w:tabs>
      <w:spacing w:before="360" w:after="120"/>
      <w:ind w:left="624" w:hanging="624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634B"/>
    <w:pPr>
      <w:keepNext/>
      <w:keepLines/>
      <w:numPr>
        <w:ilvl w:val="2"/>
        <w:numId w:val="4"/>
      </w:numPr>
      <w:spacing w:before="360" w:after="120"/>
      <w:outlineLvl w:val="2"/>
    </w:pPr>
    <w:rPr>
      <w:rFonts w:ascii="Arial" w:hAnsi="Arial"/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5634B"/>
    <w:pPr>
      <w:numPr>
        <w:ilvl w:val="3"/>
      </w:numPr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5634B"/>
    <w:pPr>
      <w:numPr>
        <w:ilvl w:val="4"/>
        <w:numId w:val="4"/>
      </w:numPr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5634B"/>
    <w:pPr>
      <w:numPr>
        <w:ilvl w:val="5"/>
        <w:numId w:val="4"/>
      </w:numPr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5634B"/>
    <w:pPr>
      <w:numPr>
        <w:ilvl w:val="6"/>
        <w:numId w:val="4"/>
      </w:numPr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5634B"/>
    <w:pPr>
      <w:numPr>
        <w:ilvl w:val="7"/>
        <w:numId w:val="4"/>
      </w:numPr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5634B"/>
    <w:pPr>
      <w:numPr>
        <w:ilvl w:val="8"/>
        <w:numId w:val="4"/>
      </w:numPr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B382A"/>
    <w:rPr>
      <w:rFonts w:ascii="Arial" w:hAnsi="Arial"/>
      <w:b/>
      <w:caps/>
      <w:sz w:val="32"/>
      <w:lang w:eastAsia="en-US"/>
    </w:rPr>
  </w:style>
  <w:style w:type="character" w:customStyle="1" w:styleId="Heading2Char">
    <w:name w:val="Heading 2 Char"/>
    <w:link w:val="Heading2"/>
    <w:uiPriority w:val="99"/>
    <w:rsid w:val="00710F50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0B382A"/>
    <w:rPr>
      <w:rFonts w:ascii="Cambria" w:eastAsia="Times New Roman" w:hAnsi="Cambria" w:cs="Times New Roman"/>
      <w:b/>
      <w:bCs/>
      <w:sz w:val="26"/>
      <w:szCs w:val="26"/>
      <w:lang w:val="nb-NO"/>
    </w:rPr>
  </w:style>
  <w:style w:type="character" w:customStyle="1" w:styleId="Heading4Char">
    <w:name w:val="Heading 4 Char"/>
    <w:link w:val="Heading4"/>
    <w:uiPriority w:val="9"/>
    <w:semiHidden/>
    <w:rsid w:val="000B382A"/>
    <w:rPr>
      <w:rFonts w:ascii="Calibri" w:eastAsia="Times New Roman" w:hAnsi="Calibri" w:cs="Times New Roman"/>
      <w:b/>
      <w:bCs/>
      <w:sz w:val="28"/>
      <w:szCs w:val="28"/>
      <w:lang w:val="nb-NO"/>
    </w:rPr>
  </w:style>
  <w:style w:type="character" w:customStyle="1" w:styleId="Heading5Char">
    <w:name w:val="Heading 5 Char"/>
    <w:link w:val="Heading5"/>
    <w:uiPriority w:val="9"/>
    <w:semiHidden/>
    <w:rsid w:val="000B382A"/>
    <w:rPr>
      <w:rFonts w:ascii="Calibri" w:eastAsia="Times New Roman" w:hAnsi="Calibri" w:cs="Times New Roman"/>
      <w:b/>
      <w:bCs/>
      <w:i/>
      <w:iCs/>
      <w:sz w:val="26"/>
      <w:szCs w:val="26"/>
      <w:lang w:val="nb-NO"/>
    </w:rPr>
  </w:style>
  <w:style w:type="character" w:customStyle="1" w:styleId="Heading6Char">
    <w:name w:val="Heading 6 Char"/>
    <w:link w:val="Heading6"/>
    <w:uiPriority w:val="9"/>
    <w:semiHidden/>
    <w:rsid w:val="000B382A"/>
    <w:rPr>
      <w:rFonts w:ascii="Calibri" w:eastAsia="Times New Roman" w:hAnsi="Calibri" w:cs="Times New Roman"/>
      <w:b/>
      <w:bCs/>
      <w:lang w:val="nb-NO"/>
    </w:rPr>
  </w:style>
  <w:style w:type="character" w:customStyle="1" w:styleId="Heading7Char">
    <w:name w:val="Heading 7 Char"/>
    <w:link w:val="Heading7"/>
    <w:uiPriority w:val="9"/>
    <w:semiHidden/>
    <w:rsid w:val="000B382A"/>
    <w:rPr>
      <w:rFonts w:ascii="Calibri" w:eastAsia="Times New Roman" w:hAnsi="Calibri" w:cs="Times New Roman"/>
      <w:sz w:val="24"/>
      <w:szCs w:val="24"/>
      <w:lang w:val="nb-NO"/>
    </w:rPr>
  </w:style>
  <w:style w:type="character" w:customStyle="1" w:styleId="Heading8Char">
    <w:name w:val="Heading 8 Char"/>
    <w:link w:val="Heading8"/>
    <w:uiPriority w:val="9"/>
    <w:semiHidden/>
    <w:rsid w:val="000B382A"/>
    <w:rPr>
      <w:rFonts w:ascii="Calibri" w:eastAsia="Times New Roman" w:hAnsi="Calibri" w:cs="Times New Roman"/>
      <w:i/>
      <w:iCs/>
      <w:sz w:val="24"/>
      <w:szCs w:val="24"/>
      <w:lang w:val="nb-NO"/>
    </w:rPr>
  </w:style>
  <w:style w:type="character" w:customStyle="1" w:styleId="Heading9Char">
    <w:name w:val="Heading 9 Char"/>
    <w:link w:val="Heading9"/>
    <w:uiPriority w:val="9"/>
    <w:semiHidden/>
    <w:rsid w:val="000B382A"/>
    <w:rPr>
      <w:rFonts w:ascii="Cambria" w:eastAsia="Times New Roman" w:hAnsi="Cambria" w:cs="Times New Roman"/>
      <w:lang w:val="nb-NO"/>
    </w:rPr>
  </w:style>
  <w:style w:type="paragraph" w:customStyle="1" w:styleId="listingnummerert">
    <w:name w:val="listing_nummerert"/>
    <w:basedOn w:val="listing"/>
    <w:uiPriority w:val="99"/>
    <w:rsid w:val="0065634B"/>
    <w:pPr>
      <w:numPr>
        <w:numId w:val="16"/>
      </w:numPr>
    </w:pPr>
  </w:style>
  <w:style w:type="paragraph" w:styleId="Caption">
    <w:name w:val="caption"/>
    <w:aliases w:val="Figurtekst"/>
    <w:basedOn w:val="Normal"/>
    <w:next w:val="Normal"/>
    <w:uiPriority w:val="99"/>
    <w:qFormat/>
    <w:rsid w:val="00A14BDE"/>
    <w:pPr>
      <w:tabs>
        <w:tab w:val="center" w:pos="4111"/>
        <w:tab w:val="right" w:pos="8789"/>
      </w:tabs>
      <w:spacing w:after="120"/>
    </w:pPr>
    <w:rPr>
      <w:rFonts w:ascii="Arial" w:hAnsi="Arial"/>
      <w:sz w:val="20"/>
    </w:rPr>
  </w:style>
  <w:style w:type="paragraph" w:styleId="Footer">
    <w:name w:val="footer"/>
    <w:basedOn w:val="Normal"/>
    <w:next w:val="Normal"/>
    <w:link w:val="FooterChar"/>
    <w:uiPriority w:val="99"/>
    <w:rsid w:val="0065634B"/>
    <w:pPr>
      <w:pBdr>
        <w:top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FooterChar">
    <w:name w:val="Footer Char"/>
    <w:link w:val="Footer"/>
    <w:uiPriority w:val="99"/>
    <w:semiHidden/>
    <w:rsid w:val="000B382A"/>
    <w:rPr>
      <w:sz w:val="24"/>
      <w:szCs w:val="20"/>
      <w:lang w:val="nb-NO"/>
    </w:rPr>
  </w:style>
  <w:style w:type="paragraph" w:customStyle="1" w:styleId="listing">
    <w:name w:val="listing"/>
    <w:basedOn w:val="Normal"/>
    <w:uiPriority w:val="99"/>
    <w:rsid w:val="0065634B"/>
    <w:pPr>
      <w:spacing w:before="0"/>
      <w:ind w:left="851"/>
    </w:pPr>
    <w:rPr>
      <w:rFonts w:ascii="Courier" w:hAnsi="Courier"/>
      <w:noProof/>
      <w:sz w:val="20"/>
    </w:rPr>
  </w:style>
  <w:style w:type="paragraph" w:styleId="TOC1">
    <w:name w:val="toc 1"/>
    <w:basedOn w:val="Normal"/>
    <w:next w:val="Normal"/>
    <w:uiPriority w:val="39"/>
    <w:rsid w:val="0065634B"/>
    <w:pPr>
      <w:tabs>
        <w:tab w:val="left" w:pos="284"/>
        <w:tab w:val="right" w:leader="dot" w:pos="8788"/>
      </w:tabs>
      <w:spacing w:after="120"/>
    </w:pPr>
    <w:rPr>
      <w:b/>
      <w:szCs w:val="24"/>
    </w:rPr>
  </w:style>
  <w:style w:type="paragraph" w:styleId="TOC2">
    <w:name w:val="toc 2"/>
    <w:basedOn w:val="TOC1"/>
    <w:next w:val="Normal"/>
    <w:uiPriority w:val="39"/>
    <w:rsid w:val="0065634B"/>
    <w:pPr>
      <w:tabs>
        <w:tab w:val="clear" w:pos="284"/>
        <w:tab w:val="left" w:pos="567"/>
      </w:tabs>
      <w:spacing w:before="0" w:after="0"/>
      <w:ind w:left="245"/>
    </w:pPr>
    <w:rPr>
      <w:sz w:val="20"/>
      <w:szCs w:val="22"/>
    </w:rPr>
  </w:style>
  <w:style w:type="paragraph" w:styleId="TOC3">
    <w:name w:val="toc 3"/>
    <w:basedOn w:val="TOC2"/>
    <w:next w:val="Normal"/>
    <w:uiPriority w:val="39"/>
    <w:rsid w:val="0065634B"/>
    <w:pPr>
      <w:tabs>
        <w:tab w:val="left" w:pos="992"/>
      </w:tabs>
      <w:ind w:left="488"/>
    </w:pPr>
    <w:rPr>
      <w:i/>
      <w:szCs w:val="20"/>
    </w:rPr>
  </w:style>
  <w:style w:type="paragraph" w:customStyle="1" w:styleId="Ligninger">
    <w:name w:val="Ligninger"/>
    <w:basedOn w:val="Normal"/>
    <w:next w:val="Normal"/>
    <w:uiPriority w:val="99"/>
    <w:semiHidden/>
    <w:rsid w:val="0065634B"/>
    <w:pPr>
      <w:tabs>
        <w:tab w:val="center" w:pos="4395"/>
        <w:tab w:val="right" w:pos="8789"/>
      </w:tabs>
      <w:spacing w:after="120"/>
    </w:pPr>
  </w:style>
  <w:style w:type="paragraph" w:styleId="Header">
    <w:name w:val="header"/>
    <w:basedOn w:val="Normal"/>
    <w:next w:val="Normal"/>
    <w:link w:val="HeaderChar"/>
    <w:uiPriority w:val="99"/>
    <w:rsid w:val="0065634B"/>
    <w:pPr>
      <w:pBdr>
        <w:bottom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semiHidden/>
    <w:rsid w:val="000B382A"/>
    <w:rPr>
      <w:sz w:val="24"/>
      <w:szCs w:val="20"/>
      <w:lang w:val="nb-NO"/>
    </w:rPr>
  </w:style>
  <w:style w:type="paragraph" w:customStyle="1" w:styleId="sitat">
    <w:name w:val="sitat"/>
    <w:basedOn w:val="Normal"/>
    <w:uiPriority w:val="99"/>
    <w:rsid w:val="0065634B"/>
    <w:pPr>
      <w:tabs>
        <w:tab w:val="center" w:pos="4678"/>
        <w:tab w:val="right" w:pos="9356"/>
      </w:tabs>
      <w:spacing w:after="120"/>
      <w:ind w:left="720"/>
    </w:pPr>
    <w:rPr>
      <w:i/>
      <w:sz w:val="22"/>
    </w:rPr>
  </w:style>
  <w:style w:type="paragraph" w:customStyle="1" w:styleId="HiT">
    <w:name w:val="HiT"/>
    <w:basedOn w:val="Normal"/>
    <w:next w:val="Normal"/>
    <w:uiPriority w:val="99"/>
    <w:semiHidden/>
    <w:rsid w:val="0065634B"/>
    <w:pPr>
      <w:keepNext/>
      <w:spacing w:before="80" w:after="0"/>
    </w:pPr>
    <w:rPr>
      <w:rFonts w:ascii="GillSans" w:hAnsi="GillSans"/>
      <w:b/>
      <w:kern w:val="24"/>
      <w:sz w:val="32"/>
    </w:rPr>
  </w:style>
  <w:style w:type="paragraph" w:styleId="MacroText">
    <w:name w:val="macro"/>
    <w:link w:val="MacroTextChar"/>
    <w:uiPriority w:val="99"/>
    <w:semiHidden/>
    <w:rsid w:val="006563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0B382A"/>
    <w:rPr>
      <w:rFonts w:ascii="Courier New" w:hAnsi="Courier New" w:cs="Courier New"/>
      <w:sz w:val="20"/>
      <w:szCs w:val="20"/>
      <w:lang w:val="nb-NO"/>
    </w:rPr>
  </w:style>
  <w:style w:type="paragraph" w:styleId="TOC5">
    <w:name w:val="toc 5"/>
    <w:basedOn w:val="Normal"/>
    <w:next w:val="Normal"/>
    <w:uiPriority w:val="99"/>
    <w:semiHidden/>
    <w:rsid w:val="0065634B"/>
    <w:pPr>
      <w:tabs>
        <w:tab w:val="right" w:leader="dot" w:pos="8788"/>
      </w:tabs>
      <w:ind w:left="720"/>
    </w:pPr>
    <w:rPr>
      <w:sz w:val="18"/>
    </w:rPr>
  </w:style>
  <w:style w:type="paragraph" w:styleId="TOC6">
    <w:name w:val="toc 6"/>
    <w:basedOn w:val="Normal"/>
    <w:next w:val="Normal"/>
    <w:uiPriority w:val="99"/>
    <w:semiHidden/>
    <w:rsid w:val="0065634B"/>
    <w:pPr>
      <w:tabs>
        <w:tab w:val="right" w:leader="dot" w:pos="8788"/>
      </w:tabs>
      <w:ind w:left="960"/>
    </w:pPr>
    <w:rPr>
      <w:sz w:val="18"/>
    </w:rPr>
  </w:style>
  <w:style w:type="paragraph" w:styleId="TOC7">
    <w:name w:val="toc 7"/>
    <w:basedOn w:val="Normal"/>
    <w:next w:val="Normal"/>
    <w:uiPriority w:val="99"/>
    <w:semiHidden/>
    <w:rsid w:val="0065634B"/>
    <w:pPr>
      <w:tabs>
        <w:tab w:val="right" w:leader="dot" w:pos="8788"/>
      </w:tabs>
      <w:ind w:left="1200"/>
    </w:pPr>
    <w:rPr>
      <w:sz w:val="18"/>
    </w:rPr>
  </w:style>
  <w:style w:type="paragraph" w:styleId="TOC8">
    <w:name w:val="toc 8"/>
    <w:basedOn w:val="Normal"/>
    <w:next w:val="Normal"/>
    <w:uiPriority w:val="99"/>
    <w:semiHidden/>
    <w:rsid w:val="0065634B"/>
    <w:pPr>
      <w:tabs>
        <w:tab w:val="right" w:leader="dot" w:pos="8788"/>
      </w:tabs>
      <w:ind w:left="1440"/>
    </w:pPr>
    <w:rPr>
      <w:sz w:val="18"/>
    </w:rPr>
  </w:style>
  <w:style w:type="paragraph" w:styleId="TOC9">
    <w:name w:val="toc 9"/>
    <w:basedOn w:val="Normal"/>
    <w:next w:val="Normal"/>
    <w:uiPriority w:val="99"/>
    <w:semiHidden/>
    <w:rsid w:val="0065634B"/>
    <w:pPr>
      <w:tabs>
        <w:tab w:val="right" w:leader="dot" w:pos="8788"/>
      </w:tabs>
      <w:ind w:left="1680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rsid w:val="0065634B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0B382A"/>
    <w:rPr>
      <w:sz w:val="20"/>
      <w:szCs w:val="20"/>
      <w:lang w:val="nb-NO"/>
    </w:rPr>
  </w:style>
  <w:style w:type="character" w:styleId="FootnoteReference">
    <w:name w:val="footnote reference"/>
    <w:uiPriority w:val="99"/>
    <w:semiHidden/>
    <w:rsid w:val="0065634B"/>
    <w:rPr>
      <w:rFonts w:cs="Times New Roman"/>
      <w:vertAlign w:val="superscript"/>
    </w:rPr>
  </w:style>
  <w:style w:type="paragraph" w:customStyle="1" w:styleId="Unummerertoverskrift">
    <w:name w:val="Unummerert overskrift"/>
    <w:basedOn w:val="Heading1"/>
    <w:next w:val="Normal"/>
    <w:uiPriority w:val="99"/>
    <w:rsid w:val="0065634B"/>
    <w:pPr>
      <w:keepNext w:val="0"/>
      <w:keepLines w:val="0"/>
      <w:numPr>
        <w:numId w:val="0"/>
      </w:numPr>
      <w:spacing w:after="60"/>
      <w:ind w:left="431" w:hanging="431"/>
      <w:outlineLvl w:val="9"/>
    </w:pPr>
  </w:style>
  <w:style w:type="character" w:styleId="PageNumber">
    <w:name w:val="page number"/>
    <w:uiPriority w:val="99"/>
    <w:rsid w:val="0065634B"/>
    <w:rPr>
      <w:rFonts w:cs="Times New Roman"/>
    </w:rPr>
  </w:style>
  <w:style w:type="table" w:styleId="TableGrid">
    <w:name w:val="Table Grid"/>
    <w:basedOn w:val="TableNormal"/>
    <w:uiPriority w:val="99"/>
    <w:rsid w:val="00A11401"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81226D"/>
    <w:rPr>
      <w:rFonts w:cs="Times New Roman"/>
      <w:color w:val="0000FF"/>
      <w:u w:val="single"/>
    </w:rPr>
  </w:style>
  <w:style w:type="paragraph" w:customStyle="1" w:styleId="HiT-avdeling">
    <w:name w:val="HiT-avdel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b/>
    </w:rPr>
  </w:style>
  <w:style w:type="paragraph" w:customStyle="1" w:styleId="HiT-utdanning">
    <w:name w:val="HiT-utdann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kern w:val="24"/>
    </w:rPr>
  </w:style>
  <w:style w:type="character" w:styleId="FollowedHyperlink">
    <w:name w:val="FollowedHyperlink"/>
    <w:uiPriority w:val="99"/>
    <w:rsid w:val="0081226D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0976C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976C4"/>
    <w:rPr>
      <w:rFonts w:ascii="Tahoma" w:hAnsi="Tahoma" w:cs="Tahoma"/>
      <w:sz w:val="16"/>
      <w:szCs w:val="16"/>
      <w:lang w:eastAsia="en-US"/>
    </w:rPr>
  </w:style>
  <w:style w:type="paragraph" w:customStyle="1" w:styleId="Sammendrag">
    <w:name w:val="Sammendrag"/>
    <w:basedOn w:val="Normal"/>
    <w:qFormat/>
    <w:rsid w:val="00325BEC"/>
    <w:rPr>
      <w:sz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F7EE4"/>
    <w:pPr>
      <w:spacing w:after="0"/>
    </w:pPr>
  </w:style>
  <w:style w:type="paragraph" w:styleId="ListParagraph">
    <w:name w:val="List Paragraph"/>
    <w:basedOn w:val="Normal"/>
    <w:uiPriority w:val="34"/>
    <w:qFormat/>
    <w:rsid w:val="00BF1BB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D32E5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32E5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4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copter\Desktop\SKOLE\FORKURS\Tverrfaglig%20Prosjekt\Maler%20og%20veiledninger\Mal%20prosjektrap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0A0D7C-DFF7-46C0-BC13-65FCF585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 prosjektrapport.dotx</Template>
  <TotalTime>0</TotalTime>
  <Pages>8</Pages>
  <Words>129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User Manual</vt:lpstr>
      <vt:lpstr>Prosjektrapport</vt:lpstr>
    </vt:vector>
  </TitlesOfParts>
  <Company>HIT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Host and reading terminal</dc:subject>
  <dc:creator>Checkpoint attendance system</dc:creator>
  <dc:description>v1.06 oppdatert 28-09-10 (OD) v1.05 oppdatert 28 nov. 05v1.04 oppdatert 11. sept. 05v1.03 oppdatert 26. aug. 05v1.02 oppdatert 18. aug. 05v1.01 oppdatert 25. sept. 04</dc:description>
  <cp:lastModifiedBy>Kevin Brueland</cp:lastModifiedBy>
  <cp:revision>2</cp:revision>
  <cp:lastPrinted>2011-08-18T14:03:00Z</cp:lastPrinted>
  <dcterms:created xsi:type="dcterms:W3CDTF">2017-04-30T09:03:00Z</dcterms:created>
  <dcterms:modified xsi:type="dcterms:W3CDTF">2017-04-30T09:03:00Z</dcterms:modified>
</cp:coreProperties>
</file>