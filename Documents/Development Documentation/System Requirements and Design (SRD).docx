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89490" w14:textId="606E5895" w:rsidR="0033521A" w:rsidRDefault="0033521A" w:rsidP="1C4B19A6">
      <w:pPr>
        <w:keepNext/>
        <w:spacing w:line="240" w:lineRule="atLeast"/>
        <w:rPr>
          <w:lang w:val="nn-NO"/>
        </w:rPr>
      </w:pPr>
    </w:p>
    <w:p w14:paraId="2DF6BC04" w14:textId="77777777" w:rsidR="003F686A" w:rsidRDefault="003F686A" w:rsidP="1C4B19A6">
      <w:pPr>
        <w:keepNext/>
        <w:spacing w:line="240" w:lineRule="atLeast"/>
        <w:rPr>
          <w:lang w:val="nn-NO"/>
        </w:rPr>
      </w:pPr>
    </w:p>
    <w:p w14:paraId="5653B2E5" w14:textId="77777777" w:rsidR="0033521A" w:rsidRDefault="0033521A" w:rsidP="00C119AE">
      <w:pPr>
        <w:keepNext/>
        <w:spacing w:line="240" w:lineRule="atLeast"/>
        <w:rPr>
          <w:lang w:val="nn-NO"/>
        </w:rPr>
      </w:pPr>
    </w:p>
    <w:p w14:paraId="2B096145" w14:textId="77777777" w:rsidR="00487810" w:rsidRDefault="00487810" w:rsidP="00C119AE">
      <w:pPr>
        <w:keepNext/>
        <w:spacing w:line="240" w:lineRule="atLeast"/>
        <w:rPr>
          <w:lang w:val="nn-NO"/>
        </w:rPr>
      </w:pPr>
    </w:p>
    <w:p w14:paraId="1E7F4CAF" w14:textId="1D026116" w:rsidR="00487810" w:rsidRPr="00C72EC5" w:rsidRDefault="00487810" w:rsidP="00C119AE">
      <w:pPr>
        <w:keepNext/>
        <w:spacing w:line="240" w:lineRule="atLeast"/>
        <w:rPr>
          <w:lang w:val="nn-NO"/>
        </w:rPr>
      </w:pPr>
    </w:p>
    <w:p w14:paraId="2A27E6E1" w14:textId="4C6F9D00" w:rsidR="0033521A" w:rsidRPr="00F30533" w:rsidRDefault="00B12FBD" w:rsidP="00325BEC">
      <w:pPr>
        <w:keepNext/>
        <w:spacing w:line="240" w:lineRule="atLeast"/>
        <w:jc w:val="center"/>
        <w:rPr>
          <w:b/>
          <w:sz w:val="78"/>
          <w:szCs w:val="78"/>
          <w:lang w:val="en-US"/>
        </w:rPr>
      </w:pPr>
      <w:r>
        <w:rPr>
          <w:b/>
          <w:sz w:val="78"/>
          <w:szCs w:val="78"/>
          <w:lang w:val="en-US"/>
        </w:rPr>
        <w:t>System Requirements and Design</w:t>
      </w:r>
    </w:p>
    <w:p w14:paraId="3F002F01" w14:textId="77777777" w:rsidR="0033521A" w:rsidRDefault="0033521A" w:rsidP="00C119AE">
      <w:pPr>
        <w:keepNext/>
        <w:spacing w:line="240" w:lineRule="atLeast"/>
        <w:rPr>
          <w:lang w:val="en-US"/>
        </w:rPr>
      </w:pPr>
    </w:p>
    <w:p w14:paraId="5B3274D8" w14:textId="77777777" w:rsidR="00F30533" w:rsidRPr="003F686A" w:rsidRDefault="00F30533" w:rsidP="00C119AE">
      <w:pPr>
        <w:keepNext/>
        <w:spacing w:line="240" w:lineRule="atLeast"/>
        <w:rPr>
          <w:lang w:val="en-US"/>
        </w:rPr>
      </w:pPr>
    </w:p>
    <w:p w14:paraId="06CA958A" w14:textId="77777777" w:rsidR="003F686A" w:rsidRDefault="003F686A" w:rsidP="00487810">
      <w:pPr>
        <w:keepNext/>
        <w:spacing w:line="240" w:lineRule="atLeast"/>
        <w:jc w:val="center"/>
        <w:rPr>
          <w:sz w:val="40"/>
          <w:szCs w:val="40"/>
          <w:lang w:val="en-US"/>
        </w:rPr>
      </w:pPr>
    </w:p>
    <w:p w14:paraId="3CD0ABAF" w14:textId="77B915A5" w:rsidR="0033521A" w:rsidRPr="003F686A" w:rsidRDefault="0033521A" w:rsidP="003F686A">
      <w:pPr>
        <w:keepNext/>
        <w:spacing w:line="240" w:lineRule="atLeast"/>
        <w:rPr>
          <w:lang w:val="en-US"/>
        </w:rPr>
      </w:pPr>
    </w:p>
    <w:p w14:paraId="0938C44A" w14:textId="280F4674" w:rsidR="0033521A" w:rsidRPr="003F686A" w:rsidRDefault="003F686A" w:rsidP="003F686A">
      <w:pPr>
        <w:keepNext/>
        <w:tabs>
          <w:tab w:val="left" w:pos="4035"/>
        </w:tabs>
        <w:spacing w:line="240" w:lineRule="atLeast"/>
        <w:jc w:val="center"/>
        <w:rPr>
          <w:lang w:val="en-US"/>
        </w:rPr>
      </w:pPr>
      <w:r>
        <w:rPr>
          <w:lang w:val="en-US"/>
        </w:rPr>
        <w:tab/>
      </w:r>
      <w:r>
        <w:rPr>
          <w:noProof/>
          <w:lang w:val="en-GB" w:eastAsia="en-GB"/>
        </w:rPr>
        <w:drawing>
          <wp:inline distT="0" distB="0" distL="0" distR="0" wp14:anchorId="7388F50F" wp14:editId="47A3FF4F">
            <wp:extent cx="5940425" cy="19799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point logo_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2DE0" w14:textId="11C26152" w:rsidR="0033521A" w:rsidRPr="003F686A" w:rsidRDefault="003F686A" w:rsidP="003F686A">
      <w:pPr>
        <w:jc w:val="center"/>
        <w:rPr>
          <w:sz w:val="56"/>
          <w:szCs w:val="56"/>
          <w:lang w:val="en-US"/>
        </w:rPr>
      </w:pPr>
      <w:r w:rsidRPr="003F686A">
        <w:rPr>
          <w:sz w:val="56"/>
          <w:szCs w:val="56"/>
          <w:lang w:val="en-US"/>
        </w:rPr>
        <w:t>Attendance System</w:t>
      </w:r>
    </w:p>
    <w:p w14:paraId="2560F2E0" w14:textId="785669C0" w:rsidR="0033521A" w:rsidRPr="003F686A" w:rsidRDefault="00471D67" w:rsidP="00D34654">
      <w:pPr>
        <w:pStyle w:val="Unummerertoverskrift"/>
        <w:jc w:val="both"/>
        <w:rPr>
          <w:lang w:val="en-US"/>
        </w:rPr>
      </w:pPr>
      <w:bookmarkStart w:id="0" w:name="_Toc473633131"/>
      <w:r>
        <w:rPr>
          <w:lang w:val="en-US"/>
        </w:rPr>
        <w:lastRenderedPageBreak/>
        <w:t>Table of Contents</w:t>
      </w:r>
      <w:bookmarkEnd w:id="0"/>
    </w:p>
    <w:bookmarkStart w:id="1" w:name="_Toc388397032"/>
    <w:p w14:paraId="64F2AE1A" w14:textId="77777777" w:rsidR="00C114DD" w:rsidRPr="00C114DD" w:rsidRDefault="00404C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C17483">
        <w:fldChar w:fldCharType="begin"/>
      </w:r>
      <w:r w:rsidR="0033521A" w:rsidRPr="003F686A">
        <w:rPr>
          <w:lang w:val="en-US"/>
        </w:rPr>
        <w:instrText xml:space="preserve"> TOC \o "1-3" \t "Unummerert overskrift;1" </w:instrText>
      </w:r>
      <w:r w:rsidRPr="00C17483">
        <w:fldChar w:fldCharType="separate"/>
      </w:r>
      <w:r w:rsidR="00C114DD" w:rsidRPr="00B70E36">
        <w:rPr>
          <w:noProof/>
          <w:lang w:val="en-US"/>
        </w:rPr>
        <w:t>Table of Contents</w:t>
      </w:r>
      <w:r w:rsidR="00C114DD" w:rsidRPr="00C114DD">
        <w:rPr>
          <w:noProof/>
          <w:lang w:val="en-US"/>
        </w:rPr>
        <w:tab/>
      </w:r>
      <w:r w:rsidR="00C114DD">
        <w:rPr>
          <w:noProof/>
        </w:rPr>
        <w:fldChar w:fldCharType="begin"/>
      </w:r>
      <w:r w:rsidR="00C114DD" w:rsidRPr="00C114DD">
        <w:rPr>
          <w:noProof/>
          <w:lang w:val="en-US"/>
        </w:rPr>
        <w:instrText xml:space="preserve"> PAGEREF _Toc473633131 \h </w:instrText>
      </w:r>
      <w:r w:rsidR="00C114DD">
        <w:rPr>
          <w:noProof/>
        </w:rPr>
      </w:r>
      <w:r w:rsidR="00C114DD">
        <w:rPr>
          <w:noProof/>
        </w:rPr>
        <w:fldChar w:fldCharType="separate"/>
      </w:r>
      <w:r w:rsidR="00C114DD" w:rsidRPr="00C114DD">
        <w:rPr>
          <w:noProof/>
          <w:lang w:val="en-US"/>
        </w:rPr>
        <w:t>3</w:t>
      </w:r>
      <w:r w:rsidR="00C114DD">
        <w:rPr>
          <w:noProof/>
        </w:rPr>
        <w:fldChar w:fldCharType="end"/>
      </w:r>
    </w:p>
    <w:p w14:paraId="4D0E0851" w14:textId="77777777" w:rsidR="00C114DD" w:rsidRPr="00C114DD" w:rsidRDefault="00C114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Nomenclature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_Toc473633132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2E61E258" w14:textId="77777777" w:rsidR="00C114DD" w:rsidRPr="00C114DD" w:rsidRDefault="00C114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Preface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_Toc473633133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7C35186A" w14:textId="77777777" w:rsidR="00C114DD" w:rsidRPr="00C114DD" w:rsidRDefault="00C114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1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System Overview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_Toc473633134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1BF6A188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1.1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Introduction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_Toc473633135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5F9F9E2B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1.2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System Description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_Toc473633136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0983C791" w14:textId="77777777" w:rsidR="00C114DD" w:rsidRPr="00C114DD" w:rsidRDefault="00C114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2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Technical Requirements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_Toc473633137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F8BC764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2.1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Functional Requirements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_Toc473633138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06D0644" w14:textId="77777777" w:rsidR="00C114DD" w:rsidRPr="00C114DD" w:rsidRDefault="00C114DD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2.1.1</w:t>
      </w:r>
      <w:r w:rsidRPr="00C114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System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_Toc473633139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1964EBA" w14:textId="77777777" w:rsidR="00C114DD" w:rsidRPr="00C114DD" w:rsidRDefault="00C114DD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2.1.2</w:t>
      </w:r>
      <w:r w:rsidRPr="00C114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User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_Toc473633140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7E56D7E2" w14:textId="77777777" w:rsidR="00C114DD" w:rsidRPr="00C114DD" w:rsidRDefault="00C114DD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2.1.3</w:t>
      </w:r>
      <w:r w:rsidRPr="00C114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Attendee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_Toc473633141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64A500A5" w14:textId="77777777" w:rsidR="00C114DD" w:rsidRPr="00C114DD" w:rsidRDefault="00C114DD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C114DD">
        <w:rPr>
          <w:noProof/>
          <w:lang w:val="en-US"/>
        </w:rPr>
        <w:t>2.1.4</w:t>
      </w:r>
      <w:r w:rsidRPr="00C114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C114DD">
        <w:rPr>
          <w:noProof/>
          <w:lang w:val="en-US"/>
        </w:rPr>
        <w:t>Host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_Toc473633142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2916B5F3" w14:textId="77777777" w:rsidR="00C114DD" w:rsidRPr="00C114DD" w:rsidRDefault="00C114DD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2.1.5</w:t>
      </w:r>
      <w:r w:rsidRPr="00C114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Appointment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_Toc473633143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674EF65A" w14:textId="77777777" w:rsidR="00C114DD" w:rsidRPr="00C114DD" w:rsidRDefault="00C114DD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 w:eastAsia="nb-NO"/>
        </w:rPr>
        <w:t>2.1.6</w:t>
      </w:r>
      <w:r w:rsidRPr="00C114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 w:eastAsia="nb-NO"/>
        </w:rPr>
        <w:t>Reading Terminal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_Toc473633144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5B4DDB0C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2.2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Non-Functional Requirements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_Toc473633145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54D93AF8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2.3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Graphical User Interface Specification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_Toc473633146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CB80D3E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2.4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Data Communication Between Modules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_Toc473633147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12</w:t>
      </w:r>
      <w:r>
        <w:rPr>
          <w:noProof/>
        </w:rPr>
        <w:fldChar w:fldCharType="end"/>
      </w:r>
    </w:p>
    <w:p w14:paraId="2BE0D280" w14:textId="77777777" w:rsidR="00C114DD" w:rsidRPr="00C114DD" w:rsidRDefault="00C114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3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System Architecture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_Toc473633148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14</w:t>
      </w:r>
      <w:r>
        <w:rPr>
          <w:noProof/>
        </w:rPr>
        <w:fldChar w:fldCharType="end"/>
      </w:r>
    </w:p>
    <w:p w14:paraId="6AF83D35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3.1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Three-Tier Multi-layer Structure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_Toc473633149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14</w:t>
      </w:r>
      <w:r>
        <w:rPr>
          <w:noProof/>
        </w:rPr>
        <w:fldChar w:fldCharType="end"/>
      </w:r>
    </w:p>
    <w:p w14:paraId="505109BF" w14:textId="77777777" w:rsidR="00C114DD" w:rsidRPr="00C114DD" w:rsidRDefault="00C114DD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3.1.1</w:t>
      </w:r>
      <w:r w:rsidRPr="00C114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Presentation Layer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_Toc473633150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14</w:t>
      </w:r>
      <w:r>
        <w:rPr>
          <w:noProof/>
        </w:rPr>
        <w:fldChar w:fldCharType="end"/>
      </w:r>
    </w:p>
    <w:p w14:paraId="4FEFC904" w14:textId="77777777" w:rsidR="00C114DD" w:rsidRPr="00C114DD" w:rsidRDefault="00C114DD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3.1.2</w:t>
      </w:r>
      <w:r w:rsidRPr="00C114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Business Layer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_Toc473633151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14</w:t>
      </w:r>
      <w:r>
        <w:rPr>
          <w:noProof/>
        </w:rPr>
        <w:fldChar w:fldCharType="end"/>
      </w:r>
    </w:p>
    <w:p w14:paraId="3CFF761F" w14:textId="77777777" w:rsidR="00C114DD" w:rsidRPr="00C114DD" w:rsidRDefault="00C114DD">
      <w:pPr>
        <w:pStyle w:val="TOC3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3.1.3</w:t>
      </w:r>
      <w:r w:rsidRPr="00C114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Data Access Layer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_Toc473633152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14</w:t>
      </w:r>
      <w:r>
        <w:rPr>
          <w:noProof/>
        </w:rPr>
        <w:fldChar w:fldCharType="end"/>
      </w:r>
    </w:p>
    <w:p w14:paraId="2F634AAB" w14:textId="77777777" w:rsidR="00C114DD" w:rsidRPr="00C114DD" w:rsidRDefault="00C114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4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Database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_Toc473633153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15</w:t>
      </w:r>
      <w:r>
        <w:rPr>
          <w:noProof/>
        </w:rPr>
        <w:fldChar w:fldCharType="end"/>
      </w:r>
    </w:p>
    <w:p w14:paraId="0F345FEF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4.1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Model and Description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_Toc473633154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15</w:t>
      </w:r>
      <w:r>
        <w:rPr>
          <w:noProof/>
        </w:rPr>
        <w:fldChar w:fldCharType="end"/>
      </w:r>
    </w:p>
    <w:p w14:paraId="6751172F" w14:textId="77777777" w:rsidR="00C114DD" w:rsidRPr="00C114DD" w:rsidRDefault="00C114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B70E36">
        <w:rPr>
          <w:noProof/>
          <w:lang w:val="en-US"/>
        </w:rPr>
        <w:t>5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B70E36">
        <w:rPr>
          <w:noProof/>
          <w:lang w:val="en-US"/>
        </w:rPr>
        <w:t>UML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_Toc473633155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16</w:t>
      </w:r>
      <w:r>
        <w:rPr>
          <w:noProof/>
        </w:rPr>
        <w:fldChar w:fldCharType="end"/>
      </w:r>
    </w:p>
    <w:p w14:paraId="2CF34B3B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5.1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Use Case Diagrams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_Toc473633156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16</w:t>
      </w:r>
      <w:r>
        <w:rPr>
          <w:noProof/>
        </w:rPr>
        <w:fldChar w:fldCharType="end"/>
      </w:r>
    </w:p>
    <w:p w14:paraId="0C99D228" w14:textId="77777777" w:rsidR="00C114DD" w:rsidRPr="00C114DD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</w:pPr>
      <w:r w:rsidRPr="00B70E36">
        <w:rPr>
          <w:noProof/>
          <w:lang w:val="en-US"/>
        </w:rPr>
        <w:t>5.2</w:t>
      </w:r>
      <w:r w:rsidRPr="00C114DD">
        <w:rPr>
          <w:rFonts w:asciiTheme="minorHAnsi" w:eastAsiaTheme="minorEastAsia" w:hAnsiTheme="minorHAnsi" w:cstheme="minorBidi"/>
          <w:b w:val="0"/>
          <w:noProof/>
          <w:sz w:val="22"/>
          <w:lang w:val="en-US" w:eastAsia="nb-NO"/>
        </w:rPr>
        <w:tab/>
      </w:r>
      <w:r w:rsidRPr="00B70E36">
        <w:rPr>
          <w:noProof/>
          <w:lang w:val="en-US"/>
        </w:rPr>
        <w:t>Sequence Diagrams</w:t>
      </w:r>
      <w:r w:rsidRPr="00C114DD">
        <w:rPr>
          <w:noProof/>
          <w:lang w:val="en-US"/>
        </w:rPr>
        <w:tab/>
      </w:r>
      <w:r>
        <w:rPr>
          <w:noProof/>
        </w:rPr>
        <w:fldChar w:fldCharType="begin"/>
      </w:r>
      <w:r w:rsidRPr="00C114DD">
        <w:rPr>
          <w:noProof/>
          <w:lang w:val="en-US"/>
        </w:rPr>
        <w:instrText xml:space="preserve"> PAGEREF _Toc473633157 \h </w:instrText>
      </w:r>
      <w:r>
        <w:rPr>
          <w:noProof/>
        </w:rPr>
      </w:r>
      <w:r>
        <w:rPr>
          <w:noProof/>
        </w:rPr>
        <w:fldChar w:fldCharType="separate"/>
      </w:r>
      <w:r w:rsidRPr="00C114DD">
        <w:rPr>
          <w:noProof/>
          <w:lang w:val="en-US"/>
        </w:rPr>
        <w:t>16</w:t>
      </w:r>
      <w:r>
        <w:rPr>
          <w:noProof/>
        </w:rPr>
        <w:fldChar w:fldCharType="end"/>
      </w:r>
    </w:p>
    <w:p w14:paraId="041FF318" w14:textId="77777777" w:rsidR="00C114DD" w:rsidRPr="00EF6BC2" w:rsidRDefault="00C114D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GB" w:eastAsia="nb-NO"/>
        </w:rPr>
      </w:pPr>
      <w:r w:rsidRPr="00B70E36">
        <w:rPr>
          <w:noProof/>
          <w:lang w:val="en-US"/>
        </w:rPr>
        <w:t>5.3</w:t>
      </w:r>
      <w:r w:rsidRPr="00EF6BC2">
        <w:rPr>
          <w:rFonts w:asciiTheme="minorHAnsi" w:eastAsiaTheme="minorEastAsia" w:hAnsiTheme="minorHAnsi" w:cstheme="minorBidi"/>
          <w:b w:val="0"/>
          <w:noProof/>
          <w:sz w:val="22"/>
          <w:lang w:val="en-GB" w:eastAsia="nb-NO"/>
        </w:rPr>
        <w:tab/>
      </w:r>
      <w:r w:rsidRPr="00B70E36">
        <w:rPr>
          <w:noProof/>
          <w:lang w:val="en-US"/>
        </w:rPr>
        <w:t>Class Diagrams</w:t>
      </w:r>
      <w:r w:rsidRPr="00EF6BC2">
        <w:rPr>
          <w:noProof/>
          <w:lang w:val="en-GB"/>
        </w:rPr>
        <w:tab/>
      </w:r>
      <w:r>
        <w:rPr>
          <w:noProof/>
        </w:rPr>
        <w:fldChar w:fldCharType="begin"/>
      </w:r>
      <w:r w:rsidRPr="00EF6BC2">
        <w:rPr>
          <w:noProof/>
          <w:lang w:val="en-GB"/>
        </w:rPr>
        <w:instrText xml:space="preserve"> PAGEREF _Toc473633158 \h </w:instrText>
      </w:r>
      <w:r>
        <w:rPr>
          <w:noProof/>
        </w:rPr>
      </w:r>
      <w:r>
        <w:rPr>
          <w:noProof/>
        </w:rPr>
        <w:fldChar w:fldCharType="separate"/>
      </w:r>
      <w:r w:rsidRPr="00EF6BC2">
        <w:rPr>
          <w:noProof/>
          <w:lang w:val="en-GB"/>
        </w:rPr>
        <w:t>16</w:t>
      </w:r>
      <w:r>
        <w:rPr>
          <w:noProof/>
        </w:rPr>
        <w:fldChar w:fldCharType="end"/>
      </w:r>
    </w:p>
    <w:p w14:paraId="0B7AC278" w14:textId="77777777" w:rsidR="0033521A" w:rsidRPr="003F686A" w:rsidRDefault="00404CDC" w:rsidP="00C119AE">
      <w:pPr>
        <w:rPr>
          <w:lang w:val="en-US"/>
        </w:rPr>
      </w:pPr>
      <w:r w:rsidRPr="00C17483">
        <w:fldChar w:fldCharType="end"/>
      </w:r>
    </w:p>
    <w:bookmarkEnd w:id="1"/>
    <w:p w14:paraId="7BA1E606" w14:textId="77777777" w:rsidR="0033521A" w:rsidRPr="003F686A" w:rsidRDefault="0033521A" w:rsidP="00C119AE">
      <w:pPr>
        <w:rPr>
          <w:lang w:val="en-US"/>
        </w:rPr>
      </w:pPr>
    </w:p>
    <w:p w14:paraId="0E8418F2" w14:textId="77777777" w:rsidR="0033521A" w:rsidRPr="003F686A" w:rsidRDefault="0033521A" w:rsidP="00C119AE">
      <w:pPr>
        <w:rPr>
          <w:lang w:val="en-US"/>
        </w:rPr>
      </w:pPr>
    </w:p>
    <w:p w14:paraId="741B0144" w14:textId="77777777" w:rsidR="0033521A" w:rsidRPr="003F686A" w:rsidRDefault="0033521A" w:rsidP="00C119AE">
      <w:pPr>
        <w:rPr>
          <w:lang w:val="en-US"/>
        </w:rPr>
      </w:pPr>
    </w:p>
    <w:p w14:paraId="3ADE9C2D" w14:textId="77777777" w:rsidR="0033521A" w:rsidRDefault="0033521A" w:rsidP="00C119AE">
      <w:pPr>
        <w:rPr>
          <w:lang w:val="en-US"/>
        </w:rPr>
      </w:pPr>
    </w:p>
    <w:p w14:paraId="371FD286" w14:textId="77777777" w:rsidR="0031155C" w:rsidRPr="003F686A" w:rsidRDefault="0031155C" w:rsidP="00C119AE">
      <w:pPr>
        <w:rPr>
          <w:lang w:val="en-US"/>
        </w:rPr>
        <w:sectPr w:rsidR="0031155C" w:rsidRPr="003F686A" w:rsidSect="008C4D7E">
          <w:footerReference w:type="default" r:id="rId9"/>
          <w:type w:val="continuous"/>
          <w:pgSz w:w="11906" w:h="16838" w:code="9"/>
          <w:pgMar w:top="1418" w:right="991" w:bottom="1418" w:left="993" w:header="680" w:footer="680" w:gutter="567"/>
          <w:pgNumType w:start="2"/>
          <w:cols w:space="720"/>
          <w:formProt w:val="0"/>
        </w:sectPr>
      </w:pPr>
    </w:p>
    <w:p w14:paraId="4BAAEC6C" w14:textId="773CC392" w:rsidR="0031155C" w:rsidRDefault="0031155C" w:rsidP="00C114DD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2" w:name="_Toc473633132"/>
      <w:r>
        <w:rPr>
          <w:lang w:val="en-US"/>
        </w:rPr>
        <w:lastRenderedPageBreak/>
        <w:t>Nomenclature</w:t>
      </w:r>
      <w:bookmarkEnd w:id="2"/>
    </w:p>
    <w:p w14:paraId="2AAFB2F4" w14:textId="4A760525" w:rsidR="0031155C" w:rsidRDefault="0031155C" w:rsidP="0031155C">
      <w:pPr>
        <w:rPr>
          <w:lang w:val="en-US"/>
        </w:rPr>
      </w:pPr>
      <w:r>
        <w:rPr>
          <w:lang w:val="en-US"/>
        </w:rPr>
        <w:t>RFID – Radio Frequency Identification</w:t>
      </w:r>
    </w:p>
    <w:p w14:paraId="73758920" w14:textId="738433D2" w:rsidR="007126CF" w:rsidRDefault="007126CF" w:rsidP="0031155C">
      <w:pPr>
        <w:rPr>
          <w:lang w:val="en-US"/>
        </w:rPr>
      </w:pPr>
      <w:r>
        <w:rPr>
          <w:lang w:val="en-US"/>
        </w:rPr>
        <w:t>GUI – Graphical User Interface</w:t>
      </w:r>
    </w:p>
    <w:p w14:paraId="31C5038A" w14:textId="62F6470B" w:rsidR="007126CF" w:rsidRDefault="007126CF" w:rsidP="007E4DE3">
      <w:pPr>
        <w:tabs>
          <w:tab w:val="left" w:pos="3255"/>
        </w:tabs>
        <w:rPr>
          <w:lang w:val="en-US"/>
        </w:rPr>
      </w:pPr>
      <w:r>
        <w:rPr>
          <w:lang w:val="en-US"/>
        </w:rPr>
        <w:t>PC – Personal Computer</w:t>
      </w:r>
      <w:r w:rsidR="007E4DE3">
        <w:rPr>
          <w:lang w:val="en-US"/>
        </w:rPr>
        <w:tab/>
      </w:r>
    </w:p>
    <w:p w14:paraId="4B9BA037" w14:textId="1CD1D80A" w:rsidR="007E4DE3" w:rsidRDefault="007E4DE3" w:rsidP="007E4DE3">
      <w:pPr>
        <w:tabs>
          <w:tab w:val="left" w:pos="3255"/>
        </w:tabs>
        <w:rPr>
          <w:lang w:val="en-US"/>
        </w:rPr>
      </w:pPr>
      <w:r>
        <w:rPr>
          <w:lang w:val="en-US"/>
        </w:rPr>
        <w:t>SRS – Software Requirements Specifications</w:t>
      </w:r>
    </w:p>
    <w:p w14:paraId="2DEDF4B7" w14:textId="34481F1B" w:rsidR="007E4DE3" w:rsidRDefault="007E4DE3" w:rsidP="007E4DE3">
      <w:pPr>
        <w:tabs>
          <w:tab w:val="left" w:pos="3255"/>
        </w:tabs>
        <w:rPr>
          <w:lang w:val="en-US"/>
        </w:rPr>
      </w:pPr>
      <w:r>
        <w:rPr>
          <w:lang w:val="en-US"/>
        </w:rPr>
        <w:t>SDD – Software Design Documents</w:t>
      </w:r>
    </w:p>
    <w:p w14:paraId="4EEF59AE" w14:textId="4134F04F" w:rsidR="001A5255" w:rsidRDefault="001A5255" w:rsidP="007E4DE3">
      <w:pPr>
        <w:tabs>
          <w:tab w:val="left" w:pos="3255"/>
        </w:tabs>
        <w:rPr>
          <w:lang w:val="en-US"/>
        </w:rPr>
      </w:pPr>
      <w:r>
        <w:rPr>
          <w:lang w:val="en-US"/>
        </w:rPr>
        <w:t>GPIO – General-purpose input/ou</w:t>
      </w:r>
      <w:r w:rsidR="00E20AC1">
        <w:rPr>
          <w:lang w:val="en-US"/>
        </w:rPr>
        <w:t>t</w:t>
      </w:r>
      <w:r>
        <w:rPr>
          <w:lang w:val="en-US"/>
        </w:rPr>
        <w:t>put</w:t>
      </w:r>
    </w:p>
    <w:p w14:paraId="10288209" w14:textId="7413DDDD" w:rsidR="001A5255" w:rsidRPr="0031155C" w:rsidRDefault="001A5255" w:rsidP="007E4DE3">
      <w:pPr>
        <w:tabs>
          <w:tab w:val="left" w:pos="3255"/>
        </w:tabs>
        <w:rPr>
          <w:lang w:val="en-US"/>
        </w:rPr>
      </w:pPr>
      <w:r>
        <w:rPr>
          <w:lang w:val="en-US"/>
        </w:rPr>
        <w:t>RS232 – Recommended Standard number 232</w:t>
      </w:r>
    </w:p>
    <w:p w14:paraId="381AB87C" w14:textId="74242BC2" w:rsidR="0031155C" w:rsidRDefault="0031155C" w:rsidP="00C114DD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3" w:name="_Toc473633133"/>
      <w:r>
        <w:rPr>
          <w:lang w:val="en-US"/>
        </w:rPr>
        <w:lastRenderedPageBreak/>
        <w:t>Preface</w:t>
      </w:r>
      <w:bookmarkEnd w:id="3"/>
    </w:p>
    <w:p w14:paraId="6C6A2A6C" w14:textId="0BCF7B9C" w:rsidR="0031155C" w:rsidRPr="00F15A73" w:rsidRDefault="0031155C" w:rsidP="0031155C">
      <w:pPr>
        <w:rPr>
          <w:rFonts w:ascii="Segoe UI" w:hAnsi="Segoe UI" w:cs="Segoe UI"/>
          <w:sz w:val="18"/>
          <w:szCs w:val="18"/>
          <w:lang w:val="en-US" w:eastAsia="nb-NO"/>
        </w:rPr>
      </w:pPr>
      <w:r>
        <w:rPr>
          <w:rStyle w:val="normaltextrun"/>
          <w:lang w:val="en-US"/>
        </w:rPr>
        <w:t xml:space="preserve">This document is a combination of two </w:t>
      </w:r>
      <w:proofErr w:type="gramStart"/>
      <w:r>
        <w:rPr>
          <w:rStyle w:val="normaltextrun"/>
          <w:lang w:val="en-US"/>
        </w:rPr>
        <w:t>documents which</w:t>
      </w:r>
      <w:proofErr w:type="gramEnd"/>
      <w:r>
        <w:rPr>
          <w:rStyle w:val="normaltextrun"/>
          <w:lang w:val="en-US"/>
        </w:rPr>
        <w:t xml:space="preserve"> are normally separated; Softwa</w:t>
      </w:r>
      <w:r w:rsidR="007E4DE3">
        <w:rPr>
          <w:rStyle w:val="normaltextrun"/>
          <w:lang w:val="en-US"/>
        </w:rPr>
        <w:t>re Requirements Specifications</w:t>
      </w:r>
      <w:r>
        <w:rPr>
          <w:rStyle w:val="normaltextrun"/>
          <w:lang w:val="en-US"/>
        </w:rPr>
        <w:t xml:space="preserve"> and</w:t>
      </w:r>
      <w:r w:rsidR="007E4DE3">
        <w:rPr>
          <w:rStyle w:val="normaltextrun"/>
          <w:lang w:val="en-US"/>
        </w:rPr>
        <w:t xml:space="preserve"> Software Design Documents</w:t>
      </w:r>
      <w:r>
        <w:rPr>
          <w:rStyle w:val="normaltextrun"/>
          <w:lang w:val="en-US"/>
        </w:rPr>
        <w:t xml:space="preserve">. </w:t>
      </w:r>
      <w:proofErr w:type="gramStart"/>
      <w:r>
        <w:rPr>
          <w:rStyle w:val="normaltextrun"/>
          <w:lang w:val="en-US"/>
        </w:rPr>
        <w:t>This merger has been decided due to the relatively small size of the project, and will provide both the development team and stakeholders with a better overview.</w:t>
      </w:r>
      <w:proofErr w:type="gramEnd"/>
      <w:r w:rsidRPr="00F15A73">
        <w:rPr>
          <w:rStyle w:val="eop"/>
          <w:lang w:val="en-US"/>
        </w:rPr>
        <w:t> </w:t>
      </w:r>
    </w:p>
    <w:p w14:paraId="3FEA66A6" w14:textId="77777777" w:rsidR="0031155C" w:rsidRDefault="0031155C" w:rsidP="0031155C">
      <w:pPr>
        <w:rPr>
          <w:rStyle w:val="eop"/>
          <w:lang w:val="en-US"/>
        </w:rPr>
      </w:pPr>
      <w:r>
        <w:rPr>
          <w:rStyle w:val="normaltextrun"/>
          <w:lang w:val="en-US"/>
        </w:rPr>
        <w:t xml:space="preserve">The reader will get an overview of how the system architecture, database model, software architecture and user interface for the system </w:t>
      </w:r>
      <w:proofErr w:type="gramStart"/>
      <w:r>
        <w:rPr>
          <w:rStyle w:val="normaltextrun"/>
          <w:lang w:val="en-US"/>
        </w:rPr>
        <w:t>will be arranged and implemented</w:t>
      </w:r>
      <w:proofErr w:type="gramEnd"/>
      <w:r>
        <w:rPr>
          <w:rStyle w:val="normaltextrun"/>
          <w:lang w:val="en-US"/>
        </w:rPr>
        <w:t>.</w:t>
      </w:r>
      <w:r w:rsidRPr="00F15A73">
        <w:rPr>
          <w:rStyle w:val="eop"/>
          <w:lang w:val="en-US"/>
        </w:rPr>
        <w:t> </w:t>
      </w:r>
    </w:p>
    <w:p w14:paraId="679C4130" w14:textId="77777777" w:rsidR="00053916" w:rsidRDefault="00053916" w:rsidP="0031155C">
      <w:pPr>
        <w:rPr>
          <w:rStyle w:val="eop"/>
          <w:lang w:val="en-US"/>
        </w:rPr>
      </w:pPr>
    </w:p>
    <w:p w14:paraId="707DCA97" w14:textId="77777777" w:rsidR="00053916" w:rsidRDefault="00053916" w:rsidP="0031155C">
      <w:pPr>
        <w:rPr>
          <w:rStyle w:val="eop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3916" w14:paraId="71E5A94C" w14:textId="77777777" w:rsidTr="00053916">
        <w:tc>
          <w:tcPr>
            <w:tcW w:w="3115" w:type="dxa"/>
            <w:shd w:val="clear" w:color="auto" w:fill="B6DDE8" w:themeFill="accent5" w:themeFillTint="66"/>
          </w:tcPr>
          <w:p w14:paraId="7F867EED" w14:textId="0A6F4FF9" w:rsidR="00053916" w:rsidRPr="00053916" w:rsidRDefault="00053916" w:rsidP="00053916">
            <w:pPr>
              <w:jc w:val="center"/>
              <w:rPr>
                <w:rFonts w:ascii="Segoe UI" w:hAnsi="Segoe UI" w:cs="Segoe UI"/>
                <w:b/>
                <w:szCs w:val="24"/>
                <w:lang w:val="en-US"/>
              </w:rPr>
            </w:pPr>
            <w:r w:rsidRPr="00053916">
              <w:rPr>
                <w:rFonts w:ascii="Segoe UI" w:hAnsi="Segoe UI" w:cs="Segoe UI"/>
                <w:b/>
                <w:szCs w:val="24"/>
                <w:lang w:val="en-US"/>
              </w:rPr>
              <w:t>Document version</w:t>
            </w:r>
          </w:p>
        </w:tc>
        <w:tc>
          <w:tcPr>
            <w:tcW w:w="3115" w:type="dxa"/>
            <w:shd w:val="clear" w:color="auto" w:fill="B6DDE8" w:themeFill="accent5" w:themeFillTint="66"/>
          </w:tcPr>
          <w:p w14:paraId="65C04FEB" w14:textId="6B5BB057" w:rsidR="00053916" w:rsidRPr="00053916" w:rsidRDefault="00053916" w:rsidP="00053916">
            <w:pPr>
              <w:jc w:val="center"/>
              <w:rPr>
                <w:rFonts w:ascii="Segoe UI" w:hAnsi="Segoe UI" w:cs="Segoe UI"/>
                <w:b/>
                <w:szCs w:val="24"/>
                <w:lang w:val="en-US"/>
              </w:rPr>
            </w:pPr>
            <w:r w:rsidRPr="00053916">
              <w:rPr>
                <w:rFonts w:ascii="Segoe UI" w:hAnsi="Segoe UI" w:cs="Segoe UI"/>
                <w:b/>
                <w:szCs w:val="24"/>
                <w:lang w:val="en-US"/>
              </w:rPr>
              <w:t>Dated</w:t>
            </w:r>
          </w:p>
        </w:tc>
        <w:tc>
          <w:tcPr>
            <w:tcW w:w="3115" w:type="dxa"/>
            <w:shd w:val="clear" w:color="auto" w:fill="B6DDE8" w:themeFill="accent5" w:themeFillTint="66"/>
          </w:tcPr>
          <w:p w14:paraId="1DC6E255" w14:textId="3788D761" w:rsidR="00053916" w:rsidRPr="00053916" w:rsidRDefault="00053916" w:rsidP="00053916">
            <w:pPr>
              <w:jc w:val="center"/>
              <w:rPr>
                <w:rFonts w:ascii="Segoe UI" w:hAnsi="Segoe UI" w:cs="Segoe UI"/>
                <w:b/>
                <w:szCs w:val="24"/>
                <w:lang w:val="en-US"/>
              </w:rPr>
            </w:pPr>
            <w:proofErr w:type="spellStart"/>
            <w:r w:rsidRPr="00053916">
              <w:rPr>
                <w:rFonts w:ascii="Segoe UI" w:hAnsi="Segoe UI" w:cs="Segoe UI"/>
                <w:b/>
                <w:szCs w:val="24"/>
                <w:lang w:val="en-US"/>
              </w:rPr>
              <w:t>Whats</w:t>
            </w:r>
            <w:proofErr w:type="spellEnd"/>
            <w:r w:rsidRPr="00053916">
              <w:rPr>
                <w:rFonts w:ascii="Segoe UI" w:hAnsi="Segoe UI" w:cs="Segoe UI"/>
                <w:b/>
                <w:szCs w:val="24"/>
                <w:lang w:val="en-US"/>
              </w:rPr>
              <w:t xml:space="preserve"> new?</w:t>
            </w:r>
          </w:p>
        </w:tc>
      </w:tr>
      <w:tr w:rsidR="00053916" w14:paraId="1806BD48" w14:textId="77777777" w:rsidTr="00053916">
        <w:tc>
          <w:tcPr>
            <w:tcW w:w="3115" w:type="dxa"/>
          </w:tcPr>
          <w:p w14:paraId="129CC152" w14:textId="079394AF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 w:rsidRPr="00053916">
              <w:rPr>
                <w:rFonts w:ascii="Segoe UI" w:hAnsi="Segoe UI" w:cs="Segoe UI"/>
                <w:sz w:val="22"/>
                <w:szCs w:val="22"/>
                <w:lang w:val="en-US"/>
              </w:rPr>
              <w:t>1.0</w:t>
            </w:r>
          </w:p>
        </w:tc>
        <w:tc>
          <w:tcPr>
            <w:tcW w:w="3115" w:type="dxa"/>
          </w:tcPr>
          <w:p w14:paraId="22B1323E" w14:textId="681FB5EE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17.01.2017</w:t>
            </w:r>
          </w:p>
        </w:tc>
        <w:tc>
          <w:tcPr>
            <w:tcW w:w="3115" w:type="dxa"/>
          </w:tcPr>
          <w:p w14:paraId="02E14AFF" w14:textId="23935E7A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Document created</w:t>
            </w:r>
          </w:p>
        </w:tc>
      </w:tr>
      <w:tr w:rsidR="00053916" w:rsidRPr="00EF6BC2" w14:paraId="622B06BF" w14:textId="77777777" w:rsidTr="00053916">
        <w:tc>
          <w:tcPr>
            <w:tcW w:w="3115" w:type="dxa"/>
          </w:tcPr>
          <w:p w14:paraId="55981FD1" w14:textId="24D2023C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1.1</w:t>
            </w:r>
          </w:p>
        </w:tc>
        <w:tc>
          <w:tcPr>
            <w:tcW w:w="3115" w:type="dxa"/>
          </w:tcPr>
          <w:p w14:paraId="4809694B" w14:textId="27AC898C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24.01.2017</w:t>
            </w:r>
          </w:p>
        </w:tc>
        <w:tc>
          <w:tcPr>
            <w:tcW w:w="3115" w:type="dxa"/>
          </w:tcPr>
          <w:p w14:paraId="2C195051" w14:textId="212579DB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sz w:val="22"/>
                <w:szCs w:val="22"/>
                <w:lang w:val="en-US"/>
              </w:rPr>
              <w:t>Added flowcharts and figures, minor structural changes</w:t>
            </w:r>
          </w:p>
        </w:tc>
      </w:tr>
      <w:tr w:rsidR="00053916" w:rsidRPr="00EF6BC2" w14:paraId="01A74E31" w14:textId="77777777" w:rsidTr="00053916">
        <w:tc>
          <w:tcPr>
            <w:tcW w:w="3115" w:type="dxa"/>
          </w:tcPr>
          <w:p w14:paraId="27AEA6A1" w14:textId="77777777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</w:p>
        </w:tc>
        <w:tc>
          <w:tcPr>
            <w:tcW w:w="3115" w:type="dxa"/>
          </w:tcPr>
          <w:p w14:paraId="723B2EC6" w14:textId="77777777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</w:p>
        </w:tc>
        <w:tc>
          <w:tcPr>
            <w:tcW w:w="3115" w:type="dxa"/>
          </w:tcPr>
          <w:p w14:paraId="637E5C49" w14:textId="77777777" w:rsidR="00053916" w:rsidRPr="00053916" w:rsidRDefault="00053916" w:rsidP="00053916">
            <w:pPr>
              <w:jc w:val="center"/>
              <w:rPr>
                <w:rFonts w:ascii="Segoe UI" w:hAnsi="Segoe UI" w:cs="Segoe UI"/>
                <w:sz w:val="22"/>
                <w:szCs w:val="22"/>
                <w:lang w:val="en-US"/>
              </w:rPr>
            </w:pPr>
          </w:p>
        </w:tc>
      </w:tr>
    </w:tbl>
    <w:p w14:paraId="32A6AB03" w14:textId="77777777" w:rsidR="00053916" w:rsidRDefault="00053916" w:rsidP="0031155C">
      <w:pPr>
        <w:rPr>
          <w:rFonts w:ascii="Segoe UI" w:hAnsi="Segoe UI" w:cs="Segoe UI"/>
          <w:sz w:val="18"/>
          <w:szCs w:val="18"/>
          <w:lang w:val="en-US"/>
        </w:rPr>
      </w:pPr>
    </w:p>
    <w:p w14:paraId="2CB02725" w14:textId="67F6EC94" w:rsidR="0031155C" w:rsidRDefault="004E2981" w:rsidP="004E2981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1F8F1627" w14:textId="5D126A76" w:rsidR="00443E58" w:rsidRPr="00F15A73" w:rsidRDefault="00443E58" w:rsidP="00443E58">
      <w:pPr>
        <w:rPr>
          <w:rStyle w:val="eop"/>
          <w:lang w:val="en-US"/>
        </w:rPr>
      </w:pPr>
      <w:r>
        <w:rPr>
          <w:rStyle w:val="normaltextrun"/>
          <w:lang w:val="en-GB"/>
        </w:rPr>
        <w:t>Checkpoint</w:t>
      </w:r>
      <w:r>
        <w:rPr>
          <w:rStyle w:val="apple-converted-space"/>
          <w:lang w:val="en-GB"/>
        </w:rPr>
        <w:t> </w:t>
      </w:r>
      <w:r>
        <w:rPr>
          <w:rStyle w:val="normaltextrun"/>
          <w:lang w:val="en-GB"/>
        </w:rPr>
        <w:t>will be a computer based attendance system capable of registering and verifying attendance to a wide range of event types. This could include students attending obligatory course events or workplaces holding com</w:t>
      </w:r>
      <w:r w:rsidR="00EF6BC2">
        <w:rPr>
          <w:rStyle w:val="normaltextrun"/>
          <w:lang w:val="en-GB"/>
        </w:rPr>
        <w:t>pulsory meetings for employees. Often,</w:t>
      </w:r>
      <w:r>
        <w:rPr>
          <w:rStyle w:val="normaltextrun"/>
          <w:lang w:val="en-GB"/>
        </w:rPr>
        <w:t xml:space="preserve"> such systems</w:t>
      </w:r>
      <w:r>
        <w:rPr>
          <w:rStyle w:val="apple-converted-space"/>
          <w:lang w:val="en-GB"/>
        </w:rPr>
        <w:t> </w:t>
      </w:r>
      <w:r>
        <w:rPr>
          <w:rStyle w:val="normaltextrun"/>
          <w:lang w:val="en-GB"/>
        </w:rPr>
        <w:t>are implemented</w:t>
      </w:r>
      <w:r>
        <w:rPr>
          <w:rStyle w:val="apple-converted-space"/>
          <w:lang w:val="en-GB"/>
        </w:rPr>
        <w:t> </w:t>
      </w:r>
      <w:r>
        <w:rPr>
          <w:rStyle w:val="normaltextrun"/>
          <w:lang w:val="en-GB"/>
        </w:rPr>
        <w:t>with attendances being manually recorded on paper. This approach can be both</w:t>
      </w:r>
      <w:r w:rsidR="00EF6BC2">
        <w:rPr>
          <w:rStyle w:val="normaltextrun"/>
          <w:lang w:val="en-GB"/>
        </w:rPr>
        <w:t> error prone and time consuming</w:t>
      </w:r>
      <w:r>
        <w:rPr>
          <w:rStyle w:val="normaltextrun"/>
          <w:lang w:val="en-GB"/>
        </w:rPr>
        <w:t> especially when collating data and calculating individual levels of attendance for larger events.</w:t>
      </w:r>
    </w:p>
    <w:p w14:paraId="7962CBF6" w14:textId="77777777" w:rsidR="003278C8" w:rsidRDefault="003278C8" w:rsidP="003278C8">
      <w:pPr>
        <w:rPr>
          <w:rStyle w:val="eop"/>
          <w:lang w:val="en-US"/>
        </w:rPr>
      </w:pPr>
      <w:r>
        <w:rPr>
          <w:rStyle w:val="normaltextrun"/>
          <w:lang w:val="en-GB"/>
        </w:rPr>
        <w:t>The application</w:t>
      </w:r>
      <w:r>
        <w:rPr>
          <w:rStyle w:val="apple-converted-space"/>
          <w:lang w:val="en-GB"/>
        </w:rPr>
        <w:t> </w:t>
      </w:r>
      <w:r>
        <w:rPr>
          <w:rStyle w:val="normaltextrun"/>
          <w:lang w:val="en-GB"/>
        </w:rPr>
        <w:t>is intended</w:t>
      </w:r>
      <w:r>
        <w:rPr>
          <w:rStyle w:val="apple-converted-space"/>
          <w:lang w:val="en-GB"/>
        </w:rPr>
        <w:t> </w:t>
      </w:r>
      <w:r>
        <w:rPr>
          <w:rStyle w:val="normaltextrun"/>
          <w:lang w:val="en-GB"/>
        </w:rPr>
        <w:t>to reduce the time needed to record attendance and provide a more convenient</w:t>
      </w:r>
      <w:r>
        <w:rPr>
          <w:rStyle w:val="apple-converted-space"/>
          <w:lang w:val="en-GB"/>
        </w:rPr>
        <w:t> </w:t>
      </w:r>
      <w:r>
        <w:rPr>
          <w:rStyle w:val="normaltextrun"/>
          <w:lang w:val="en-GB"/>
        </w:rPr>
        <w:t>and reliable way to create a report from the data collected.</w:t>
      </w:r>
      <w:r>
        <w:rPr>
          <w:rStyle w:val="normaltextrun"/>
          <w:lang w:val="en-US"/>
        </w:rPr>
        <w:t> </w:t>
      </w:r>
      <w:r w:rsidRPr="00F15A73">
        <w:rPr>
          <w:rStyle w:val="eop"/>
          <w:lang w:val="en-US"/>
        </w:rPr>
        <w:t> </w:t>
      </w:r>
    </w:p>
    <w:p w14:paraId="0B6E10A8" w14:textId="77777777" w:rsidR="00EF6BC2" w:rsidRDefault="00EF6BC2" w:rsidP="003278C8">
      <w:pPr>
        <w:rPr>
          <w:rStyle w:val="eop"/>
          <w:lang w:val="en-US"/>
        </w:rPr>
      </w:pPr>
    </w:p>
    <w:p w14:paraId="03203F50" w14:textId="2515F553" w:rsidR="00E01B61" w:rsidRDefault="00E01B61" w:rsidP="00E01B61">
      <w:pPr>
        <w:pStyle w:val="Heading2"/>
        <w:rPr>
          <w:rStyle w:val="eop"/>
          <w:lang w:val="en-US"/>
        </w:rPr>
      </w:pPr>
      <w:r>
        <w:rPr>
          <w:rStyle w:val="eop"/>
          <w:lang w:val="en-US"/>
        </w:rPr>
        <w:t>Considerations</w:t>
      </w:r>
    </w:p>
    <w:p w14:paraId="1881BB86" w14:textId="5AC76D0F" w:rsidR="00EF6BC2" w:rsidRPr="00F15A73" w:rsidRDefault="00E01B61" w:rsidP="003278C8">
      <w:pPr>
        <w:rPr>
          <w:rStyle w:val="eop"/>
          <w:lang w:val="en-US"/>
        </w:rPr>
      </w:pPr>
      <w:r>
        <w:rPr>
          <w:lang w:val="en-US"/>
        </w:rPr>
        <w:t xml:space="preserve">It is important to recognize that due to the constraints outlined in the Software Development Plan, the Checkpoint application will be developed without any significant budget over a relatively short period.  </w:t>
      </w:r>
      <w:r w:rsidR="00BF7944">
        <w:rPr>
          <w:lang w:val="en-US"/>
        </w:rPr>
        <w:t>Consequently,</w:t>
      </w:r>
      <w:r>
        <w:rPr>
          <w:lang w:val="en-US"/>
        </w:rPr>
        <w:t xml:space="preserve"> there will be aspects of the </w:t>
      </w:r>
      <w:r w:rsidR="00BF7944">
        <w:rPr>
          <w:lang w:val="en-US"/>
        </w:rPr>
        <w:t>solution that</w:t>
      </w:r>
      <w:r>
        <w:rPr>
          <w:lang w:val="en-US"/>
        </w:rPr>
        <w:t xml:space="preserve"> would certainly fail to meet the requirements of a professional enterprise application. </w:t>
      </w:r>
      <w:r w:rsidR="00BF7944">
        <w:rPr>
          <w:lang w:val="en-US"/>
        </w:rPr>
        <w:t>A major concern is the limitations of the hardware available to be u</w:t>
      </w:r>
      <w:bookmarkStart w:id="4" w:name="_GoBack"/>
      <w:bookmarkEnd w:id="4"/>
      <w:r w:rsidR="00BF7944">
        <w:rPr>
          <w:lang w:val="en-US"/>
        </w:rPr>
        <w:t xml:space="preserve">sed </w:t>
      </w:r>
      <w:r w:rsidR="003F6E5C">
        <w:rPr>
          <w:lang w:val="en-US"/>
        </w:rPr>
        <w:t>for</w:t>
      </w:r>
      <w:r w:rsidR="00BF7944">
        <w:rPr>
          <w:lang w:val="en-US"/>
        </w:rPr>
        <w:t xml:space="preserve"> this project.</w:t>
      </w:r>
      <w:r w:rsidR="003F6E5C">
        <w:rPr>
          <w:lang w:val="en-US"/>
        </w:rPr>
        <w:t xml:space="preserve"> A</w:t>
      </w:r>
      <w:r w:rsidR="00BF7944">
        <w:rPr>
          <w:lang w:val="en-US"/>
        </w:rPr>
        <w:t xml:space="preserve"> commercial RFID based </w:t>
      </w:r>
      <w:r w:rsidR="003F6E5C">
        <w:rPr>
          <w:lang w:val="en-US"/>
        </w:rPr>
        <w:t xml:space="preserve">attendance </w:t>
      </w:r>
      <w:r w:rsidR="00BF7944">
        <w:rPr>
          <w:lang w:val="en-US"/>
        </w:rPr>
        <w:t>system would almost certainly have the necessary assets to invest in</w:t>
      </w:r>
      <w:r>
        <w:rPr>
          <w:lang w:val="en-US"/>
        </w:rPr>
        <w:t xml:space="preserve"> </w:t>
      </w:r>
      <w:r w:rsidR="00BF7944">
        <w:rPr>
          <w:lang w:val="en-US"/>
        </w:rPr>
        <w:t xml:space="preserve">a reading device with a display, a keypad, and the ability to run </w:t>
      </w:r>
      <w:r w:rsidR="00040466">
        <w:rPr>
          <w:lang w:val="en-US"/>
        </w:rPr>
        <w:t>some kind of operating system capable of supporting database communication and Wi-Fi.  Without</w:t>
      </w:r>
      <w:r w:rsidR="003F6E5C">
        <w:rPr>
          <w:lang w:val="en-US"/>
        </w:rPr>
        <w:t xml:space="preserve"> these qualities</w:t>
      </w:r>
      <w:r w:rsidR="00040466">
        <w:rPr>
          <w:lang w:val="en-US"/>
        </w:rPr>
        <w:t xml:space="preserve"> it will be very difficult to provide a system which </w:t>
      </w:r>
      <w:r w:rsidR="003F6E5C">
        <w:rPr>
          <w:lang w:val="en-US"/>
        </w:rPr>
        <w:t>satisfies a number of</w:t>
      </w:r>
      <w:r w:rsidR="00040466">
        <w:rPr>
          <w:lang w:val="en-US"/>
        </w:rPr>
        <w:t xml:space="preserve"> problem</w:t>
      </w:r>
      <w:r w:rsidR="003F6E5C">
        <w:rPr>
          <w:lang w:val="en-US"/>
        </w:rPr>
        <w:t>s</w:t>
      </w:r>
      <w:r w:rsidR="00040466">
        <w:rPr>
          <w:lang w:val="en-US"/>
        </w:rPr>
        <w:t xml:space="preserve"> in a convenient, user friendly way.  </w:t>
      </w:r>
      <w:r w:rsidR="00E125B9">
        <w:rPr>
          <w:lang w:val="en-US"/>
        </w:rPr>
        <w:t xml:space="preserve">Composed of multiple separate devices of various sizes, the Checkpoint reading device will be limited to </w:t>
      </w:r>
      <w:r w:rsidR="001E30B8">
        <w:rPr>
          <w:lang w:val="en-US"/>
        </w:rPr>
        <w:t>operating</w:t>
      </w:r>
      <w:r w:rsidR="00E125B9">
        <w:rPr>
          <w:lang w:val="en-US"/>
        </w:rPr>
        <w:t xml:space="preserve"> </w:t>
      </w:r>
      <w:r w:rsidR="003F6E5C">
        <w:rPr>
          <w:lang w:val="en-US"/>
        </w:rPr>
        <w:t xml:space="preserve">almost exclusively </w:t>
      </w:r>
      <w:r w:rsidR="00E125B9">
        <w:rPr>
          <w:lang w:val="en-US"/>
        </w:rPr>
        <w:t>as a stationary terminal.</w:t>
      </w:r>
      <w:r w:rsidR="003F6E5C">
        <w:rPr>
          <w:lang w:val="en-US"/>
        </w:rPr>
        <w:t xml:space="preserve">  This lack of</w:t>
      </w:r>
      <w:r w:rsidR="00E125B9">
        <w:rPr>
          <w:lang w:val="en-US"/>
        </w:rPr>
        <w:t xml:space="preserve"> portab</w:t>
      </w:r>
      <w:r w:rsidR="003F6E5C">
        <w:rPr>
          <w:lang w:val="en-US"/>
        </w:rPr>
        <w:t>i</w:t>
      </w:r>
      <w:r w:rsidR="00E125B9">
        <w:rPr>
          <w:lang w:val="en-US"/>
        </w:rPr>
        <w:t>l</w:t>
      </w:r>
      <w:r w:rsidR="003F6E5C">
        <w:rPr>
          <w:lang w:val="en-US"/>
        </w:rPr>
        <w:t>ity causes an issue</w:t>
      </w:r>
      <w:r w:rsidR="00E125B9">
        <w:rPr>
          <w:lang w:val="en-US"/>
        </w:rPr>
        <w:t xml:space="preserve"> for common situations involving locations with more than one entrance.  </w:t>
      </w:r>
      <w:r w:rsidR="00B66C80">
        <w:rPr>
          <w:lang w:val="en-US"/>
        </w:rPr>
        <w:t>The collection of hardware that the Checkpoint reading terminal is composed of would be highly impractical to implement in multiple locations, something that wo</w:t>
      </w:r>
      <w:r w:rsidR="003F6E5C">
        <w:rPr>
          <w:lang w:val="en-US"/>
        </w:rPr>
        <w:t xml:space="preserve">uld be important to any basic attendance system that might claim to be flexible.   </w:t>
      </w:r>
    </w:p>
    <w:p w14:paraId="0302DAC3" w14:textId="77777777" w:rsidR="00443E58" w:rsidRPr="00443E58" w:rsidRDefault="00443E58" w:rsidP="00443E58">
      <w:pPr>
        <w:rPr>
          <w:lang w:val="en-US"/>
        </w:rPr>
      </w:pPr>
    </w:p>
    <w:p w14:paraId="50FFD37D" w14:textId="50E51337" w:rsidR="00487810" w:rsidRDefault="009F2C53" w:rsidP="00712B1D">
      <w:pPr>
        <w:pStyle w:val="Heading1"/>
        <w:rPr>
          <w:lang w:val="en-US"/>
        </w:rPr>
      </w:pPr>
      <w:bookmarkStart w:id="5" w:name="_Toc473633134"/>
      <w:r>
        <w:rPr>
          <w:lang w:val="en-US"/>
        </w:rPr>
        <w:lastRenderedPageBreak/>
        <w:t>System Overview</w:t>
      </w:r>
      <w:bookmarkEnd w:id="5"/>
    </w:p>
    <w:p w14:paraId="659E9D6D" w14:textId="06F105E7" w:rsidR="0031155C" w:rsidRPr="0031155C" w:rsidRDefault="0031155C" w:rsidP="0031155C">
      <w:pPr>
        <w:rPr>
          <w:lang w:val="en-US"/>
        </w:rPr>
      </w:pPr>
      <w:r>
        <w:rPr>
          <w:rStyle w:val="normaltextrun"/>
          <w:color w:val="000000"/>
          <w:shd w:val="clear" w:color="auto" w:fill="FFFFFF"/>
          <w:lang w:val="en-US"/>
        </w:rPr>
        <w:t>This chapter will give a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rStyle w:val="normaltextrun"/>
          <w:color w:val="000000"/>
          <w:shd w:val="clear" w:color="auto" w:fill="FFFFFF"/>
          <w:lang w:val="en-US"/>
        </w:rPr>
        <w:t>brief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rStyle w:val="normaltextrun"/>
          <w:color w:val="000000"/>
          <w:shd w:val="clear" w:color="auto" w:fill="FFFFFF"/>
          <w:lang w:val="en-US"/>
        </w:rPr>
        <w:t>description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rStyle w:val="normaltextrun"/>
          <w:color w:val="000000"/>
          <w:shd w:val="clear" w:color="auto" w:fill="FFFFFF"/>
          <w:lang w:val="en-US"/>
        </w:rPr>
        <w:t>of the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rStyle w:val="normaltextrun"/>
          <w:color w:val="000000"/>
          <w:shd w:val="clear" w:color="auto" w:fill="FFFFFF"/>
          <w:lang w:val="en-US"/>
        </w:rPr>
        <w:t>Checkpoint</w:t>
      </w:r>
      <w:r>
        <w:rPr>
          <w:rStyle w:val="apple-converted-space"/>
          <w:color w:val="000000"/>
          <w:shd w:val="clear" w:color="auto" w:fill="FFFFFF"/>
          <w:lang w:val="en-US"/>
        </w:rPr>
        <w:t> </w:t>
      </w:r>
      <w:r>
        <w:rPr>
          <w:rStyle w:val="normaltextrun"/>
          <w:color w:val="000000"/>
          <w:shd w:val="clear" w:color="auto" w:fill="FFFFFF"/>
          <w:lang w:val="en-US"/>
        </w:rPr>
        <w:t>system.</w:t>
      </w:r>
    </w:p>
    <w:p w14:paraId="0CDFF296" w14:textId="4752B7B6" w:rsidR="0031155C" w:rsidRPr="003278C8" w:rsidRDefault="009F2C53" w:rsidP="0031155C">
      <w:pPr>
        <w:pStyle w:val="Heading2"/>
        <w:rPr>
          <w:lang w:val="en-US"/>
        </w:rPr>
      </w:pPr>
      <w:bookmarkStart w:id="6" w:name="_Toc473633135"/>
      <w:r>
        <w:rPr>
          <w:lang w:val="en-US"/>
        </w:rPr>
        <w:t>Introduction</w:t>
      </w:r>
      <w:bookmarkEnd w:id="6"/>
    </w:p>
    <w:p w14:paraId="5EC4A164" w14:textId="3CF80702" w:rsidR="00F854A4" w:rsidRPr="00F854A4" w:rsidRDefault="00F854A4" w:rsidP="00F854A4">
      <w:pPr>
        <w:rPr>
          <w:lang w:val="en-US"/>
        </w:rPr>
      </w:pPr>
    </w:p>
    <w:p w14:paraId="66F1041E" w14:textId="09AC7221" w:rsidR="009F2C53" w:rsidRDefault="009F2C53" w:rsidP="009F2C53">
      <w:pPr>
        <w:pStyle w:val="Heading2"/>
        <w:rPr>
          <w:lang w:val="en-US"/>
        </w:rPr>
      </w:pPr>
      <w:bookmarkStart w:id="7" w:name="_Toc473633136"/>
      <w:r>
        <w:rPr>
          <w:lang w:val="en-US"/>
        </w:rPr>
        <w:t>System Description</w:t>
      </w:r>
      <w:bookmarkEnd w:id="7"/>
    </w:p>
    <w:p w14:paraId="5B70B4D6" w14:textId="606794C4" w:rsidR="003B5AA2" w:rsidRPr="001D0EA2" w:rsidRDefault="001D0EA2" w:rsidP="003B5AA2">
      <w:pPr>
        <w:rPr>
          <w:lang w:val="en-US"/>
        </w:rPr>
      </w:pPr>
      <w:r>
        <w:rPr>
          <w:lang w:val="en-US"/>
        </w:rPr>
        <w:t xml:space="preserve">An overview of the general system structure </w:t>
      </w:r>
      <w:proofErr w:type="gramStart"/>
      <w:r>
        <w:rPr>
          <w:lang w:val="en-US"/>
        </w:rPr>
        <w:t>is illustrated</w:t>
      </w:r>
      <w:proofErr w:type="gramEnd"/>
      <w:r>
        <w:rPr>
          <w:lang w:val="en-US"/>
        </w:rPr>
        <w:t xml:space="preserve"> in </w:t>
      </w:r>
      <w:r w:rsidRPr="001D0EA2">
        <w:rPr>
          <w:i/>
          <w:lang w:val="en-US"/>
        </w:rPr>
        <w:fldChar w:fldCharType="begin"/>
      </w:r>
      <w:r w:rsidRPr="001D0EA2">
        <w:rPr>
          <w:i/>
          <w:lang w:val="en-US"/>
        </w:rPr>
        <w:instrText xml:space="preserve"> REF _Ref473032196 \h  \* MERGEFORMAT </w:instrText>
      </w:r>
      <w:r w:rsidRPr="001D0EA2">
        <w:rPr>
          <w:i/>
          <w:lang w:val="en-US"/>
        </w:rPr>
      </w:r>
      <w:r w:rsidRPr="001D0EA2">
        <w:rPr>
          <w:i/>
          <w:lang w:val="en-US"/>
        </w:rPr>
        <w:fldChar w:fldCharType="separate"/>
      </w:r>
      <w:r w:rsidR="00900719" w:rsidRPr="00900719">
        <w:rPr>
          <w:i/>
          <w:lang w:val="en-US"/>
        </w:rPr>
        <w:t xml:space="preserve">Figure </w:t>
      </w:r>
      <w:r w:rsidR="00900719" w:rsidRPr="00900719">
        <w:rPr>
          <w:i/>
          <w:noProof/>
          <w:lang w:val="en-US"/>
        </w:rPr>
        <w:t>1</w:t>
      </w:r>
      <w:r w:rsidR="00900719" w:rsidRPr="00900719">
        <w:rPr>
          <w:i/>
          <w:lang w:val="en-US"/>
        </w:rPr>
        <w:t>: General system structure</w:t>
      </w:r>
      <w:r w:rsidRPr="001D0EA2">
        <w:rPr>
          <w:i/>
          <w:lang w:val="en-US"/>
        </w:rPr>
        <w:fldChar w:fldCharType="end"/>
      </w:r>
      <w:r>
        <w:rPr>
          <w:i/>
          <w:lang w:val="en-US"/>
        </w:rPr>
        <w:t xml:space="preserve">. </w:t>
      </w:r>
      <w:r>
        <w:rPr>
          <w:lang w:val="en-US"/>
        </w:rPr>
        <w:t xml:space="preserve">With the exception of the </w:t>
      </w:r>
      <w:proofErr w:type="gramStart"/>
      <w:r>
        <w:rPr>
          <w:lang w:val="en-US"/>
        </w:rPr>
        <w:t>attendee</w:t>
      </w:r>
      <w:proofErr w:type="gramEnd"/>
      <w:r>
        <w:rPr>
          <w:lang w:val="en-US"/>
        </w:rPr>
        <w:t xml:space="preserve"> physically attending an event, all validation and communication between the different sections of the system happens through the web application and the online database/server.</w:t>
      </w:r>
      <w:r w:rsidR="00A60245">
        <w:rPr>
          <w:lang w:val="en-US"/>
        </w:rPr>
        <w:t xml:space="preserve"> A more detailed overview of the system flow </w:t>
      </w:r>
      <w:proofErr w:type="gramStart"/>
      <w:r w:rsidR="00A60245">
        <w:rPr>
          <w:lang w:val="en-US"/>
        </w:rPr>
        <w:t>can be seen</w:t>
      </w:r>
      <w:proofErr w:type="gramEnd"/>
      <w:r w:rsidR="00A60245">
        <w:rPr>
          <w:lang w:val="en-US"/>
        </w:rPr>
        <w:t xml:space="preserve"> in</w:t>
      </w:r>
      <w:r w:rsidR="00A60245" w:rsidRPr="00A60245">
        <w:rPr>
          <w:i/>
          <w:lang w:val="en-US"/>
        </w:rPr>
        <w:t xml:space="preserve"> </w:t>
      </w:r>
      <w:r w:rsidR="00443E58" w:rsidRPr="00443E58">
        <w:rPr>
          <w:i/>
          <w:lang w:val="en-US"/>
        </w:rPr>
        <w:fldChar w:fldCharType="begin"/>
      </w:r>
      <w:r w:rsidR="00443E58" w:rsidRPr="00443E58">
        <w:rPr>
          <w:i/>
          <w:lang w:val="en-US"/>
        </w:rPr>
        <w:instrText xml:space="preserve"> REF _Ref473638570 \h  \* MERGEFORMAT </w:instrText>
      </w:r>
      <w:r w:rsidR="00443E58" w:rsidRPr="00443E58">
        <w:rPr>
          <w:i/>
          <w:lang w:val="en-US"/>
        </w:rPr>
      </w:r>
      <w:r w:rsidR="00443E58" w:rsidRPr="00443E58">
        <w:rPr>
          <w:i/>
          <w:lang w:val="en-US"/>
        </w:rPr>
        <w:fldChar w:fldCharType="separate"/>
      </w:r>
      <w:r w:rsidR="00443E58" w:rsidRPr="00443E58">
        <w:rPr>
          <w:i/>
          <w:lang w:val="en-US"/>
        </w:rPr>
        <w:t xml:space="preserve">Figure </w:t>
      </w:r>
      <w:r w:rsidR="00443E58" w:rsidRPr="00443E58">
        <w:rPr>
          <w:i/>
          <w:noProof/>
          <w:lang w:val="en-US"/>
        </w:rPr>
        <w:t>2</w:t>
      </w:r>
      <w:r w:rsidR="00443E58" w:rsidRPr="00443E58">
        <w:rPr>
          <w:i/>
          <w:lang w:val="en-US"/>
        </w:rPr>
        <w:t>: Detailed System Flow</w:t>
      </w:r>
      <w:r w:rsidR="00443E58" w:rsidRPr="00443E58">
        <w:rPr>
          <w:i/>
          <w:lang w:val="en-US"/>
        </w:rPr>
        <w:fldChar w:fldCharType="end"/>
      </w:r>
    </w:p>
    <w:p w14:paraId="332D8A55" w14:textId="435A1FE9" w:rsidR="00CC1B0B" w:rsidRPr="003B5AA2" w:rsidRDefault="00443E58" w:rsidP="00A60245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3871904" wp14:editId="03869312">
            <wp:extent cx="3848100" cy="3299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verview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758" cy="33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75E7" w14:textId="1D933A57" w:rsidR="001D0EA2" w:rsidRPr="001D0EA2" w:rsidRDefault="001D0EA2" w:rsidP="001D0EA2">
      <w:pPr>
        <w:keepNext/>
        <w:jc w:val="center"/>
        <w:rPr>
          <w:lang w:val="en-US"/>
        </w:rPr>
      </w:pPr>
    </w:p>
    <w:p w14:paraId="11476B49" w14:textId="7C75F35E" w:rsidR="003A15BB" w:rsidRDefault="001D0EA2" w:rsidP="001D0EA2">
      <w:pPr>
        <w:pStyle w:val="Caption"/>
        <w:jc w:val="center"/>
      </w:pPr>
      <w:bookmarkStart w:id="8" w:name="_Ref473032196"/>
      <w:proofErr w:type="spellStart"/>
      <w:r>
        <w:t>Figure</w:t>
      </w:r>
      <w:proofErr w:type="spellEnd"/>
      <w:r>
        <w:t xml:space="preserve"> </w:t>
      </w:r>
      <w:r w:rsidR="00253A1C">
        <w:fldChar w:fldCharType="begin"/>
      </w:r>
      <w:r w:rsidR="00253A1C">
        <w:instrText xml:space="preserve"> SEQ Figure \* ARABIC </w:instrText>
      </w:r>
      <w:r w:rsidR="00253A1C">
        <w:fldChar w:fldCharType="separate"/>
      </w:r>
      <w:r w:rsidR="00443E58">
        <w:rPr>
          <w:noProof/>
        </w:rPr>
        <w:t>1</w:t>
      </w:r>
      <w:r w:rsidR="00253A1C">
        <w:rPr>
          <w:noProof/>
        </w:rPr>
        <w:fldChar w:fldCharType="end"/>
      </w:r>
      <w:r>
        <w:t xml:space="preserve">: </w:t>
      </w:r>
      <w:r w:rsidRPr="0041333C">
        <w:t xml:space="preserve">General system </w:t>
      </w:r>
      <w:proofErr w:type="spellStart"/>
      <w:r w:rsidRPr="0041333C">
        <w:t>structure</w:t>
      </w:r>
      <w:bookmarkEnd w:id="8"/>
      <w:proofErr w:type="spellEnd"/>
    </w:p>
    <w:p w14:paraId="6090439A" w14:textId="77777777" w:rsidR="00443E58" w:rsidRDefault="001D0E67" w:rsidP="00443E58">
      <w:pPr>
        <w:keepNext/>
        <w:ind w:left="-1418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1F37892C" wp14:editId="223B65E7">
            <wp:extent cx="5940425" cy="8358505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wofsyste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5F97" w14:textId="29780FE0" w:rsidR="00A60245" w:rsidRDefault="00443E58" w:rsidP="00443E58">
      <w:pPr>
        <w:pStyle w:val="Caption"/>
        <w:jc w:val="center"/>
      </w:pPr>
      <w:bookmarkStart w:id="9" w:name="_Ref473638570"/>
      <w:proofErr w:type="spellStart"/>
      <w:r>
        <w:t>Figure</w:t>
      </w:r>
      <w:proofErr w:type="spellEnd"/>
      <w:r>
        <w:t xml:space="preserve"> </w:t>
      </w:r>
      <w:r w:rsidR="00253A1C">
        <w:fldChar w:fldCharType="begin"/>
      </w:r>
      <w:r w:rsidR="00253A1C">
        <w:instrText xml:space="preserve"> SEQ Figure \* ARABIC </w:instrText>
      </w:r>
      <w:r w:rsidR="00253A1C">
        <w:fldChar w:fldCharType="separate"/>
      </w:r>
      <w:r>
        <w:rPr>
          <w:noProof/>
        </w:rPr>
        <w:t>2</w:t>
      </w:r>
      <w:r w:rsidR="00253A1C">
        <w:rPr>
          <w:noProof/>
        </w:rPr>
        <w:fldChar w:fldCharType="end"/>
      </w:r>
      <w:r>
        <w:t xml:space="preserve">: </w:t>
      </w:r>
      <w:proofErr w:type="spellStart"/>
      <w:r>
        <w:t>Detailed</w:t>
      </w:r>
      <w:proofErr w:type="spellEnd"/>
      <w:r>
        <w:t xml:space="preserve"> System </w:t>
      </w:r>
      <w:proofErr w:type="spellStart"/>
      <w:r>
        <w:t>Flow</w:t>
      </w:r>
      <w:bookmarkEnd w:id="9"/>
      <w:proofErr w:type="spellEnd"/>
    </w:p>
    <w:p w14:paraId="46035A4F" w14:textId="37A2FEE8" w:rsidR="009F2C53" w:rsidRDefault="009F2C53" w:rsidP="009F2C53">
      <w:pPr>
        <w:pStyle w:val="Heading1"/>
        <w:rPr>
          <w:lang w:val="en-US"/>
        </w:rPr>
      </w:pPr>
      <w:bookmarkStart w:id="10" w:name="_Toc473633137"/>
      <w:r>
        <w:rPr>
          <w:lang w:val="en-US"/>
        </w:rPr>
        <w:lastRenderedPageBreak/>
        <w:t>Technical Requirements</w:t>
      </w:r>
      <w:bookmarkEnd w:id="10"/>
    </w:p>
    <w:p w14:paraId="10A3CE6F" w14:textId="7817C860" w:rsidR="0031155C" w:rsidRDefault="0031155C" w:rsidP="0031155C">
      <w:pPr>
        <w:rPr>
          <w:rStyle w:val="normaltextrun"/>
          <w:color w:val="000000"/>
          <w:lang w:val="en-US"/>
        </w:rPr>
      </w:pPr>
      <w:r>
        <w:rPr>
          <w:rStyle w:val="normaltextrun"/>
          <w:color w:val="000000"/>
          <w:lang w:val="en-US"/>
        </w:rPr>
        <w:t>The system requirements </w:t>
      </w:r>
      <w:proofErr w:type="gramStart"/>
      <w:r>
        <w:rPr>
          <w:rStyle w:val="normaltextrun"/>
          <w:color w:val="000000"/>
          <w:lang w:val="en-US"/>
        </w:rPr>
        <w:t>can be divided</w:t>
      </w:r>
      <w:proofErr w:type="gramEnd"/>
      <w:r>
        <w:rPr>
          <w:rStyle w:val="normaltextrun"/>
          <w:color w:val="000000"/>
          <w:lang w:val="en-US"/>
        </w:rPr>
        <w:t xml:space="preserve"> into t</w:t>
      </w:r>
      <w:r w:rsidR="004A37FF">
        <w:rPr>
          <w:rStyle w:val="normaltextrun"/>
          <w:color w:val="000000"/>
          <w:lang w:val="en-US"/>
        </w:rPr>
        <w:t>w</w:t>
      </w:r>
      <w:r>
        <w:rPr>
          <w:rStyle w:val="normaltextrun"/>
          <w:color w:val="000000"/>
          <w:lang w:val="en-US"/>
        </w:rPr>
        <w:t>o main groups: functional and non-functional requirements. </w:t>
      </w:r>
    </w:p>
    <w:p w14:paraId="09DB3E9E" w14:textId="77777777" w:rsidR="003278C8" w:rsidRDefault="003278C8" w:rsidP="0031155C">
      <w:pPr>
        <w:rPr>
          <w:rStyle w:val="normaltextrun"/>
          <w:color w:val="000000"/>
          <w:lang w:val="en-US"/>
        </w:rPr>
      </w:pPr>
    </w:p>
    <w:p w14:paraId="37B4A663" w14:textId="77777777" w:rsidR="003278C8" w:rsidRPr="0031155C" w:rsidRDefault="003278C8" w:rsidP="003278C8">
      <w:pPr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lang w:val="en-US"/>
        </w:rPr>
        <w:t>Checkpoint will have two main types of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end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user. A 'Host'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that is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registered customer of the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system with permissions to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administer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appointments and register attendees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and a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'User' which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is the status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given to a subscriber who has been registered in the system and has received an RFID tag. 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These are separate roles and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they do not overlap, that is a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Host is not a user with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elevated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privileges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and a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User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cannot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extend</w:t>
      </w:r>
      <w:r>
        <w:rPr>
          <w:rStyle w:val="apple-converted-space"/>
          <w:lang w:val="en-US"/>
        </w:rPr>
        <w:t> </w:t>
      </w:r>
      <w:r>
        <w:rPr>
          <w:rStyle w:val="normaltextrun"/>
          <w:lang w:val="en-US"/>
        </w:rPr>
        <w:t>User functions to include those of a Host.</w:t>
      </w:r>
    </w:p>
    <w:p w14:paraId="3AFDDA83" w14:textId="77777777" w:rsidR="003278C8" w:rsidRPr="0031155C" w:rsidRDefault="003278C8" w:rsidP="0031155C">
      <w:pPr>
        <w:rPr>
          <w:lang w:val="en-US"/>
        </w:rPr>
      </w:pPr>
    </w:p>
    <w:p w14:paraId="0319D67D" w14:textId="34B2CB60" w:rsidR="009F2C53" w:rsidRDefault="009F2C53" w:rsidP="009F2C53">
      <w:pPr>
        <w:pStyle w:val="Heading2"/>
        <w:rPr>
          <w:lang w:val="en-US"/>
        </w:rPr>
      </w:pPr>
      <w:bookmarkStart w:id="11" w:name="_Toc473633138"/>
      <w:r>
        <w:rPr>
          <w:lang w:val="en-US"/>
        </w:rPr>
        <w:t>Functional Requirements</w:t>
      </w:r>
      <w:bookmarkEnd w:id="11"/>
    </w:p>
    <w:p w14:paraId="294C66F4" w14:textId="5C173DCD" w:rsidR="00220115" w:rsidRPr="00220115" w:rsidRDefault="004A37FF" w:rsidP="00220115">
      <w:pPr>
        <w:rPr>
          <w:lang w:val="en-US"/>
        </w:rPr>
      </w:pPr>
      <w:r>
        <w:rPr>
          <w:lang w:val="en-US"/>
        </w:rPr>
        <w:t xml:space="preserve">These requirements are essential to the functionality of the software and will transform into use cases, which </w:t>
      </w:r>
      <w:proofErr w:type="gramStart"/>
      <w:r>
        <w:rPr>
          <w:lang w:val="en-US"/>
        </w:rPr>
        <w:t>are handled</w:t>
      </w:r>
      <w:proofErr w:type="gramEnd"/>
      <w:r>
        <w:rPr>
          <w:lang w:val="en-US"/>
        </w:rPr>
        <w:t xml:space="preserve"> in </w:t>
      </w:r>
      <w:r w:rsidRPr="004A37FF">
        <w:rPr>
          <w:i/>
          <w:lang w:val="en-US"/>
        </w:rPr>
        <w:fldChar w:fldCharType="begin"/>
      </w:r>
      <w:r w:rsidRPr="004A37FF">
        <w:rPr>
          <w:i/>
          <w:lang w:val="en-US"/>
        </w:rPr>
        <w:instrText xml:space="preserve"> REF _Ref473036257 \r \h </w:instrText>
      </w:r>
      <w:r>
        <w:rPr>
          <w:i/>
          <w:lang w:val="en-US"/>
        </w:rPr>
        <w:instrText xml:space="preserve"> \* MERGEFORMAT </w:instrText>
      </w:r>
      <w:r w:rsidRPr="004A37FF">
        <w:rPr>
          <w:i/>
          <w:lang w:val="en-US"/>
        </w:rPr>
      </w:r>
      <w:r w:rsidRPr="004A37FF">
        <w:rPr>
          <w:i/>
          <w:lang w:val="en-US"/>
        </w:rPr>
        <w:fldChar w:fldCharType="separate"/>
      </w:r>
      <w:r w:rsidR="00900719">
        <w:rPr>
          <w:i/>
          <w:lang w:val="en-US"/>
        </w:rPr>
        <w:t>7.1</w:t>
      </w:r>
      <w:r w:rsidRPr="004A37FF">
        <w:rPr>
          <w:i/>
          <w:lang w:val="en-US"/>
        </w:rPr>
        <w:fldChar w:fldCharType="end"/>
      </w:r>
      <w:r w:rsidRPr="004A37FF">
        <w:rPr>
          <w:i/>
          <w:lang w:val="en-US"/>
        </w:rPr>
        <w:t xml:space="preserve"> </w:t>
      </w:r>
      <w:r w:rsidRPr="004A37FF">
        <w:rPr>
          <w:i/>
          <w:lang w:val="en-US"/>
        </w:rPr>
        <w:fldChar w:fldCharType="begin"/>
      </w:r>
      <w:r w:rsidRPr="004A37FF">
        <w:rPr>
          <w:i/>
          <w:lang w:val="en-US"/>
        </w:rPr>
        <w:instrText xml:space="preserve"> REF _Ref473036266 \h </w:instrText>
      </w:r>
      <w:r>
        <w:rPr>
          <w:i/>
          <w:lang w:val="en-US"/>
        </w:rPr>
        <w:instrText xml:space="preserve"> \* MERGEFORMAT </w:instrText>
      </w:r>
      <w:r w:rsidRPr="004A37FF">
        <w:rPr>
          <w:i/>
          <w:lang w:val="en-US"/>
        </w:rPr>
      </w:r>
      <w:r w:rsidRPr="004A37FF">
        <w:rPr>
          <w:i/>
          <w:lang w:val="en-US"/>
        </w:rPr>
        <w:fldChar w:fldCharType="separate"/>
      </w:r>
      <w:r w:rsidR="00900719" w:rsidRPr="00900719">
        <w:rPr>
          <w:i/>
          <w:lang w:val="en-US"/>
        </w:rPr>
        <w:t>Use Case Diagrams</w:t>
      </w:r>
      <w:r w:rsidRPr="004A37FF">
        <w:rPr>
          <w:i/>
          <w:lang w:val="en-US"/>
        </w:rPr>
        <w:fldChar w:fldCharType="end"/>
      </w:r>
      <w:r>
        <w:rPr>
          <w:i/>
          <w:lang w:val="en-US"/>
        </w:rPr>
        <w:t>.</w:t>
      </w:r>
    </w:p>
    <w:p w14:paraId="08383F36" w14:textId="3F1E019B" w:rsidR="0031155C" w:rsidRDefault="0031155C" w:rsidP="0031155C">
      <w:pPr>
        <w:pStyle w:val="Heading3"/>
        <w:rPr>
          <w:lang w:val="en-US"/>
        </w:rPr>
      </w:pPr>
      <w:bookmarkStart w:id="12" w:name="_Toc473633139"/>
      <w:r>
        <w:rPr>
          <w:lang w:val="en-US"/>
        </w:rPr>
        <w:t>System</w:t>
      </w:r>
      <w:bookmarkEnd w:id="12"/>
    </w:p>
    <w:p w14:paraId="124E12D2" w14:textId="5834BAB5" w:rsidR="003278C8" w:rsidRPr="003278C8" w:rsidRDefault="003278C8" w:rsidP="003278C8">
      <w:pPr>
        <w:rPr>
          <w:lang w:val="en-US"/>
        </w:rPr>
      </w:pPr>
      <w:r>
        <w:rPr>
          <w:lang w:val="en-US"/>
        </w:rPr>
        <w:t xml:space="preserve">The system refers to the </w:t>
      </w:r>
    </w:p>
    <w:p w14:paraId="0C8ED254" w14:textId="77777777" w:rsidR="0031155C" w:rsidRPr="00F15A73" w:rsidRDefault="0031155C" w:rsidP="002772F2">
      <w:pPr>
        <w:pStyle w:val="ListParagraph"/>
        <w:numPr>
          <w:ilvl w:val="0"/>
          <w:numId w:val="7"/>
        </w:numPr>
        <w:rPr>
          <w:rFonts w:ascii="Segoe UI" w:hAnsi="Segoe UI" w:cs="Segoe UI"/>
          <w:sz w:val="12"/>
          <w:szCs w:val="12"/>
          <w:lang w:val="en-US" w:eastAsia="nb-NO"/>
        </w:rPr>
      </w:pPr>
      <w:r w:rsidRPr="00BF38B8">
        <w:rPr>
          <w:rStyle w:val="normaltextrun"/>
          <w:lang w:val="en-US"/>
        </w:rPr>
        <w:t>The system must be a web-based application.</w:t>
      </w:r>
      <w:r w:rsidRPr="00F15A73">
        <w:rPr>
          <w:rStyle w:val="eop"/>
          <w:lang w:val="en-US"/>
        </w:rPr>
        <w:t> </w:t>
      </w:r>
    </w:p>
    <w:p w14:paraId="5E2787ED" w14:textId="77777777" w:rsidR="0031155C" w:rsidRPr="00F15A73" w:rsidRDefault="0031155C" w:rsidP="002772F2">
      <w:pPr>
        <w:pStyle w:val="ListParagraph"/>
        <w:numPr>
          <w:ilvl w:val="0"/>
          <w:numId w:val="7"/>
        </w:numPr>
        <w:rPr>
          <w:rFonts w:ascii="Segoe UI" w:hAnsi="Segoe UI" w:cs="Segoe UI"/>
          <w:sz w:val="12"/>
          <w:szCs w:val="12"/>
          <w:lang w:val="en-US"/>
        </w:rPr>
      </w:pPr>
      <w:r w:rsidRPr="00BF38B8">
        <w:rPr>
          <w:rStyle w:val="normaltextrun"/>
          <w:lang w:val="en-US"/>
        </w:rPr>
        <w:t>The system must support</w:t>
      </w:r>
      <w:r w:rsidRPr="00BF38B8">
        <w:rPr>
          <w:rStyle w:val="apple-converted-space"/>
          <w:lang w:val="en-US"/>
        </w:rPr>
        <w:t> </w:t>
      </w:r>
      <w:proofErr w:type="gramStart"/>
      <w:r w:rsidRPr="00BF38B8">
        <w:rPr>
          <w:rStyle w:val="normaltextrun"/>
          <w:lang w:val="en-US"/>
        </w:rPr>
        <w:t>being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accessed</w:t>
      </w:r>
      <w:proofErr w:type="gramEnd"/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by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multiple simultaneous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users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without disruption.</w:t>
      </w:r>
      <w:r w:rsidRPr="00F15A73">
        <w:rPr>
          <w:rStyle w:val="eop"/>
          <w:lang w:val="en-US"/>
        </w:rPr>
        <w:t> </w:t>
      </w:r>
    </w:p>
    <w:p w14:paraId="2D967DC5" w14:textId="68FC949F" w:rsidR="0031155C" w:rsidRPr="00BF38B8" w:rsidRDefault="0031155C" w:rsidP="002772F2">
      <w:pPr>
        <w:pStyle w:val="ListParagraph"/>
        <w:numPr>
          <w:ilvl w:val="0"/>
          <w:numId w:val="7"/>
        </w:numPr>
        <w:rPr>
          <w:rFonts w:ascii="Segoe UI" w:hAnsi="Segoe UI" w:cs="Segoe UI"/>
          <w:sz w:val="12"/>
          <w:szCs w:val="12"/>
          <w:lang w:val="en-US"/>
        </w:rPr>
      </w:pPr>
      <w:r w:rsidRPr="00BF38B8">
        <w:rPr>
          <w:rStyle w:val="normaltextrun"/>
          <w:lang w:val="en-US"/>
        </w:rPr>
        <w:t>The system must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 xml:space="preserve">be able to run on Google Chrome and </w:t>
      </w:r>
      <w:r w:rsidR="001A78D7" w:rsidRPr="00BF38B8">
        <w:rPr>
          <w:rStyle w:val="normaltextrun"/>
          <w:lang w:val="en-US"/>
        </w:rPr>
        <w:t>Safari</w:t>
      </w:r>
      <w:r w:rsidRPr="00BF38B8">
        <w:rPr>
          <w:rStyle w:val="normaltextrun"/>
          <w:lang w:val="en-US"/>
        </w:rPr>
        <w:t xml:space="preserve"> web browsers.</w:t>
      </w:r>
      <w:r w:rsidRPr="00BF38B8">
        <w:rPr>
          <w:rStyle w:val="eop"/>
          <w:lang w:val="en-US"/>
        </w:rPr>
        <w:t> </w:t>
      </w:r>
    </w:p>
    <w:p w14:paraId="0163ACE9" w14:textId="77777777" w:rsidR="0031155C" w:rsidRPr="00F15A73" w:rsidRDefault="0031155C" w:rsidP="002772F2">
      <w:pPr>
        <w:pStyle w:val="ListParagraph"/>
        <w:numPr>
          <w:ilvl w:val="0"/>
          <w:numId w:val="7"/>
        </w:numPr>
        <w:rPr>
          <w:rFonts w:ascii="Segoe UI" w:hAnsi="Segoe UI" w:cs="Segoe UI"/>
          <w:sz w:val="12"/>
          <w:szCs w:val="12"/>
          <w:lang w:val="en-US"/>
        </w:rPr>
      </w:pPr>
      <w:r w:rsidRPr="00BF38B8">
        <w:rPr>
          <w:rStyle w:val="normaltextrun"/>
          <w:lang w:val="en-US"/>
        </w:rPr>
        <w:t>The system must be able to create/read/update/delete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a user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or host.</w:t>
      </w:r>
    </w:p>
    <w:p w14:paraId="1689CA2E" w14:textId="44820BF6" w:rsidR="0031155C" w:rsidRDefault="0031155C" w:rsidP="0031155C">
      <w:pPr>
        <w:pStyle w:val="Heading3"/>
        <w:rPr>
          <w:lang w:val="en-US"/>
        </w:rPr>
      </w:pPr>
      <w:bookmarkStart w:id="13" w:name="_Toc473633140"/>
      <w:r>
        <w:rPr>
          <w:lang w:val="en-US"/>
        </w:rPr>
        <w:t>User</w:t>
      </w:r>
      <w:bookmarkEnd w:id="13"/>
    </w:p>
    <w:p w14:paraId="6428B2B3" w14:textId="77777777" w:rsidR="0031155C" w:rsidRPr="001A78D7" w:rsidRDefault="0031155C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31155C">
        <w:rPr>
          <w:rStyle w:val="normaltextrun"/>
          <w:lang w:val="en-US"/>
        </w:rPr>
        <w:t>Each user of the system must be uniquely identified by his or her RFID tag number</w:t>
      </w:r>
      <w:proofErr w:type="gramEnd"/>
      <w:r w:rsidRPr="0031155C">
        <w:rPr>
          <w:rStyle w:val="normaltextrun"/>
          <w:lang w:val="en-US"/>
        </w:rPr>
        <w:t>.</w:t>
      </w:r>
      <w:r w:rsidRPr="001A78D7">
        <w:rPr>
          <w:rStyle w:val="eop"/>
          <w:lang w:val="en-US"/>
        </w:rPr>
        <w:t> </w:t>
      </w:r>
    </w:p>
    <w:p w14:paraId="085C62C9" w14:textId="77777777" w:rsidR="0031155C" w:rsidRPr="00F15A73" w:rsidRDefault="0031155C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 xml:space="preserve">All data entry </w:t>
      </w:r>
      <w:proofErr w:type="gramStart"/>
      <w:r w:rsidRPr="0031155C">
        <w:rPr>
          <w:rStyle w:val="normaltextrun"/>
          <w:lang w:val="en-US"/>
        </w:rPr>
        <w:t>must be validated</w:t>
      </w:r>
      <w:proofErr w:type="gramEnd"/>
      <w:r w:rsidRPr="0031155C">
        <w:rPr>
          <w:rStyle w:val="normaltextrun"/>
          <w:lang w:val="en-US"/>
        </w:rPr>
        <w:t xml:space="preserve"> to avoid duplicate identification fields.</w:t>
      </w:r>
      <w:r w:rsidRPr="00F15A73">
        <w:rPr>
          <w:rStyle w:val="eop"/>
          <w:lang w:val="en-US"/>
        </w:rPr>
        <w:t> </w:t>
      </w:r>
    </w:p>
    <w:p w14:paraId="5B465FC2" w14:textId="77777777" w:rsidR="0031155C" w:rsidRPr="00F15A73" w:rsidRDefault="0031155C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>In the event that data entry validation is </w:t>
      </w:r>
      <w:proofErr w:type="gramStart"/>
      <w:r w:rsidRPr="0031155C">
        <w:rPr>
          <w:rStyle w:val="normaltextrun"/>
          <w:lang w:val="en-US"/>
        </w:rPr>
        <w:t>unsuccessful</w:t>
      </w:r>
      <w:proofErr w:type="gramEnd"/>
      <w:r w:rsidRPr="0031155C">
        <w:rPr>
          <w:rStyle w:val="normaltextrun"/>
          <w:lang w:val="en-US"/>
        </w:rPr>
        <w:t> the user must be provided with the necessary feedback about this through the webpage.</w:t>
      </w:r>
      <w:r w:rsidRPr="00F15A73">
        <w:rPr>
          <w:rStyle w:val="eop"/>
          <w:lang w:val="en-US"/>
        </w:rPr>
        <w:t> </w:t>
      </w:r>
    </w:p>
    <w:p w14:paraId="35D46BCB" w14:textId="0EBE13A2" w:rsidR="0031155C" w:rsidRPr="00483FBD" w:rsidRDefault="0031155C" w:rsidP="002772F2">
      <w:pPr>
        <w:pStyle w:val="ListParagraph"/>
        <w:numPr>
          <w:ilvl w:val="0"/>
          <w:numId w:val="3"/>
        </w:numPr>
        <w:rPr>
          <w:rStyle w:val="eop"/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>A user mu</w:t>
      </w:r>
      <w:r w:rsidR="00A52F68">
        <w:rPr>
          <w:rStyle w:val="normaltextrun"/>
          <w:lang w:val="en-US"/>
        </w:rPr>
        <w:t>st log in to the system with a username</w:t>
      </w:r>
      <w:r w:rsidR="001A78D7">
        <w:rPr>
          <w:rStyle w:val="normaltextrun"/>
          <w:lang w:val="en-US"/>
        </w:rPr>
        <w:t xml:space="preserve"> </w:t>
      </w:r>
      <w:r w:rsidRPr="0031155C">
        <w:rPr>
          <w:rStyle w:val="normaltextrun"/>
          <w:lang w:val="en-US"/>
        </w:rPr>
        <w:t>and password.</w:t>
      </w:r>
      <w:r w:rsidRPr="001A78D7">
        <w:rPr>
          <w:rStyle w:val="eop"/>
          <w:lang w:val="en-US"/>
        </w:rPr>
        <w:t> </w:t>
      </w:r>
    </w:p>
    <w:p w14:paraId="50C39E1A" w14:textId="7B953265" w:rsidR="00483FBD" w:rsidRPr="001A78D7" w:rsidRDefault="00483FBD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A user must be able to log out of the system.</w:t>
      </w:r>
    </w:p>
    <w:p w14:paraId="31382E2D" w14:textId="77777777" w:rsidR="0031155C" w:rsidRPr="00F15A73" w:rsidRDefault="0031155C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>A user must be able to change their login details.</w:t>
      </w:r>
      <w:r w:rsidRPr="00F15A73">
        <w:rPr>
          <w:rStyle w:val="eop"/>
          <w:lang w:val="en-US"/>
        </w:rPr>
        <w:t> </w:t>
      </w:r>
    </w:p>
    <w:p w14:paraId="53504F9C" w14:textId="1658B3E4" w:rsidR="0031155C" w:rsidRPr="001A78D7" w:rsidRDefault="0031155C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>A user is required to submit a </w:t>
      </w:r>
      <w:r w:rsidR="00A52F68">
        <w:rPr>
          <w:rStyle w:val="normaltextrun"/>
          <w:lang w:val="en-US"/>
        </w:rPr>
        <w:t xml:space="preserve">username, </w:t>
      </w:r>
      <w:r w:rsidRPr="0031155C">
        <w:rPr>
          <w:rStyle w:val="normaltextrun"/>
          <w:lang w:val="en-US"/>
        </w:rPr>
        <w:t>first name, last name</w:t>
      </w:r>
      <w:r w:rsidR="00A52F68">
        <w:rPr>
          <w:rStyle w:val="normaltextrun"/>
          <w:lang w:val="en-US"/>
        </w:rPr>
        <w:t xml:space="preserve"> and</w:t>
      </w:r>
      <w:r w:rsidRPr="0031155C">
        <w:rPr>
          <w:rStyle w:val="normaltextrun"/>
          <w:lang w:val="en-US"/>
        </w:rPr>
        <w:t xml:space="preserve"> email</w:t>
      </w:r>
      <w:r w:rsidR="003075CA">
        <w:rPr>
          <w:rStyle w:val="eop"/>
          <w:lang w:val="en-US"/>
        </w:rPr>
        <w:t>.</w:t>
      </w:r>
    </w:p>
    <w:p w14:paraId="240E3664" w14:textId="1D51647F" w:rsidR="0031155C" w:rsidRPr="001A78D7" w:rsidRDefault="0031155C" w:rsidP="002772F2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>A user must have the ability to edit their details whenever necessary.</w:t>
      </w:r>
      <w:r w:rsidRPr="001A78D7">
        <w:rPr>
          <w:rStyle w:val="eop"/>
          <w:lang w:val="en-US"/>
        </w:rPr>
        <w:t> </w:t>
      </w:r>
    </w:p>
    <w:p w14:paraId="7366A983" w14:textId="6CC94CF3" w:rsidR="0031155C" w:rsidRDefault="0031155C" w:rsidP="0031155C">
      <w:pPr>
        <w:pStyle w:val="Heading3"/>
        <w:rPr>
          <w:lang w:val="en-US"/>
        </w:rPr>
      </w:pPr>
      <w:bookmarkStart w:id="14" w:name="_Toc473633141"/>
      <w:r>
        <w:rPr>
          <w:lang w:val="en-US"/>
        </w:rPr>
        <w:t>Attendee</w:t>
      </w:r>
      <w:bookmarkEnd w:id="14"/>
    </w:p>
    <w:p w14:paraId="42B14A90" w14:textId="77777777" w:rsidR="0031155C" w:rsidRPr="001A78D7" w:rsidRDefault="0031155C" w:rsidP="002772F2">
      <w:pPr>
        <w:pStyle w:val="ListParagraph"/>
        <w:numPr>
          <w:ilvl w:val="0"/>
          <w:numId w:val="4"/>
        </w:numPr>
        <w:rPr>
          <w:rFonts w:ascii="Segoe UI" w:hAnsi="Segoe UI" w:cs="Segoe UI"/>
          <w:sz w:val="18"/>
          <w:szCs w:val="18"/>
          <w:lang w:val="en-US" w:eastAsia="nb-NO"/>
        </w:rPr>
      </w:pPr>
      <w:r w:rsidRPr="0031155C">
        <w:rPr>
          <w:rStyle w:val="normaltextrun"/>
          <w:lang w:val="en-US"/>
        </w:rPr>
        <w:t xml:space="preserve">A user becomes an attendee when he or she </w:t>
      </w:r>
      <w:proofErr w:type="gramStart"/>
      <w:r w:rsidRPr="0031155C">
        <w:rPr>
          <w:rStyle w:val="normaltextrun"/>
          <w:lang w:val="en-US"/>
        </w:rPr>
        <w:t>is granted</w:t>
      </w:r>
      <w:proofErr w:type="gramEnd"/>
      <w:r w:rsidRPr="0031155C">
        <w:rPr>
          <w:rStyle w:val="normaltextrun"/>
          <w:lang w:val="en-US"/>
        </w:rPr>
        <w:t xml:space="preserve"> permission to attend an appointment by a host.</w:t>
      </w:r>
      <w:r w:rsidRPr="001A78D7">
        <w:rPr>
          <w:rStyle w:val="eop"/>
          <w:lang w:val="en-US"/>
        </w:rPr>
        <w:t> </w:t>
      </w:r>
    </w:p>
    <w:p w14:paraId="0798B28B" w14:textId="495AF6CF" w:rsidR="0031155C" w:rsidRPr="001A78D7" w:rsidRDefault="0031155C" w:rsidP="002772F2">
      <w:pPr>
        <w:pStyle w:val="ListParagraph"/>
        <w:numPr>
          <w:ilvl w:val="0"/>
          <w:numId w:val="4"/>
        </w:numPr>
        <w:rPr>
          <w:rStyle w:val="normaltextrun"/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>An attendee </w:t>
      </w:r>
      <w:r w:rsidR="001A78D7">
        <w:rPr>
          <w:rStyle w:val="normaltextrun"/>
          <w:lang w:val="en-US"/>
        </w:rPr>
        <w:t>must</w:t>
      </w:r>
      <w:r w:rsidRPr="0031155C">
        <w:rPr>
          <w:rStyle w:val="normaltextrun"/>
          <w:lang w:val="en-US"/>
        </w:rPr>
        <w:t xml:space="preserve"> be able to log their attendance at an appointment with his or her RFID tag.</w:t>
      </w:r>
    </w:p>
    <w:p w14:paraId="0506388C" w14:textId="4EBDEBC4" w:rsidR="0031155C" w:rsidRDefault="00FE677C" w:rsidP="0031155C">
      <w:pPr>
        <w:pStyle w:val="Heading3"/>
      </w:pPr>
      <w:bookmarkStart w:id="15" w:name="_Toc473633142"/>
      <w:r>
        <w:t>Host</w:t>
      </w:r>
      <w:bookmarkEnd w:id="15"/>
    </w:p>
    <w:p w14:paraId="5D0CFB71" w14:textId="77777777" w:rsidR="00FE677C" w:rsidRPr="003075CA" w:rsidRDefault="00FE677C" w:rsidP="002772F2">
      <w:pPr>
        <w:pStyle w:val="ListParagraph"/>
        <w:numPr>
          <w:ilvl w:val="0"/>
          <w:numId w:val="5"/>
        </w:numPr>
        <w:rPr>
          <w:rFonts w:ascii="Segoe UI" w:hAnsi="Segoe UI" w:cs="Segoe UI"/>
          <w:sz w:val="18"/>
          <w:szCs w:val="18"/>
          <w:lang w:val="en-US" w:eastAsia="nb-NO"/>
        </w:rPr>
      </w:pPr>
      <w:r w:rsidRPr="00FE677C">
        <w:rPr>
          <w:rStyle w:val="normaltextrun"/>
          <w:lang w:val="en-US"/>
        </w:rPr>
        <w:t>A host must be able to create/read/update/delete a new appointment.</w:t>
      </w:r>
      <w:r w:rsidRPr="003075CA">
        <w:rPr>
          <w:rStyle w:val="eop"/>
          <w:lang w:val="en-US"/>
        </w:rPr>
        <w:t> </w:t>
      </w:r>
    </w:p>
    <w:p w14:paraId="4BB1E62B" w14:textId="39265331" w:rsidR="00FE677C" w:rsidRPr="001A78D7" w:rsidRDefault="00FE677C" w:rsidP="002772F2">
      <w:pPr>
        <w:pStyle w:val="ListParagraph"/>
        <w:numPr>
          <w:ilvl w:val="0"/>
          <w:numId w:val="5"/>
        </w:numPr>
        <w:rPr>
          <w:rFonts w:ascii="Segoe UI" w:hAnsi="Segoe UI" w:cs="Segoe UI"/>
          <w:sz w:val="18"/>
          <w:szCs w:val="18"/>
          <w:lang w:val="en-US"/>
        </w:rPr>
      </w:pPr>
      <w:r w:rsidRPr="00FE677C">
        <w:rPr>
          <w:rStyle w:val="normaltextrun"/>
          <w:lang w:val="en-US"/>
        </w:rPr>
        <w:t xml:space="preserve">A host must be able to add </w:t>
      </w:r>
      <w:r w:rsidR="001A78D7">
        <w:rPr>
          <w:rStyle w:val="normaltextrun"/>
          <w:lang w:val="en-US"/>
        </w:rPr>
        <w:t>users to and remove attendees from</w:t>
      </w:r>
      <w:r w:rsidRPr="00FE677C">
        <w:rPr>
          <w:rStyle w:val="normaltextrun"/>
          <w:lang w:val="en-US"/>
        </w:rPr>
        <w:t xml:space="preserve"> appointments.</w:t>
      </w:r>
      <w:r w:rsidRPr="001A78D7">
        <w:rPr>
          <w:rStyle w:val="eop"/>
          <w:lang w:val="en-US"/>
        </w:rPr>
        <w:t> </w:t>
      </w:r>
    </w:p>
    <w:p w14:paraId="31282E3A" w14:textId="0AAB70E3" w:rsidR="00FE677C" w:rsidRPr="00A52F68" w:rsidRDefault="00FE677C" w:rsidP="002772F2">
      <w:pPr>
        <w:pStyle w:val="ListParagraph"/>
        <w:numPr>
          <w:ilvl w:val="0"/>
          <w:numId w:val="5"/>
        </w:numPr>
        <w:rPr>
          <w:rStyle w:val="eop"/>
          <w:rFonts w:ascii="Segoe UI" w:hAnsi="Segoe UI" w:cs="Segoe UI"/>
          <w:sz w:val="18"/>
          <w:szCs w:val="18"/>
          <w:lang w:val="en-US"/>
        </w:rPr>
      </w:pPr>
      <w:r w:rsidRPr="00FE677C">
        <w:rPr>
          <w:rStyle w:val="normaltextrun"/>
          <w:lang w:val="en-US"/>
        </w:rPr>
        <w:lastRenderedPageBreak/>
        <w:t>A host must log in t</w:t>
      </w:r>
      <w:r w:rsidR="001A78D7">
        <w:rPr>
          <w:rStyle w:val="normaltextrun"/>
          <w:lang w:val="en-US"/>
        </w:rPr>
        <w:t>o the system through the websit</w:t>
      </w:r>
      <w:r w:rsidRPr="00FE677C">
        <w:rPr>
          <w:rStyle w:val="normaltextrun"/>
          <w:lang w:val="en-US"/>
        </w:rPr>
        <w:t xml:space="preserve">e with </w:t>
      </w:r>
      <w:r w:rsidR="00A52F68">
        <w:rPr>
          <w:rStyle w:val="normaltextrun"/>
          <w:lang w:val="en-US"/>
        </w:rPr>
        <w:t>a username</w:t>
      </w:r>
      <w:r w:rsidRPr="00FE677C">
        <w:rPr>
          <w:rStyle w:val="normaltextrun"/>
          <w:lang w:val="en-US"/>
        </w:rPr>
        <w:t xml:space="preserve"> and a password</w:t>
      </w:r>
      <w:r w:rsidR="003075CA">
        <w:rPr>
          <w:rStyle w:val="eop"/>
          <w:lang w:val="en-US"/>
        </w:rPr>
        <w:t>.</w:t>
      </w:r>
    </w:p>
    <w:p w14:paraId="453F2807" w14:textId="7078F865" w:rsidR="00A52F68" w:rsidRPr="00A52F68" w:rsidRDefault="00A52F68" w:rsidP="00A52F68">
      <w:pPr>
        <w:pStyle w:val="ListParagraph"/>
        <w:numPr>
          <w:ilvl w:val="0"/>
          <w:numId w:val="5"/>
        </w:numPr>
        <w:rPr>
          <w:rStyle w:val="eop"/>
          <w:rFonts w:ascii="Segoe UI" w:hAnsi="Segoe UI" w:cs="Segoe UI"/>
          <w:sz w:val="18"/>
          <w:szCs w:val="18"/>
          <w:lang w:val="en-US"/>
        </w:rPr>
      </w:pPr>
      <w:r w:rsidRPr="0031155C">
        <w:rPr>
          <w:rStyle w:val="normaltextrun"/>
          <w:lang w:val="en-US"/>
        </w:rPr>
        <w:t xml:space="preserve">A </w:t>
      </w:r>
      <w:r>
        <w:rPr>
          <w:rStyle w:val="normaltextrun"/>
          <w:lang w:val="en-US"/>
        </w:rPr>
        <w:t>host</w:t>
      </w:r>
      <w:r w:rsidRPr="0031155C">
        <w:rPr>
          <w:rStyle w:val="normaltextrun"/>
          <w:lang w:val="en-US"/>
        </w:rPr>
        <w:t> is required to submit a </w:t>
      </w:r>
      <w:r>
        <w:rPr>
          <w:rStyle w:val="normaltextrun"/>
          <w:lang w:val="en-US"/>
        </w:rPr>
        <w:t>username, first name, last name and email.</w:t>
      </w:r>
    </w:p>
    <w:p w14:paraId="25BB3C90" w14:textId="1B0F1B22" w:rsidR="00483FBD" w:rsidRPr="001A78D7" w:rsidRDefault="00483FBD" w:rsidP="002772F2">
      <w:pPr>
        <w:pStyle w:val="ListParagraph"/>
        <w:numPr>
          <w:ilvl w:val="0"/>
          <w:numId w:val="5"/>
        </w:numPr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A host must be able to log out of the system.</w:t>
      </w:r>
    </w:p>
    <w:p w14:paraId="3529FF8D" w14:textId="77777777" w:rsidR="00FE677C" w:rsidRPr="001A78D7" w:rsidRDefault="00FE677C" w:rsidP="002772F2">
      <w:pPr>
        <w:pStyle w:val="ListParagraph"/>
        <w:numPr>
          <w:ilvl w:val="0"/>
          <w:numId w:val="5"/>
        </w:numPr>
        <w:rPr>
          <w:rFonts w:ascii="Segoe UI" w:hAnsi="Segoe UI" w:cs="Segoe UI"/>
          <w:sz w:val="18"/>
          <w:szCs w:val="18"/>
          <w:lang w:val="en-US"/>
        </w:rPr>
      </w:pPr>
      <w:r w:rsidRPr="00FE677C">
        <w:rPr>
          <w:rStyle w:val="normaltextrun"/>
          <w:lang w:val="en-US"/>
        </w:rPr>
        <w:t>A host must be able to have a picture on his profile.</w:t>
      </w:r>
      <w:r w:rsidRPr="001A78D7">
        <w:rPr>
          <w:rStyle w:val="eop"/>
          <w:lang w:val="en-US"/>
        </w:rPr>
        <w:t> </w:t>
      </w:r>
    </w:p>
    <w:p w14:paraId="7EFA3F1B" w14:textId="77777777" w:rsidR="00FE677C" w:rsidRPr="001A78D7" w:rsidRDefault="00FE677C" w:rsidP="002772F2">
      <w:pPr>
        <w:pStyle w:val="ListParagraph"/>
        <w:numPr>
          <w:ilvl w:val="0"/>
          <w:numId w:val="5"/>
        </w:numPr>
        <w:rPr>
          <w:rFonts w:ascii="Segoe UI" w:hAnsi="Segoe UI" w:cs="Segoe UI"/>
          <w:sz w:val="18"/>
          <w:szCs w:val="18"/>
          <w:lang w:val="en-US"/>
        </w:rPr>
      </w:pPr>
      <w:r w:rsidRPr="00FE677C">
        <w:rPr>
          <w:rStyle w:val="normaltextrun"/>
          <w:lang w:val="en-US"/>
        </w:rPr>
        <w:t>A host must not have the ability to edit the attendance logs.</w:t>
      </w:r>
      <w:r w:rsidRPr="001A78D7">
        <w:rPr>
          <w:rStyle w:val="eop"/>
          <w:lang w:val="en-US"/>
        </w:rPr>
        <w:t> </w:t>
      </w:r>
    </w:p>
    <w:p w14:paraId="6153EBDD" w14:textId="570928C1" w:rsidR="00FE677C" w:rsidRPr="003075CA" w:rsidRDefault="00FE677C" w:rsidP="002772F2">
      <w:pPr>
        <w:pStyle w:val="ListParagraph"/>
        <w:numPr>
          <w:ilvl w:val="0"/>
          <w:numId w:val="5"/>
        </w:numPr>
        <w:rPr>
          <w:rStyle w:val="normaltextrun"/>
          <w:rFonts w:ascii="Segoe UI" w:hAnsi="Segoe UI" w:cs="Segoe UI"/>
          <w:sz w:val="18"/>
          <w:szCs w:val="18"/>
          <w:lang w:val="en-US"/>
        </w:rPr>
      </w:pPr>
      <w:r w:rsidRPr="00FE677C">
        <w:rPr>
          <w:rStyle w:val="normaltextrun"/>
          <w:lang w:val="en-US"/>
        </w:rPr>
        <w:t>A host must be able to request</w:t>
      </w:r>
      <w:r w:rsidR="001A78D7">
        <w:rPr>
          <w:rStyle w:val="normaltextrun"/>
          <w:lang w:val="en-US"/>
        </w:rPr>
        <w:t xml:space="preserve">/ </w:t>
      </w:r>
      <w:r w:rsidRPr="00FE677C">
        <w:rPr>
          <w:rStyle w:val="normaltextrun"/>
          <w:lang w:val="en-US"/>
        </w:rPr>
        <w:t>order an RFID reader.</w:t>
      </w:r>
    </w:p>
    <w:p w14:paraId="2C410E73" w14:textId="15ED653F" w:rsidR="003075CA" w:rsidRPr="003075CA" w:rsidRDefault="003075CA" w:rsidP="002772F2">
      <w:pPr>
        <w:pStyle w:val="ListParagraph"/>
        <w:numPr>
          <w:ilvl w:val="0"/>
          <w:numId w:val="5"/>
        </w:numPr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A host must be able to generate a customizable attendance report.</w:t>
      </w:r>
    </w:p>
    <w:p w14:paraId="5ACB9271" w14:textId="134A8D40" w:rsidR="00FE677C" w:rsidRDefault="003075CA" w:rsidP="00FE677C">
      <w:pPr>
        <w:pStyle w:val="Heading3"/>
        <w:rPr>
          <w:lang w:val="en-US"/>
        </w:rPr>
      </w:pPr>
      <w:bookmarkStart w:id="16" w:name="_Toc473633143"/>
      <w:r>
        <w:rPr>
          <w:lang w:val="en-US"/>
        </w:rPr>
        <w:t>Appointment</w:t>
      </w:r>
      <w:bookmarkEnd w:id="16"/>
    </w:p>
    <w:p w14:paraId="64BD4D69" w14:textId="731A7553" w:rsidR="003075CA" w:rsidRPr="00BF38B8" w:rsidRDefault="003075CA" w:rsidP="002772F2">
      <w:pPr>
        <w:pStyle w:val="ListParagraph"/>
        <w:numPr>
          <w:ilvl w:val="0"/>
          <w:numId w:val="6"/>
        </w:numPr>
        <w:rPr>
          <w:rStyle w:val="eop"/>
          <w:rFonts w:ascii="Segoe UI" w:hAnsi="Segoe UI" w:cs="Segoe UI"/>
          <w:sz w:val="12"/>
          <w:szCs w:val="12"/>
          <w:lang w:val="en-US" w:eastAsia="nb-NO"/>
        </w:rPr>
      </w:pPr>
      <w:r w:rsidRPr="00BF38B8">
        <w:rPr>
          <w:rStyle w:val="normaltextrun"/>
          <w:lang w:val="en-US"/>
        </w:rPr>
        <w:t>An appointment</w:t>
      </w:r>
      <w:r w:rsidRPr="00BF38B8">
        <w:rPr>
          <w:rStyle w:val="apple-converted-space"/>
          <w:lang w:val="en-US"/>
        </w:rPr>
        <w:t> </w:t>
      </w:r>
      <w:proofErr w:type="gramStart"/>
      <w:r w:rsidRPr="00BF38B8">
        <w:rPr>
          <w:rStyle w:val="normaltextrun"/>
          <w:lang w:val="en-US"/>
        </w:rPr>
        <w:t>must</w:t>
      </w:r>
      <w:r w:rsidRPr="00BF38B8">
        <w:rPr>
          <w:rStyle w:val="apple-converted-space"/>
          <w:lang w:val="en-US"/>
        </w:rPr>
        <w:t xml:space="preserve"> be </w:t>
      </w:r>
      <w:r w:rsidRPr="00BF38B8">
        <w:rPr>
          <w:rStyle w:val="normaltextrun"/>
          <w:lang w:val="en-US"/>
        </w:rPr>
        <w:t>created</w:t>
      </w:r>
      <w:proofErr w:type="gramEnd"/>
      <w:r w:rsidRPr="00BF38B8">
        <w:rPr>
          <w:rStyle w:val="normaltextrun"/>
          <w:lang w:val="en-US"/>
        </w:rPr>
        <w:t xml:space="preserve"> with a name, location, date,</w:t>
      </w:r>
      <w:r w:rsidRPr="00BF38B8">
        <w:rPr>
          <w:rStyle w:val="apple-converted-space"/>
          <w:lang w:val="en-US"/>
        </w:rPr>
        <w:t> </w:t>
      </w:r>
      <w:r w:rsidRPr="00BF38B8">
        <w:rPr>
          <w:rStyle w:val="normaltextrun"/>
          <w:lang w:val="en-US"/>
        </w:rPr>
        <w:t>duration and the</w:t>
      </w:r>
      <w:r w:rsidRPr="00BF38B8">
        <w:rPr>
          <w:rStyle w:val="apple-converted-space"/>
          <w:lang w:val="en-US"/>
        </w:rPr>
        <w:t xml:space="preserve"> name and </w:t>
      </w:r>
      <w:r w:rsidRPr="00BF38B8">
        <w:rPr>
          <w:rStyle w:val="normaltextrun"/>
          <w:lang w:val="en-US"/>
        </w:rPr>
        <w:t>email of the host</w:t>
      </w:r>
      <w:r w:rsidRPr="00BF38B8">
        <w:rPr>
          <w:rStyle w:val="eop"/>
          <w:lang w:val="en-US"/>
        </w:rPr>
        <w:t>.</w:t>
      </w:r>
    </w:p>
    <w:p w14:paraId="09AB6B04" w14:textId="5F24F226" w:rsidR="00BF38B8" w:rsidRPr="00BF38B8" w:rsidRDefault="00BF38B8" w:rsidP="002772F2">
      <w:pPr>
        <w:pStyle w:val="ListParagraph"/>
        <w:numPr>
          <w:ilvl w:val="0"/>
          <w:numId w:val="6"/>
        </w:numPr>
        <w:rPr>
          <w:rStyle w:val="eop"/>
          <w:rFonts w:ascii="Segoe UI" w:hAnsi="Segoe UI" w:cs="Segoe UI"/>
          <w:sz w:val="12"/>
          <w:szCs w:val="12"/>
          <w:lang w:val="en-US" w:eastAsia="nb-NO"/>
        </w:rPr>
      </w:pPr>
      <w:r w:rsidRPr="00BF38B8">
        <w:rPr>
          <w:rStyle w:val="eop"/>
          <w:lang w:val="en-US"/>
        </w:rPr>
        <w:t xml:space="preserve">It must be possible to define an appointment to be a single event or a series of events. </w:t>
      </w:r>
    </w:p>
    <w:p w14:paraId="3146E4E1" w14:textId="387F60A5" w:rsidR="003075CA" w:rsidRPr="00BF38B8" w:rsidRDefault="003075CA" w:rsidP="00BF38B8">
      <w:pPr>
        <w:pStyle w:val="ListParagraph"/>
        <w:rPr>
          <w:rStyle w:val="eop"/>
          <w:rFonts w:ascii="Segoe UI" w:hAnsi="Segoe UI" w:cs="Segoe UI"/>
          <w:szCs w:val="24"/>
          <w:lang w:val="en-US" w:eastAsia="nb-NO"/>
        </w:rPr>
      </w:pPr>
    </w:p>
    <w:p w14:paraId="5913F2C7" w14:textId="60B8C951" w:rsidR="003075CA" w:rsidRDefault="00220115" w:rsidP="003075CA">
      <w:pPr>
        <w:pStyle w:val="Heading3"/>
        <w:rPr>
          <w:lang w:val="en-US" w:eastAsia="nb-NO"/>
        </w:rPr>
      </w:pPr>
      <w:bookmarkStart w:id="17" w:name="_Toc473633144"/>
      <w:r>
        <w:rPr>
          <w:lang w:val="en-US" w:eastAsia="nb-NO"/>
        </w:rPr>
        <w:t>Reading Terminal</w:t>
      </w:r>
      <w:bookmarkEnd w:id="17"/>
    </w:p>
    <w:p w14:paraId="6CAABAB3" w14:textId="25FE0725" w:rsidR="0031155C" w:rsidRDefault="00220115" w:rsidP="002772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reading terminal must be composed of an RFID reader and .NET compatible PC.</w:t>
      </w:r>
    </w:p>
    <w:p w14:paraId="11FF1402" w14:textId="3EF0AA8D" w:rsidR="00220115" w:rsidRDefault="00220115" w:rsidP="002772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reading terminal must be able to store registrations locally to a text file as backup.</w:t>
      </w:r>
    </w:p>
    <w:p w14:paraId="31CBC06F" w14:textId="3B5A9B82" w:rsidR="00220115" w:rsidRDefault="00220115" w:rsidP="002772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reading terminal must be able to connect to the internet and communicate with the server.</w:t>
      </w:r>
    </w:p>
    <w:p w14:paraId="1E0C8F9D" w14:textId="1F264D5B" w:rsidR="00220115" w:rsidRPr="00220115" w:rsidRDefault="00220115" w:rsidP="002772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reading terminal must display the validation status on a screen to the attendee.</w:t>
      </w:r>
    </w:p>
    <w:p w14:paraId="11462279" w14:textId="3D3E3CB1" w:rsidR="009F2C53" w:rsidRDefault="002F3AFA" w:rsidP="009F2C53">
      <w:pPr>
        <w:pStyle w:val="Heading2"/>
        <w:rPr>
          <w:lang w:val="en-US"/>
        </w:rPr>
      </w:pPr>
      <w:bookmarkStart w:id="18" w:name="_Toc473633145"/>
      <w:r>
        <w:rPr>
          <w:lang w:val="en-US"/>
        </w:rPr>
        <w:t>Non-F</w:t>
      </w:r>
      <w:r w:rsidR="009F2C53">
        <w:rPr>
          <w:lang w:val="en-US"/>
        </w:rPr>
        <w:t>unctional Requirements</w:t>
      </w:r>
      <w:bookmarkEnd w:id="18"/>
    </w:p>
    <w:p w14:paraId="45C5DB02" w14:textId="6B6D9765" w:rsidR="00220115" w:rsidRDefault="004A37FF" w:rsidP="00220115">
      <w:pPr>
        <w:rPr>
          <w:lang w:val="en-US"/>
        </w:rPr>
      </w:pPr>
      <w:r>
        <w:rPr>
          <w:lang w:val="en-US"/>
        </w:rPr>
        <w:t xml:space="preserve">These requirements </w:t>
      </w:r>
      <w:proofErr w:type="gramStart"/>
      <w:r>
        <w:rPr>
          <w:lang w:val="en-US"/>
        </w:rPr>
        <w:t>are related</w:t>
      </w:r>
      <w:proofErr w:type="gramEnd"/>
      <w:r>
        <w:rPr>
          <w:lang w:val="en-US"/>
        </w:rPr>
        <w:t xml:space="preserve"> to performance and convenience, and are equally subject to testing.</w:t>
      </w:r>
    </w:p>
    <w:p w14:paraId="5780B654" w14:textId="10B180ED" w:rsidR="007126CF" w:rsidRDefault="00220115" w:rsidP="002772F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reading terminal should be responsive enough to process and attendance within </w:t>
      </w:r>
      <w:r w:rsidR="00C529EF">
        <w:rPr>
          <w:lang w:val="en-US"/>
        </w:rPr>
        <w:t>4</w:t>
      </w:r>
      <w:r w:rsidR="007126CF">
        <w:rPr>
          <w:lang w:val="en-US"/>
        </w:rPr>
        <w:t xml:space="preserve"> seconds.</w:t>
      </w:r>
    </w:p>
    <w:p w14:paraId="727638A1" w14:textId="7A93B753" w:rsidR="007126CF" w:rsidRDefault="007126CF" w:rsidP="002772F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sy</w:t>
      </w:r>
      <w:r w:rsidR="00C529EF">
        <w:rPr>
          <w:lang w:val="en-US"/>
        </w:rPr>
        <w:t>stem should have an uptime of 22</w:t>
      </w:r>
      <w:r>
        <w:rPr>
          <w:lang w:val="en-US"/>
        </w:rPr>
        <w:t xml:space="preserve"> hours per day.</w:t>
      </w:r>
    </w:p>
    <w:p w14:paraId="62C522EC" w14:textId="66104216" w:rsidR="00220115" w:rsidRDefault="007126CF" w:rsidP="002772F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GUI should not require the user to have any prior technical experience in order to navigate the system.</w:t>
      </w:r>
      <w:r w:rsidR="00220115">
        <w:rPr>
          <w:lang w:val="en-US"/>
        </w:rPr>
        <w:t xml:space="preserve"> </w:t>
      </w:r>
    </w:p>
    <w:p w14:paraId="5BA4A364" w14:textId="2C9DB6A6" w:rsidR="003C0A9B" w:rsidRPr="00220115" w:rsidRDefault="009A148C" w:rsidP="002772F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database storage should be easily scalable to meet future demands of a dynamic user</w:t>
      </w:r>
      <w:r w:rsidR="00EC5809">
        <w:rPr>
          <w:lang w:val="en-US"/>
        </w:rPr>
        <w:t xml:space="preserve"> </w:t>
      </w:r>
      <w:r>
        <w:rPr>
          <w:lang w:val="en-US"/>
        </w:rPr>
        <w:t>base.</w:t>
      </w:r>
    </w:p>
    <w:p w14:paraId="61C80516" w14:textId="365CFE9B" w:rsidR="00441193" w:rsidRDefault="007126CF" w:rsidP="00441193">
      <w:pPr>
        <w:pStyle w:val="Heading2"/>
        <w:rPr>
          <w:lang w:val="en-US"/>
        </w:rPr>
      </w:pPr>
      <w:bookmarkStart w:id="19" w:name="_Toc473633146"/>
      <w:r>
        <w:rPr>
          <w:lang w:val="en-US"/>
        </w:rPr>
        <w:t xml:space="preserve">Graphical </w:t>
      </w:r>
      <w:r w:rsidR="00441193">
        <w:rPr>
          <w:lang w:val="en-US"/>
        </w:rPr>
        <w:t>User Interface Specification</w:t>
      </w:r>
      <w:bookmarkEnd w:id="19"/>
    </w:p>
    <w:p w14:paraId="7B555D8A" w14:textId="683784B7" w:rsidR="007126CF" w:rsidRDefault="007126CF" w:rsidP="007126CF">
      <w:pPr>
        <w:rPr>
          <w:lang w:val="en-US"/>
        </w:rPr>
      </w:pPr>
      <w:r>
        <w:rPr>
          <w:lang w:val="en-US"/>
        </w:rPr>
        <w:t xml:space="preserve">The </w:t>
      </w:r>
      <w:r w:rsidR="00565703">
        <w:rPr>
          <w:lang w:val="en-US"/>
        </w:rPr>
        <w:t xml:space="preserve">GUI will be a webpage accessed through a browser and is the primary point for users and hosts to interact with the </w:t>
      </w:r>
      <w:proofErr w:type="spellStart"/>
      <w:r w:rsidR="00565703">
        <w:rPr>
          <w:lang w:val="en-US"/>
        </w:rPr>
        <w:t>CheckPoint</w:t>
      </w:r>
      <w:proofErr w:type="spellEnd"/>
      <w:r w:rsidR="00565703">
        <w:rPr>
          <w:lang w:val="en-US"/>
        </w:rPr>
        <w:t xml:space="preserve"> System. All available functions should be self-explanatory and made simple to navigate. </w:t>
      </w:r>
      <w:r w:rsidR="008E6443">
        <w:rPr>
          <w:lang w:val="en-US"/>
        </w:rPr>
        <w:t xml:space="preserve">Included is a set of first drafts for the GUI, found in </w:t>
      </w:r>
      <w:r w:rsidR="008E6443" w:rsidRPr="008E6443">
        <w:rPr>
          <w:i/>
          <w:lang w:val="en-US"/>
        </w:rPr>
        <w:fldChar w:fldCharType="begin"/>
      </w:r>
      <w:r w:rsidR="008E6443" w:rsidRPr="008E6443">
        <w:rPr>
          <w:i/>
          <w:lang w:val="en-US"/>
        </w:rPr>
        <w:instrText xml:space="preserve"> REF _Ref473015619 \h </w:instrText>
      </w:r>
      <w:r w:rsidR="008E6443">
        <w:rPr>
          <w:i/>
          <w:lang w:val="en-US"/>
        </w:rPr>
        <w:instrText xml:space="preserve"> \* MERGEFORMAT </w:instrText>
      </w:r>
      <w:r w:rsidR="008E6443" w:rsidRPr="008E6443">
        <w:rPr>
          <w:i/>
          <w:lang w:val="en-US"/>
        </w:rPr>
      </w:r>
      <w:r w:rsidR="008E6443" w:rsidRPr="008E6443">
        <w:rPr>
          <w:i/>
          <w:lang w:val="en-US"/>
        </w:rPr>
        <w:fldChar w:fldCharType="separate"/>
      </w:r>
      <w:r w:rsidR="00900719" w:rsidRPr="00900719">
        <w:rPr>
          <w:i/>
          <w:lang w:val="en-US"/>
        </w:rPr>
        <w:t xml:space="preserve">Figure </w:t>
      </w:r>
      <w:r w:rsidR="00900719" w:rsidRPr="00900719">
        <w:rPr>
          <w:i/>
          <w:noProof/>
          <w:lang w:val="en-US"/>
        </w:rPr>
        <w:t>3</w:t>
      </w:r>
      <w:r w:rsidR="00900719" w:rsidRPr="00900719">
        <w:rPr>
          <w:i/>
          <w:lang w:val="en-US"/>
        </w:rPr>
        <w:t>: Draft of home page</w:t>
      </w:r>
      <w:r w:rsidR="008E6443" w:rsidRPr="008E6443">
        <w:rPr>
          <w:i/>
          <w:lang w:val="en-US"/>
        </w:rPr>
        <w:fldChar w:fldCharType="end"/>
      </w:r>
      <w:r w:rsidR="008E6443">
        <w:rPr>
          <w:lang w:val="en-US"/>
        </w:rPr>
        <w:t xml:space="preserve">, </w:t>
      </w:r>
      <w:r w:rsidR="008E6443" w:rsidRPr="008E6443">
        <w:rPr>
          <w:i/>
          <w:lang w:val="en-US"/>
        </w:rPr>
        <w:fldChar w:fldCharType="begin"/>
      </w:r>
      <w:r w:rsidR="008E6443" w:rsidRPr="008E6443">
        <w:rPr>
          <w:i/>
          <w:lang w:val="en-US"/>
        </w:rPr>
        <w:instrText xml:space="preserve"> REF _Ref473015622 \h </w:instrText>
      </w:r>
      <w:r w:rsidR="008E6443">
        <w:rPr>
          <w:i/>
          <w:lang w:val="en-US"/>
        </w:rPr>
        <w:instrText xml:space="preserve"> \* MERGEFORMAT </w:instrText>
      </w:r>
      <w:r w:rsidR="008E6443" w:rsidRPr="008E6443">
        <w:rPr>
          <w:i/>
          <w:lang w:val="en-US"/>
        </w:rPr>
      </w:r>
      <w:r w:rsidR="008E6443" w:rsidRPr="008E6443">
        <w:rPr>
          <w:i/>
          <w:lang w:val="en-US"/>
        </w:rPr>
        <w:fldChar w:fldCharType="separate"/>
      </w:r>
      <w:r w:rsidR="00900719" w:rsidRPr="00900719">
        <w:rPr>
          <w:i/>
          <w:lang w:val="en-US"/>
        </w:rPr>
        <w:t xml:space="preserve">Figure </w:t>
      </w:r>
      <w:r w:rsidR="00900719" w:rsidRPr="00900719">
        <w:rPr>
          <w:i/>
          <w:noProof/>
          <w:lang w:val="en-US"/>
        </w:rPr>
        <w:t>4</w:t>
      </w:r>
      <w:r w:rsidR="00900719" w:rsidRPr="00900719">
        <w:rPr>
          <w:i/>
          <w:lang w:val="en-US"/>
        </w:rPr>
        <w:t>: Draft of login page</w:t>
      </w:r>
      <w:r w:rsidR="008E6443" w:rsidRPr="008E6443">
        <w:rPr>
          <w:i/>
          <w:lang w:val="en-US"/>
        </w:rPr>
        <w:fldChar w:fldCharType="end"/>
      </w:r>
      <w:r w:rsidR="008E6443">
        <w:rPr>
          <w:lang w:val="en-US"/>
        </w:rPr>
        <w:t xml:space="preserve"> and </w:t>
      </w:r>
      <w:r w:rsidR="008E6443" w:rsidRPr="008E6443">
        <w:rPr>
          <w:i/>
          <w:lang w:val="en-US"/>
        </w:rPr>
        <w:fldChar w:fldCharType="begin"/>
      </w:r>
      <w:r w:rsidR="008E6443" w:rsidRPr="008E6443">
        <w:rPr>
          <w:i/>
          <w:lang w:val="en-US"/>
        </w:rPr>
        <w:instrText xml:space="preserve"> REF _Ref473015625 \h </w:instrText>
      </w:r>
      <w:r w:rsidR="008E6443">
        <w:rPr>
          <w:i/>
          <w:lang w:val="en-US"/>
        </w:rPr>
        <w:instrText xml:space="preserve"> \* MERGEFORMAT </w:instrText>
      </w:r>
      <w:r w:rsidR="008E6443" w:rsidRPr="008E6443">
        <w:rPr>
          <w:i/>
          <w:lang w:val="en-US"/>
        </w:rPr>
      </w:r>
      <w:r w:rsidR="008E6443" w:rsidRPr="008E6443">
        <w:rPr>
          <w:i/>
          <w:lang w:val="en-US"/>
        </w:rPr>
        <w:fldChar w:fldCharType="separate"/>
      </w:r>
      <w:r w:rsidR="00900719" w:rsidRPr="00900719">
        <w:rPr>
          <w:i/>
          <w:lang w:val="en-US"/>
        </w:rPr>
        <w:t xml:space="preserve">Figure </w:t>
      </w:r>
      <w:r w:rsidR="00900719" w:rsidRPr="00900719">
        <w:rPr>
          <w:i/>
          <w:noProof/>
          <w:lang w:val="en-US"/>
        </w:rPr>
        <w:t>5</w:t>
      </w:r>
      <w:r w:rsidR="00900719" w:rsidRPr="00900719">
        <w:rPr>
          <w:i/>
          <w:lang w:val="en-US"/>
        </w:rPr>
        <w:t>: Draft of user panel</w:t>
      </w:r>
      <w:r w:rsidR="008E6443" w:rsidRPr="008E6443">
        <w:rPr>
          <w:i/>
          <w:lang w:val="en-US"/>
        </w:rPr>
        <w:fldChar w:fldCharType="end"/>
      </w:r>
      <w:r w:rsidR="008E6443">
        <w:rPr>
          <w:i/>
          <w:lang w:val="en-US"/>
        </w:rPr>
        <w:t>.</w:t>
      </w:r>
    </w:p>
    <w:p w14:paraId="57BBBD7B" w14:textId="77777777" w:rsidR="008E6443" w:rsidRDefault="008E6443" w:rsidP="007126CF">
      <w:pPr>
        <w:rPr>
          <w:lang w:val="en-US"/>
        </w:rPr>
      </w:pPr>
    </w:p>
    <w:p w14:paraId="6F24ED47" w14:textId="77777777" w:rsidR="008E6443" w:rsidRDefault="008E6443" w:rsidP="008E6443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272CE8EC" wp14:editId="6200E771">
            <wp:extent cx="5940425" cy="31718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A81A" w14:textId="5F464D52" w:rsidR="00565703" w:rsidRPr="008E6443" w:rsidRDefault="008E6443" w:rsidP="008E6443">
      <w:pPr>
        <w:pStyle w:val="Caption"/>
        <w:jc w:val="center"/>
        <w:rPr>
          <w:lang w:val="en-US"/>
        </w:rPr>
      </w:pPr>
      <w:bookmarkStart w:id="20" w:name="_Ref473015619"/>
      <w:r w:rsidRPr="008E6443">
        <w:rPr>
          <w:lang w:val="en-US"/>
        </w:rPr>
        <w:t xml:space="preserve">Figure </w:t>
      </w:r>
      <w:r>
        <w:fldChar w:fldCharType="begin"/>
      </w:r>
      <w:r w:rsidRPr="008E6443">
        <w:rPr>
          <w:lang w:val="en-US"/>
        </w:rPr>
        <w:instrText xml:space="preserve"> SEQ Figure \* ARABIC </w:instrText>
      </w:r>
      <w:r>
        <w:fldChar w:fldCharType="separate"/>
      </w:r>
      <w:r w:rsidR="00443E58">
        <w:rPr>
          <w:noProof/>
          <w:lang w:val="en-US"/>
        </w:rPr>
        <w:t>3</w:t>
      </w:r>
      <w:r>
        <w:fldChar w:fldCharType="end"/>
      </w:r>
      <w:r w:rsidRPr="008E6443">
        <w:rPr>
          <w:lang w:val="en-US"/>
        </w:rPr>
        <w:t>: Draft of home page</w:t>
      </w:r>
      <w:bookmarkEnd w:id="20"/>
    </w:p>
    <w:p w14:paraId="5CE14D8D" w14:textId="77777777" w:rsidR="008E6443" w:rsidRDefault="008E6443" w:rsidP="008E6443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5B592145" wp14:editId="43DE2688">
            <wp:extent cx="3629025" cy="4008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77" cy="401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463B" w14:textId="44681E10" w:rsidR="008E6443" w:rsidRPr="008E6443" w:rsidRDefault="008E6443" w:rsidP="008E6443">
      <w:pPr>
        <w:pStyle w:val="Caption"/>
        <w:jc w:val="center"/>
        <w:rPr>
          <w:lang w:val="en-US"/>
        </w:rPr>
      </w:pPr>
      <w:bookmarkStart w:id="21" w:name="_Ref473015622"/>
      <w:r w:rsidRPr="008E6443">
        <w:rPr>
          <w:lang w:val="en-US"/>
        </w:rPr>
        <w:t xml:space="preserve">Figure </w:t>
      </w:r>
      <w:r>
        <w:fldChar w:fldCharType="begin"/>
      </w:r>
      <w:r w:rsidRPr="008E6443">
        <w:rPr>
          <w:lang w:val="en-US"/>
        </w:rPr>
        <w:instrText xml:space="preserve"> SEQ Figure \* ARABIC </w:instrText>
      </w:r>
      <w:r>
        <w:fldChar w:fldCharType="separate"/>
      </w:r>
      <w:r w:rsidR="00443E58">
        <w:rPr>
          <w:noProof/>
          <w:lang w:val="en-US"/>
        </w:rPr>
        <w:t>4</w:t>
      </w:r>
      <w:r>
        <w:fldChar w:fldCharType="end"/>
      </w:r>
      <w:r w:rsidRPr="008E6443">
        <w:rPr>
          <w:lang w:val="en-US"/>
        </w:rPr>
        <w:t>: Draft of login page</w:t>
      </w:r>
      <w:bookmarkEnd w:id="21"/>
    </w:p>
    <w:p w14:paraId="01CC2208" w14:textId="77777777" w:rsidR="008E6443" w:rsidRDefault="008E6443" w:rsidP="008E6443">
      <w:pPr>
        <w:rPr>
          <w:lang w:val="en-US"/>
        </w:rPr>
      </w:pPr>
    </w:p>
    <w:p w14:paraId="6A9355A9" w14:textId="77777777" w:rsidR="008E6443" w:rsidRDefault="008E6443" w:rsidP="008E6443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2E0C1FE1" wp14:editId="20F69188">
            <wp:extent cx="6120985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 pane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52" cy="323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3E23" w14:textId="6C690BD7" w:rsidR="008E6443" w:rsidRPr="00C14EFC" w:rsidRDefault="008E6443" w:rsidP="008E6443">
      <w:pPr>
        <w:pStyle w:val="Caption"/>
        <w:jc w:val="center"/>
        <w:rPr>
          <w:lang w:val="en-US"/>
        </w:rPr>
      </w:pPr>
      <w:bookmarkStart w:id="22" w:name="_Ref473015625"/>
      <w:r w:rsidRPr="00C14EFC">
        <w:rPr>
          <w:lang w:val="en-US"/>
        </w:rPr>
        <w:t xml:space="preserve">Figure </w:t>
      </w:r>
      <w:r>
        <w:fldChar w:fldCharType="begin"/>
      </w:r>
      <w:r w:rsidRPr="00C14EFC">
        <w:rPr>
          <w:lang w:val="en-US"/>
        </w:rPr>
        <w:instrText xml:space="preserve"> SEQ Figure \* ARABIC </w:instrText>
      </w:r>
      <w:r>
        <w:fldChar w:fldCharType="separate"/>
      </w:r>
      <w:r w:rsidR="00443E58">
        <w:rPr>
          <w:noProof/>
          <w:lang w:val="en-US"/>
        </w:rPr>
        <w:t>5</w:t>
      </w:r>
      <w:r>
        <w:fldChar w:fldCharType="end"/>
      </w:r>
      <w:r w:rsidRPr="00C14EFC">
        <w:rPr>
          <w:lang w:val="en-US"/>
        </w:rPr>
        <w:t>: Draft of user panel</w:t>
      </w:r>
      <w:bookmarkEnd w:id="22"/>
    </w:p>
    <w:p w14:paraId="1B8294FE" w14:textId="77777777" w:rsidR="008E6443" w:rsidRDefault="008E6443" w:rsidP="008E6443">
      <w:pPr>
        <w:rPr>
          <w:lang w:val="en-US"/>
        </w:rPr>
      </w:pPr>
    </w:p>
    <w:p w14:paraId="7B9A87E5" w14:textId="77777777" w:rsidR="008E6443" w:rsidRPr="008E6443" w:rsidRDefault="008E6443" w:rsidP="008E6443">
      <w:pPr>
        <w:rPr>
          <w:lang w:val="en-US"/>
        </w:rPr>
      </w:pPr>
    </w:p>
    <w:p w14:paraId="4A3100BC" w14:textId="7967E581" w:rsidR="009F2C53" w:rsidRDefault="0075241D" w:rsidP="00441193">
      <w:pPr>
        <w:pStyle w:val="Heading2"/>
        <w:rPr>
          <w:lang w:val="en-US"/>
        </w:rPr>
      </w:pPr>
      <w:bookmarkStart w:id="23" w:name="_Toc473633147"/>
      <w:r>
        <w:rPr>
          <w:lang w:val="en-US"/>
        </w:rPr>
        <w:t xml:space="preserve">Data Communication </w:t>
      </w:r>
      <w:proofErr w:type="gramStart"/>
      <w:r>
        <w:rPr>
          <w:lang w:val="en-US"/>
        </w:rPr>
        <w:t>Between</w:t>
      </w:r>
      <w:proofErr w:type="gramEnd"/>
      <w:r>
        <w:rPr>
          <w:lang w:val="en-US"/>
        </w:rPr>
        <w:t xml:space="preserve"> M</w:t>
      </w:r>
      <w:r w:rsidR="00997A77">
        <w:rPr>
          <w:lang w:val="en-US"/>
        </w:rPr>
        <w:t>odules</w:t>
      </w:r>
      <w:bookmarkEnd w:id="23"/>
    </w:p>
    <w:p w14:paraId="6F71185D" w14:textId="0E8B7B09" w:rsidR="007E4DE3" w:rsidRPr="007E4DE3" w:rsidRDefault="007E4DE3" w:rsidP="007E4DE3">
      <w:pPr>
        <w:rPr>
          <w:lang w:val="en-US"/>
        </w:rPr>
      </w:pPr>
      <w:r>
        <w:rPr>
          <w:lang w:val="en-US"/>
        </w:rPr>
        <w:t xml:space="preserve">The data communication flow between the different modules in the system </w:t>
      </w:r>
      <w:proofErr w:type="gramStart"/>
      <w:r>
        <w:rPr>
          <w:lang w:val="en-US"/>
        </w:rPr>
        <w:t>is illustrated</w:t>
      </w:r>
      <w:proofErr w:type="gramEnd"/>
      <w:r>
        <w:rPr>
          <w:lang w:val="en-US"/>
        </w:rPr>
        <w:t xml:space="preserve"> in </w:t>
      </w:r>
      <w:r w:rsidRPr="007E4DE3">
        <w:rPr>
          <w:i/>
          <w:lang w:val="en-US"/>
        </w:rPr>
        <w:fldChar w:fldCharType="begin"/>
      </w:r>
      <w:r w:rsidRPr="007E4DE3">
        <w:rPr>
          <w:i/>
          <w:lang w:val="en-US"/>
        </w:rPr>
        <w:instrText xml:space="preserve"> REF _Ref473047682 \h </w:instrText>
      </w:r>
      <w:r>
        <w:rPr>
          <w:i/>
          <w:lang w:val="en-US"/>
        </w:rPr>
        <w:instrText xml:space="preserve"> \* MERGEFORMAT </w:instrText>
      </w:r>
      <w:r w:rsidRPr="007E4DE3">
        <w:rPr>
          <w:i/>
          <w:lang w:val="en-US"/>
        </w:rPr>
      </w:r>
      <w:r w:rsidRPr="007E4DE3">
        <w:rPr>
          <w:i/>
          <w:lang w:val="en-US"/>
        </w:rPr>
        <w:fldChar w:fldCharType="separate"/>
      </w:r>
      <w:r w:rsidR="00900719" w:rsidRPr="00900719">
        <w:rPr>
          <w:i/>
          <w:lang w:val="en-US"/>
        </w:rPr>
        <w:t xml:space="preserve">Figure </w:t>
      </w:r>
      <w:r w:rsidR="00900719" w:rsidRPr="00900719">
        <w:rPr>
          <w:i/>
          <w:noProof/>
          <w:lang w:val="en-US"/>
        </w:rPr>
        <w:t>6</w:t>
      </w:r>
      <w:r w:rsidR="00900719" w:rsidRPr="00900719">
        <w:rPr>
          <w:i/>
          <w:lang w:val="en-US"/>
        </w:rPr>
        <w:t>: Communication between modules</w:t>
      </w:r>
      <w:r w:rsidRPr="007E4DE3">
        <w:rPr>
          <w:i/>
          <w:lang w:val="en-US"/>
        </w:rPr>
        <w:fldChar w:fldCharType="end"/>
      </w:r>
      <w:r>
        <w:rPr>
          <w:i/>
          <w:lang w:val="en-US"/>
        </w:rPr>
        <w:t xml:space="preserve">. </w:t>
      </w:r>
    </w:p>
    <w:p w14:paraId="2A99314F" w14:textId="77777777" w:rsidR="007E4DE3" w:rsidRDefault="007E4DE3" w:rsidP="007E4DE3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5E2D3337" wp14:editId="3E90C48B">
            <wp:extent cx="5940425" cy="38830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ule connection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6029" w14:textId="1ED72868" w:rsidR="008E6443" w:rsidRPr="008E6443" w:rsidRDefault="007E4DE3" w:rsidP="007E4DE3">
      <w:pPr>
        <w:pStyle w:val="Caption"/>
        <w:jc w:val="center"/>
        <w:rPr>
          <w:lang w:val="en-US"/>
        </w:rPr>
      </w:pPr>
      <w:bookmarkStart w:id="24" w:name="_Ref473047682"/>
      <w:proofErr w:type="spellStart"/>
      <w:r>
        <w:t>Figure</w:t>
      </w:r>
      <w:proofErr w:type="spellEnd"/>
      <w:r>
        <w:t xml:space="preserve"> </w:t>
      </w:r>
      <w:fldSimple w:instr=" SEQ Figure \* ARABIC ">
        <w:r w:rsidR="00443E58">
          <w:rPr>
            <w:noProof/>
          </w:rPr>
          <w:t>6</w:t>
        </w:r>
      </w:fldSimple>
      <w:r>
        <w:t xml:space="preserve">: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modules</w:t>
      </w:r>
      <w:bookmarkEnd w:id="24"/>
      <w:proofErr w:type="spellEnd"/>
    </w:p>
    <w:p w14:paraId="71AA552A" w14:textId="7EE8C2E3" w:rsidR="009F2C53" w:rsidRDefault="002D5303" w:rsidP="003114C2">
      <w:pPr>
        <w:pStyle w:val="Heading1"/>
        <w:rPr>
          <w:lang w:val="en-US"/>
        </w:rPr>
      </w:pPr>
      <w:bookmarkStart w:id="25" w:name="_Toc473633148"/>
      <w:r>
        <w:rPr>
          <w:lang w:val="en-US"/>
        </w:rPr>
        <w:lastRenderedPageBreak/>
        <w:t xml:space="preserve">System </w:t>
      </w:r>
      <w:r w:rsidR="002F3AFA">
        <w:rPr>
          <w:lang w:val="en-US"/>
        </w:rPr>
        <w:t>Architecture</w:t>
      </w:r>
      <w:bookmarkEnd w:id="25"/>
    </w:p>
    <w:p w14:paraId="1595E15A" w14:textId="568B8702" w:rsidR="003114C2" w:rsidRDefault="003114C2" w:rsidP="003114C2">
      <w:pPr>
        <w:pStyle w:val="Heading2"/>
        <w:rPr>
          <w:lang w:val="en-US"/>
        </w:rPr>
      </w:pPr>
      <w:bookmarkStart w:id="26" w:name="_Toc473633149"/>
      <w:r>
        <w:rPr>
          <w:lang w:val="en-US"/>
        </w:rPr>
        <w:t>Three-Tier</w:t>
      </w:r>
      <w:r w:rsidR="009D3206">
        <w:rPr>
          <w:lang w:val="en-US"/>
        </w:rPr>
        <w:t xml:space="preserve"> Multi-layer Structure</w:t>
      </w:r>
      <w:bookmarkEnd w:id="26"/>
    </w:p>
    <w:p w14:paraId="67D221DF" w14:textId="286DBD5F" w:rsidR="003114C2" w:rsidRDefault="003114C2" w:rsidP="003114C2">
      <w:pPr>
        <w:pStyle w:val="Heading3"/>
        <w:rPr>
          <w:lang w:val="en-US"/>
        </w:rPr>
      </w:pPr>
      <w:bookmarkStart w:id="27" w:name="_Toc473633150"/>
      <w:r>
        <w:rPr>
          <w:lang w:val="en-US"/>
        </w:rPr>
        <w:t>Presentation Layer</w:t>
      </w:r>
      <w:bookmarkEnd w:id="27"/>
    </w:p>
    <w:p w14:paraId="343339E7" w14:textId="1506B41D" w:rsidR="003114C2" w:rsidRDefault="003114C2" w:rsidP="003114C2">
      <w:pPr>
        <w:pStyle w:val="Heading3"/>
        <w:rPr>
          <w:lang w:val="en-US"/>
        </w:rPr>
      </w:pPr>
      <w:bookmarkStart w:id="28" w:name="_Toc473633151"/>
      <w:r>
        <w:rPr>
          <w:lang w:val="en-US"/>
        </w:rPr>
        <w:t>Business Layer</w:t>
      </w:r>
      <w:bookmarkEnd w:id="28"/>
    </w:p>
    <w:p w14:paraId="57320804" w14:textId="3D3884C4" w:rsidR="003114C2" w:rsidRPr="003114C2" w:rsidRDefault="003114C2" w:rsidP="003114C2">
      <w:pPr>
        <w:pStyle w:val="Heading3"/>
        <w:rPr>
          <w:lang w:val="en-US"/>
        </w:rPr>
      </w:pPr>
      <w:bookmarkStart w:id="29" w:name="_Toc473633152"/>
      <w:r>
        <w:rPr>
          <w:lang w:val="en-US"/>
        </w:rPr>
        <w:t>Data Access Layer</w:t>
      </w:r>
      <w:bookmarkEnd w:id="29"/>
    </w:p>
    <w:p w14:paraId="3261B595" w14:textId="460CE0F4" w:rsidR="003114C2" w:rsidRDefault="008C6BD3" w:rsidP="008C6BD3">
      <w:pPr>
        <w:pStyle w:val="Heading1"/>
        <w:rPr>
          <w:lang w:val="en-US"/>
        </w:rPr>
      </w:pPr>
      <w:bookmarkStart w:id="30" w:name="_Toc473633153"/>
      <w:r>
        <w:rPr>
          <w:lang w:val="en-US"/>
        </w:rPr>
        <w:lastRenderedPageBreak/>
        <w:t>Database</w:t>
      </w:r>
      <w:bookmarkEnd w:id="30"/>
    </w:p>
    <w:p w14:paraId="7D7290E3" w14:textId="78B46051" w:rsidR="00D8219F" w:rsidRPr="002D5303" w:rsidRDefault="008C6BD3" w:rsidP="002D5303">
      <w:pPr>
        <w:pStyle w:val="Heading2"/>
        <w:rPr>
          <w:lang w:val="en-US"/>
        </w:rPr>
      </w:pPr>
      <w:bookmarkStart w:id="31" w:name="_Toc473633154"/>
      <w:r>
        <w:rPr>
          <w:lang w:val="en-US"/>
        </w:rPr>
        <w:t>Model and Description</w:t>
      </w:r>
      <w:bookmarkEnd w:id="31"/>
    </w:p>
    <w:p w14:paraId="2F2D5E42" w14:textId="7DBB1802" w:rsidR="00D8219F" w:rsidRDefault="00D8219F" w:rsidP="00D8219F">
      <w:pPr>
        <w:pStyle w:val="Heading1"/>
        <w:rPr>
          <w:lang w:val="en-US"/>
        </w:rPr>
      </w:pPr>
      <w:bookmarkStart w:id="32" w:name="_Toc473633155"/>
      <w:r>
        <w:rPr>
          <w:lang w:val="en-US"/>
        </w:rPr>
        <w:lastRenderedPageBreak/>
        <w:t>UML</w:t>
      </w:r>
      <w:bookmarkEnd w:id="32"/>
    </w:p>
    <w:p w14:paraId="7A85E550" w14:textId="01C219B1" w:rsidR="00D8219F" w:rsidRDefault="00D8219F" w:rsidP="00D8219F">
      <w:pPr>
        <w:pStyle w:val="Heading2"/>
        <w:rPr>
          <w:lang w:val="en-US"/>
        </w:rPr>
      </w:pPr>
      <w:bookmarkStart w:id="33" w:name="_Ref473036257"/>
      <w:bookmarkStart w:id="34" w:name="_Ref473036261"/>
      <w:bookmarkStart w:id="35" w:name="_Ref473036266"/>
      <w:bookmarkStart w:id="36" w:name="_Toc473633156"/>
      <w:r>
        <w:rPr>
          <w:lang w:val="en-US"/>
        </w:rPr>
        <w:t>Use Case Diagrams</w:t>
      </w:r>
      <w:bookmarkEnd w:id="33"/>
      <w:bookmarkEnd w:id="34"/>
      <w:bookmarkEnd w:id="35"/>
      <w:bookmarkEnd w:id="36"/>
    </w:p>
    <w:p w14:paraId="24879DEC" w14:textId="1CF21A0B" w:rsidR="00D8219F" w:rsidRDefault="00D8219F" w:rsidP="00D8219F">
      <w:pPr>
        <w:pStyle w:val="Heading2"/>
        <w:rPr>
          <w:lang w:val="en-US"/>
        </w:rPr>
      </w:pPr>
      <w:bookmarkStart w:id="37" w:name="_Toc473633157"/>
      <w:r>
        <w:rPr>
          <w:lang w:val="en-US"/>
        </w:rPr>
        <w:t>Sequence Diagrams</w:t>
      </w:r>
      <w:bookmarkEnd w:id="37"/>
    </w:p>
    <w:p w14:paraId="0E603C33" w14:textId="0EDDD43E" w:rsidR="00D8219F" w:rsidRPr="00D8219F" w:rsidRDefault="00D8219F" w:rsidP="00D8219F">
      <w:pPr>
        <w:pStyle w:val="Heading2"/>
        <w:rPr>
          <w:lang w:val="en-US"/>
        </w:rPr>
      </w:pPr>
      <w:bookmarkStart w:id="38" w:name="_Toc473633158"/>
      <w:r>
        <w:rPr>
          <w:lang w:val="en-US"/>
        </w:rPr>
        <w:t>Class Diagrams</w:t>
      </w:r>
      <w:bookmarkEnd w:id="38"/>
    </w:p>
    <w:sectPr w:rsidR="00D8219F" w:rsidRPr="00D8219F" w:rsidSect="00394BF9">
      <w:headerReference w:type="default" r:id="rId16"/>
      <w:pgSz w:w="11906" w:h="16838" w:code="9"/>
      <w:pgMar w:top="1418" w:right="991" w:bottom="1418" w:left="993" w:header="680" w:footer="680" w:gutter="567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D929E" w14:textId="77777777" w:rsidR="00253A1C" w:rsidRDefault="00253A1C">
      <w:r>
        <w:separator/>
      </w:r>
    </w:p>
  </w:endnote>
  <w:endnote w:type="continuationSeparator" w:id="0">
    <w:p w14:paraId="45562234" w14:textId="77777777" w:rsidR="00253A1C" w:rsidRDefault="00253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altName w:val="Gill Sans M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CDEE1" w14:textId="5F6843D8" w:rsidR="00CE2548" w:rsidRDefault="00CE2548" w:rsidP="00F30533">
    <w:pPr>
      <w:pStyle w:val="Footer"/>
      <w:jc w:val="center"/>
    </w:pPr>
    <w:proofErr w:type="spellStart"/>
    <w:r>
      <w:rPr>
        <w:rStyle w:val="PageNumber"/>
      </w:rPr>
      <w:t>CheckPoint</w:t>
    </w:r>
    <w:proofErr w:type="spellEnd"/>
    <w:r>
      <w:rPr>
        <w:rStyle w:val="PageNumber"/>
      </w:rPr>
      <w:t xml:space="preserve"> </w:t>
    </w:r>
    <w:proofErr w:type="spellStart"/>
    <w:r>
      <w:rPr>
        <w:rStyle w:val="PageNumber"/>
      </w:rPr>
      <w:t>Attendance</w:t>
    </w:r>
    <w:proofErr w:type="spellEnd"/>
    <w:r>
      <w:rPr>
        <w:rStyle w:val="PageNumber"/>
      </w:rPr>
      <w:t xml:space="preserve"> System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62EF3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271C8" w14:textId="77777777" w:rsidR="00253A1C" w:rsidRDefault="00253A1C">
      <w:r>
        <w:separator/>
      </w:r>
    </w:p>
  </w:footnote>
  <w:footnote w:type="continuationSeparator" w:id="0">
    <w:p w14:paraId="2D44C115" w14:textId="77777777" w:rsidR="00253A1C" w:rsidRDefault="00253A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A1EFB" w14:textId="4AA70B30" w:rsidR="00CE2548" w:rsidRPr="00471D67" w:rsidRDefault="00CE2548">
    <w:pPr>
      <w:pStyle w:val="Header"/>
      <w:rPr>
        <w:lang w:val="en-US"/>
      </w:rPr>
    </w:pPr>
    <w:r>
      <w:rPr>
        <w:lang w:val="en-US"/>
      </w:rPr>
      <w:t>System Requirements and Design</w:t>
    </w:r>
    <w:r w:rsidRPr="00471D67">
      <w:rPr>
        <w:lang w:val="en-US"/>
      </w:rPr>
      <w:tab/>
    </w:r>
    <w:r>
      <w:rPr>
        <w:lang w:val="en-US"/>
      </w:rPr>
      <w:tab/>
    </w:r>
    <w:r>
      <w:fldChar w:fldCharType="begin"/>
    </w:r>
    <w:r w:rsidRPr="00394BF9">
      <w:rPr>
        <w:lang w:val="en-US"/>
      </w:rPr>
      <w:instrText xml:space="preserve"> STYLEREF  "Heading 1" \n  \* MERGEFORMAT </w:instrText>
    </w:r>
    <w:r>
      <w:fldChar w:fldCharType="separate"/>
    </w:r>
    <w:r w:rsidR="00562EF3" w:rsidRPr="00562EF3">
      <w:rPr>
        <w:b/>
        <w:bCs/>
        <w:noProof/>
        <w:lang w:val="en-US"/>
      </w:rPr>
      <w:t>6</w:t>
    </w:r>
    <w:r>
      <w:fldChar w:fldCharType="end"/>
    </w:r>
    <w:r>
      <w:rPr>
        <w:lang w:val="en-US"/>
      </w:rPr>
      <w:t xml:space="preserve"> </w:t>
    </w:r>
    <w:r>
      <w:fldChar w:fldCharType="begin"/>
    </w:r>
    <w:r w:rsidRPr="00394BF9">
      <w:rPr>
        <w:lang w:val="en-US"/>
      </w:rPr>
      <w:instrText xml:space="preserve"> STYLEREF  "Heading 1"  \* MERGEFORMAT </w:instrText>
    </w:r>
    <w:r>
      <w:fldChar w:fldCharType="separate"/>
    </w:r>
    <w:r w:rsidR="00562EF3">
      <w:rPr>
        <w:noProof/>
        <w:lang w:val="en-US"/>
      </w:rPr>
      <w:t>UML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40863"/>
    <w:multiLevelType w:val="hybridMultilevel"/>
    <w:tmpl w:val="3262561E"/>
    <w:lvl w:ilvl="0" w:tplc="43C42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C34"/>
    <w:multiLevelType w:val="hybridMultilevel"/>
    <w:tmpl w:val="E79A8F2E"/>
    <w:lvl w:ilvl="0" w:tplc="6E5C2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F2EEA"/>
    <w:multiLevelType w:val="hybridMultilevel"/>
    <w:tmpl w:val="281ABF64"/>
    <w:lvl w:ilvl="0" w:tplc="43C42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C69B9"/>
    <w:multiLevelType w:val="hybridMultilevel"/>
    <w:tmpl w:val="590EC6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16835"/>
    <w:multiLevelType w:val="multilevel"/>
    <w:tmpl w:val="E24C20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5" w15:restartNumberingAfterBreak="0">
    <w:nsid w:val="6B0C69A3"/>
    <w:multiLevelType w:val="hybridMultilevel"/>
    <w:tmpl w:val="488ED784"/>
    <w:lvl w:ilvl="0" w:tplc="661CD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F5625"/>
    <w:multiLevelType w:val="hybridMultilevel"/>
    <w:tmpl w:val="3B627800"/>
    <w:lvl w:ilvl="0" w:tplc="87FAF48C">
      <w:start w:val="1"/>
      <w:numFmt w:val="decimalZero"/>
      <w:pStyle w:val="listingnummerert"/>
      <w:lvlText w:val="%1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73D74781"/>
    <w:multiLevelType w:val="hybridMultilevel"/>
    <w:tmpl w:val="A7527B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0A37"/>
    <w:multiLevelType w:val="hybridMultilevel"/>
    <w:tmpl w:val="440E55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E5"/>
    <w:rsid w:val="000122CD"/>
    <w:rsid w:val="00012F93"/>
    <w:rsid w:val="00013146"/>
    <w:rsid w:val="00030020"/>
    <w:rsid w:val="0003193A"/>
    <w:rsid w:val="00040466"/>
    <w:rsid w:val="00040A03"/>
    <w:rsid w:val="00043CB2"/>
    <w:rsid w:val="00053916"/>
    <w:rsid w:val="000567F5"/>
    <w:rsid w:val="000606CC"/>
    <w:rsid w:val="000677E6"/>
    <w:rsid w:val="00074F68"/>
    <w:rsid w:val="0007503D"/>
    <w:rsid w:val="0007770C"/>
    <w:rsid w:val="00091142"/>
    <w:rsid w:val="000976C4"/>
    <w:rsid w:val="00097761"/>
    <w:rsid w:val="000A0C00"/>
    <w:rsid w:val="000A27C4"/>
    <w:rsid w:val="000B7C92"/>
    <w:rsid w:val="000C4734"/>
    <w:rsid w:val="000D22B4"/>
    <w:rsid w:val="000E43CA"/>
    <w:rsid w:val="0010094A"/>
    <w:rsid w:val="00101078"/>
    <w:rsid w:val="001145A8"/>
    <w:rsid w:val="001266A7"/>
    <w:rsid w:val="0013186D"/>
    <w:rsid w:val="00133F93"/>
    <w:rsid w:val="00137EBE"/>
    <w:rsid w:val="00164393"/>
    <w:rsid w:val="00183C53"/>
    <w:rsid w:val="00184FE8"/>
    <w:rsid w:val="001924D5"/>
    <w:rsid w:val="00196334"/>
    <w:rsid w:val="001A4936"/>
    <w:rsid w:val="001A5255"/>
    <w:rsid w:val="001A78D7"/>
    <w:rsid w:val="001B03EC"/>
    <w:rsid w:val="001B176E"/>
    <w:rsid w:val="001C4F6D"/>
    <w:rsid w:val="001C77BB"/>
    <w:rsid w:val="001D0E67"/>
    <w:rsid w:val="001D0EA2"/>
    <w:rsid w:val="001D1EE5"/>
    <w:rsid w:val="001D396C"/>
    <w:rsid w:val="001E30B8"/>
    <w:rsid w:val="001F2364"/>
    <w:rsid w:val="00202D5E"/>
    <w:rsid w:val="002034A0"/>
    <w:rsid w:val="002153BE"/>
    <w:rsid w:val="00220115"/>
    <w:rsid w:val="0023087A"/>
    <w:rsid w:val="0023786D"/>
    <w:rsid w:val="00240F5C"/>
    <w:rsid w:val="00241670"/>
    <w:rsid w:val="00253A1C"/>
    <w:rsid w:val="002768B2"/>
    <w:rsid w:val="002772F2"/>
    <w:rsid w:val="00284C68"/>
    <w:rsid w:val="00287B02"/>
    <w:rsid w:val="002C1768"/>
    <w:rsid w:val="002C52BA"/>
    <w:rsid w:val="002D0AB9"/>
    <w:rsid w:val="002D52B2"/>
    <w:rsid w:val="002D5303"/>
    <w:rsid w:val="002D5335"/>
    <w:rsid w:val="002E00E0"/>
    <w:rsid w:val="002F1DD3"/>
    <w:rsid w:val="002F3AFA"/>
    <w:rsid w:val="003075CA"/>
    <w:rsid w:val="0031057A"/>
    <w:rsid w:val="003114C2"/>
    <w:rsid w:val="0031155C"/>
    <w:rsid w:val="00312E48"/>
    <w:rsid w:val="00313879"/>
    <w:rsid w:val="00322843"/>
    <w:rsid w:val="00325BEC"/>
    <w:rsid w:val="003278C8"/>
    <w:rsid w:val="003307D6"/>
    <w:rsid w:val="0033308F"/>
    <w:rsid w:val="0033521A"/>
    <w:rsid w:val="00341A57"/>
    <w:rsid w:val="0036770B"/>
    <w:rsid w:val="00372E97"/>
    <w:rsid w:val="00394BF9"/>
    <w:rsid w:val="003A15BB"/>
    <w:rsid w:val="003A51CB"/>
    <w:rsid w:val="003B00CC"/>
    <w:rsid w:val="003B5583"/>
    <w:rsid w:val="003B5AA2"/>
    <w:rsid w:val="003C0A9B"/>
    <w:rsid w:val="003D0FA2"/>
    <w:rsid w:val="003E0E48"/>
    <w:rsid w:val="003E7155"/>
    <w:rsid w:val="003F686A"/>
    <w:rsid w:val="003F6E5C"/>
    <w:rsid w:val="003F7645"/>
    <w:rsid w:val="00402D83"/>
    <w:rsid w:val="00404CDC"/>
    <w:rsid w:val="00410947"/>
    <w:rsid w:val="00421714"/>
    <w:rsid w:val="004236D4"/>
    <w:rsid w:val="00433E5D"/>
    <w:rsid w:val="00437E16"/>
    <w:rsid w:val="00440BCD"/>
    <w:rsid w:val="00441193"/>
    <w:rsid w:val="00443016"/>
    <w:rsid w:val="00443E58"/>
    <w:rsid w:val="00452437"/>
    <w:rsid w:val="00454DED"/>
    <w:rsid w:val="00471D67"/>
    <w:rsid w:val="0047725E"/>
    <w:rsid w:val="00483FBD"/>
    <w:rsid w:val="00487810"/>
    <w:rsid w:val="00487C67"/>
    <w:rsid w:val="004A37FF"/>
    <w:rsid w:val="004A50A8"/>
    <w:rsid w:val="004B3D27"/>
    <w:rsid w:val="004D04E5"/>
    <w:rsid w:val="004D4314"/>
    <w:rsid w:val="004D71FC"/>
    <w:rsid w:val="004E00F1"/>
    <w:rsid w:val="004E2981"/>
    <w:rsid w:val="004F2899"/>
    <w:rsid w:val="004F314A"/>
    <w:rsid w:val="004F54C7"/>
    <w:rsid w:val="005137F0"/>
    <w:rsid w:val="0051595B"/>
    <w:rsid w:val="005165E2"/>
    <w:rsid w:val="00516AF0"/>
    <w:rsid w:val="005206CB"/>
    <w:rsid w:val="00531CD7"/>
    <w:rsid w:val="00531DDA"/>
    <w:rsid w:val="0053777A"/>
    <w:rsid w:val="005447B9"/>
    <w:rsid w:val="00555F02"/>
    <w:rsid w:val="00562EF3"/>
    <w:rsid w:val="00565703"/>
    <w:rsid w:val="00575927"/>
    <w:rsid w:val="0057723A"/>
    <w:rsid w:val="005809BC"/>
    <w:rsid w:val="005945B7"/>
    <w:rsid w:val="005B1C15"/>
    <w:rsid w:val="005D555C"/>
    <w:rsid w:val="005D7ED4"/>
    <w:rsid w:val="005E1A22"/>
    <w:rsid w:val="005E564D"/>
    <w:rsid w:val="005E7088"/>
    <w:rsid w:val="00600685"/>
    <w:rsid w:val="0060423A"/>
    <w:rsid w:val="006418CD"/>
    <w:rsid w:val="00643CB1"/>
    <w:rsid w:val="00645D8D"/>
    <w:rsid w:val="00650051"/>
    <w:rsid w:val="00650A26"/>
    <w:rsid w:val="0065634B"/>
    <w:rsid w:val="00664E4D"/>
    <w:rsid w:val="00686071"/>
    <w:rsid w:val="006B0FA1"/>
    <w:rsid w:val="006B115D"/>
    <w:rsid w:val="006B1AFE"/>
    <w:rsid w:val="006B2331"/>
    <w:rsid w:val="006D2433"/>
    <w:rsid w:val="006D5B71"/>
    <w:rsid w:val="006F2232"/>
    <w:rsid w:val="006F7DBF"/>
    <w:rsid w:val="00710F50"/>
    <w:rsid w:val="007126CF"/>
    <w:rsid w:val="00712B1D"/>
    <w:rsid w:val="00713C75"/>
    <w:rsid w:val="00715156"/>
    <w:rsid w:val="00730C64"/>
    <w:rsid w:val="00732613"/>
    <w:rsid w:val="007409F6"/>
    <w:rsid w:val="0075241D"/>
    <w:rsid w:val="00752479"/>
    <w:rsid w:val="00752E55"/>
    <w:rsid w:val="0075480F"/>
    <w:rsid w:val="007708C3"/>
    <w:rsid w:val="0078063D"/>
    <w:rsid w:val="00780713"/>
    <w:rsid w:val="007B0FCA"/>
    <w:rsid w:val="007C4BF0"/>
    <w:rsid w:val="007E4DE3"/>
    <w:rsid w:val="007E4FAB"/>
    <w:rsid w:val="007F502A"/>
    <w:rsid w:val="0080791F"/>
    <w:rsid w:val="0081226D"/>
    <w:rsid w:val="00817739"/>
    <w:rsid w:val="00823BBD"/>
    <w:rsid w:val="0082713A"/>
    <w:rsid w:val="00844289"/>
    <w:rsid w:val="008523A2"/>
    <w:rsid w:val="00860575"/>
    <w:rsid w:val="008839FE"/>
    <w:rsid w:val="00885D73"/>
    <w:rsid w:val="008A4D53"/>
    <w:rsid w:val="008B6F4B"/>
    <w:rsid w:val="008C4D7E"/>
    <w:rsid w:val="008C60BA"/>
    <w:rsid w:val="008C6BD3"/>
    <w:rsid w:val="008E1D05"/>
    <w:rsid w:val="008E570E"/>
    <w:rsid w:val="008E6443"/>
    <w:rsid w:val="008E7348"/>
    <w:rsid w:val="008E797E"/>
    <w:rsid w:val="008F5C11"/>
    <w:rsid w:val="00900719"/>
    <w:rsid w:val="00916AD7"/>
    <w:rsid w:val="00917F0A"/>
    <w:rsid w:val="009238D4"/>
    <w:rsid w:val="00927A23"/>
    <w:rsid w:val="00933735"/>
    <w:rsid w:val="0094211C"/>
    <w:rsid w:val="0095127B"/>
    <w:rsid w:val="00956991"/>
    <w:rsid w:val="00957218"/>
    <w:rsid w:val="00957919"/>
    <w:rsid w:val="009763A1"/>
    <w:rsid w:val="00991C67"/>
    <w:rsid w:val="00997A77"/>
    <w:rsid w:val="009A148C"/>
    <w:rsid w:val="009B093A"/>
    <w:rsid w:val="009B1D9E"/>
    <w:rsid w:val="009C0FCE"/>
    <w:rsid w:val="009D3206"/>
    <w:rsid w:val="009D3729"/>
    <w:rsid w:val="009D78EE"/>
    <w:rsid w:val="009E4389"/>
    <w:rsid w:val="009F2C53"/>
    <w:rsid w:val="00A11401"/>
    <w:rsid w:val="00A12CB5"/>
    <w:rsid w:val="00A14BDE"/>
    <w:rsid w:val="00A36149"/>
    <w:rsid w:val="00A443B7"/>
    <w:rsid w:val="00A52F68"/>
    <w:rsid w:val="00A60245"/>
    <w:rsid w:val="00A624A4"/>
    <w:rsid w:val="00A64AF7"/>
    <w:rsid w:val="00A65017"/>
    <w:rsid w:val="00A7717F"/>
    <w:rsid w:val="00A77581"/>
    <w:rsid w:val="00AA62C5"/>
    <w:rsid w:val="00AB1280"/>
    <w:rsid w:val="00AC0CDE"/>
    <w:rsid w:val="00AC1844"/>
    <w:rsid w:val="00AC7A8A"/>
    <w:rsid w:val="00AD0C66"/>
    <w:rsid w:val="00AD15CC"/>
    <w:rsid w:val="00AE253A"/>
    <w:rsid w:val="00AE378A"/>
    <w:rsid w:val="00AF0BA1"/>
    <w:rsid w:val="00AF1C72"/>
    <w:rsid w:val="00B0590E"/>
    <w:rsid w:val="00B10974"/>
    <w:rsid w:val="00B12FBD"/>
    <w:rsid w:val="00B209DA"/>
    <w:rsid w:val="00B30159"/>
    <w:rsid w:val="00B33F8E"/>
    <w:rsid w:val="00B36E9A"/>
    <w:rsid w:val="00B47979"/>
    <w:rsid w:val="00B66C80"/>
    <w:rsid w:val="00B70FD4"/>
    <w:rsid w:val="00B7742B"/>
    <w:rsid w:val="00B874F6"/>
    <w:rsid w:val="00B91953"/>
    <w:rsid w:val="00B94BD0"/>
    <w:rsid w:val="00B9690E"/>
    <w:rsid w:val="00BA136F"/>
    <w:rsid w:val="00BA3BDA"/>
    <w:rsid w:val="00BC1CC7"/>
    <w:rsid w:val="00BC4FF4"/>
    <w:rsid w:val="00BD3EEF"/>
    <w:rsid w:val="00BD7AD3"/>
    <w:rsid w:val="00BF38B8"/>
    <w:rsid w:val="00BF3A09"/>
    <w:rsid w:val="00BF4DD2"/>
    <w:rsid w:val="00BF659C"/>
    <w:rsid w:val="00BF7944"/>
    <w:rsid w:val="00C02589"/>
    <w:rsid w:val="00C06CB2"/>
    <w:rsid w:val="00C07AB2"/>
    <w:rsid w:val="00C10B17"/>
    <w:rsid w:val="00C114DD"/>
    <w:rsid w:val="00C119AE"/>
    <w:rsid w:val="00C14EFC"/>
    <w:rsid w:val="00C17483"/>
    <w:rsid w:val="00C228FD"/>
    <w:rsid w:val="00C241AA"/>
    <w:rsid w:val="00C3459C"/>
    <w:rsid w:val="00C35F46"/>
    <w:rsid w:val="00C36CE0"/>
    <w:rsid w:val="00C37794"/>
    <w:rsid w:val="00C37CDE"/>
    <w:rsid w:val="00C40618"/>
    <w:rsid w:val="00C47DED"/>
    <w:rsid w:val="00C51B07"/>
    <w:rsid w:val="00C529EF"/>
    <w:rsid w:val="00C53348"/>
    <w:rsid w:val="00C53EAC"/>
    <w:rsid w:val="00C66970"/>
    <w:rsid w:val="00C674EA"/>
    <w:rsid w:val="00C72EC5"/>
    <w:rsid w:val="00C8128E"/>
    <w:rsid w:val="00C857B0"/>
    <w:rsid w:val="00CA1E47"/>
    <w:rsid w:val="00CC1B0B"/>
    <w:rsid w:val="00CC7928"/>
    <w:rsid w:val="00CD381F"/>
    <w:rsid w:val="00CD60AB"/>
    <w:rsid w:val="00CE2548"/>
    <w:rsid w:val="00CE71A9"/>
    <w:rsid w:val="00CF0FDC"/>
    <w:rsid w:val="00CF27B9"/>
    <w:rsid w:val="00CF3C02"/>
    <w:rsid w:val="00CF7EE4"/>
    <w:rsid w:val="00D015D5"/>
    <w:rsid w:val="00D05967"/>
    <w:rsid w:val="00D177ED"/>
    <w:rsid w:val="00D217AA"/>
    <w:rsid w:val="00D34654"/>
    <w:rsid w:val="00D34B5E"/>
    <w:rsid w:val="00D46AFD"/>
    <w:rsid w:val="00D70008"/>
    <w:rsid w:val="00D72A5D"/>
    <w:rsid w:val="00D8219F"/>
    <w:rsid w:val="00D920D7"/>
    <w:rsid w:val="00D940FC"/>
    <w:rsid w:val="00D9478F"/>
    <w:rsid w:val="00DA3943"/>
    <w:rsid w:val="00DA7C81"/>
    <w:rsid w:val="00DC4810"/>
    <w:rsid w:val="00DE2007"/>
    <w:rsid w:val="00DE4D4E"/>
    <w:rsid w:val="00DE5E53"/>
    <w:rsid w:val="00DE64D4"/>
    <w:rsid w:val="00E00517"/>
    <w:rsid w:val="00E01B61"/>
    <w:rsid w:val="00E02A0C"/>
    <w:rsid w:val="00E125B9"/>
    <w:rsid w:val="00E20AC1"/>
    <w:rsid w:val="00E2110D"/>
    <w:rsid w:val="00E21326"/>
    <w:rsid w:val="00E21DE9"/>
    <w:rsid w:val="00E305A1"/>
    <w:rsid w:val="00E337A5"/>
    <w:rsid w:val="00E416CD"/>
    <w:rsid w:val="00E42F89"/>
    <w:rsid w:val="00E45DE7"/>
    <w:rsid w:val="00E868D9"/>
    <w:rsid w:val="00E9075C"/>
    <w:rsid w:val="00E911B9"/>
    <w:rsid w:val="00E962B3"/>
    <w:rsid w:val="00EC0B99"/>
    <w:rsid w:val="00EC16A6"/>
    <w:rsid w:val="00EC2956"/>
    <w:rsid w:val="00EC5809"/>
    <w:rsid w:val="00EC704B"/>
    <w:rsid w:val="00ED507A"/>
    <w:rsid w:val="00EF0E58"/>
    <w:rsid w:val="00EF10DC"/>
    <w:rsid w:val="00EF6BC2"/>
    <w:rsid w:val="00F0659A"/>
    <w:rsid w:val="00F15A73"/>
    <w:rsid w:val="00F303D2"/>
    <w:rsid w:val="00F30533"/>
    <w:rsid w:val="00F60EC7"/>
    <w:rsid w:val="00F711B3"/>
    <w:rsid w:val="00F741C6"/>
    <w:rsid w:val="00F854A4"/>
    <w:rsid w:val="00F9051D"/>
    <w:rsid w:val="00F92264"/>
    <w:rsid w:val="00FA3377"/>
    <w:rsid w:val="00FC41D9"/>
    <w:rsid w:val="00FD2147"/>
    <w:rsid w:val="00FE677C"/>
    <w:rsid w:val="1C4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D464D5"/>
  <w15:docId w15:val="{279AFCAF-2D1A-4401-9734-25694265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9F6"/>
    <w:pPr>
      <w:overflowPunct w:val="0"/>
      <w:autoSpaceDE w:val="0"/>
      <w:autoSpaceDN w:val="0"/>
      <w:adjustRightInd w:val="0"/>
      <w:spacing w:before="120" w:after="6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634B"/>
    <w:pPr>
      <w:keepNext/>
      <w:keepLines/>
      <w:pageBreakBefore/>
      <w:numPr>
        <w:numId w:val="1"/>
      </w:numPr>
      <w:spacing w:after="120"/>
      <w:outlineLvl w:val="0"/>
    </w:pPr>
    <w:rPr>
      <w:rFonts w:ascii="Arial" w:hAnsi="Arial"/>
      <w:b/>
      <w:cap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10F50"/>
    <w:pPr>
      <w:keepNext/>
      <w:keepLines/>
      <w:numPr>
        <w:ilvl w:val="1"/>
        <w:numId w:val="1"/>
      </w:numPr>
      <w:tabs>
        <w:tab w:val="clear" w:pos="576"/>
        <w:tab w:val="left" w:pos="624"/>
      </w:tabs>
      <w:spacing w:before="360" w:after="120"/>
      <w:ind w:left="624" w:hanging="624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5634B"/>
    <w:pPr>
      <w:keepNext/>
      <w:keepLines/>
      <w:numPr>
        <w:ilvl w:val="2"/>
        <w:numId w:val="1"/>
      </w:numPr>
      <w:spacing w:before="360" w:after="120"/>
      <w:outlineLvl w:val="2"/>
    </w:pPr>
    <w:rPr>
      <w:rFonts w:ascii="Arial" w:hAnsi="Arial"/>
      <w:sz w:val="28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5634B"/>
    <w:pPr>
      <w:numPr>
        <w:ilvl w:val="3"/>
      </w:numPr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5634B"/>
    <w:pPr>
      <w:numPr>
        <w:ilvl w:val="4"/>
        <w:numId w:val="1"/>
      </w:numPr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5634B"/>
    <w:pPr>
      <w:numPr>
        <w:ilvl w:val="5"/>
        <w:numId w:val="1"/>
      </w:numPr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5634B"/>
    <w:pPr>
      <w:numPr>
        <w:ilvl w:val="6"/>
        <w:numId w:val="1"/>
      </w:numPr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5634B"/>
    <w:pPr>
      <w:numPr>
        <w:ilvl w:val="7"/>
        <w:numId w:val="1"/>
      </w:numPr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5634B"/>
    <w:pPr>
      <w:numPr>
        <w:ilvl w:val="8"/>
        <w:numId w:val="1"/>
      </w:numPr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B382A"/>
    <w:rPr>
      <w:rFonts w:ascii="Arial" w:hAnsi="Arial"/>
      <w:b/>
      <w:caps/>
      <w:sz w:val="32"/>
      <w:lang w:eastAsia="en-US"/>
    </w:rPr>
  </w:style>
  <w:style w:type="character" w:customStyle="1" w:styleId="Heading2Char">
    <w:name w:val="Heading 2 Char"/>
    <w:link w:val="Heading2"/>
    <w:uiPriority w:val="99"/>
    <w:rsid w:val="00710F50"/>
    <w:rPr>
      <w:rFonts w:ascii="Arial" w:hAnsi="Arial"/>
      <w:b/>
      <w:sz w:val="28"/>
      <w:lang w:eastAsia="en-US"/>
    </w:rPr>
  </w:style>
  <w:style w:type="character" w:customStyle="1" w:styleId="Heading3Char">
    <w:name w:val="Heading 3 Char"/>
    <w:link w:val="Heading3"/>
    <w:uiPriority w:val="99"/>
    <w:rsid w:val="000B382A"/>
    <w:rPr>
      <w:rFonts w:ascii="Arial" w:hAnsi="Arial"/>
      <w:sz w:val="28"/>
      <w:lang w:eastAsia="en-US"/>
    </w:rPr>
  </w:style>
  <w:style w:type="character" w:customStyle="1" w:styleId="Heading4Char">
    <w:name w:val="Heading 4 Char"/>
    <w:link w:val="Heading4"/>
    <w:uiPriority w:val="99"/>
    <w:rsid w:val="000B382A"/>
    <w:rPr>
      <w:rFonts w:ascii="Arial" w:hAnsi="Arial"/>
      <w:b/>
      <w:sz w:val="24"/>
      <w:lang w:eastAsia="en-US"/>
    </w:rPr>
  </w:style>
  <w:style w:type="character" w:customStyle="1" w:styleId="Heading5Char">
    <w:name w:val="Heading 5 Char"/>
    <w:link w:val="Heading5"/>
    <w:uiPriority w:val="99"/>
    <w:rsid w:val="000B382A"/>
    <w:rPr>
      <w:rFonts w:ascii="Arial" w:hAnsi="Arial"/>
      <w:sz w:val="22"/>
      <w:lang w:eastAsia="en-US"/>
    </w:rPr>
  </w:style>
  <w:style w:type="character" w:customStyle="1" w:styleId="Heading6Char">
    <w:name w:val="Heading 6 Char"/>
    <w:link w:val="Heading6"/>
    <w:uiPriority w:val="99"/>
    <w:rsid w:val="000B382A"/>
    <w:rPr>
      <w:rFonts w:ascii="Arial" w:hAnsi="Arial"/>
      <w:i/>
      <w:sz w:val="22"/>
      <w:lang w:eastAsia="en-US"/>
    </w:rPr>
  </w:style>
  <w:style w:type="character" w:customStyle="1" w:styleId="Heading7Char">
    <w:name w:val="Heading 7 Char"/>
    <w:link w:val="Heading7"/>
    <w:uiPriority w:val="99"/>
    <w:rsid w:val="000B382A"/>
    <w:rPr>
      <w:rFonts w:ascii="Arial" w:hAnsi="Arial"/>
      <w:lang w:eastAsia="en-US"/>
    </w:rPr>
  </w:style>
  <w:style w:type="character" w:customStyle="1" w:styleId="Heading8Char">
    <w:name w:val="Heading 8 Char"/>
    <w:link w:val="Heading8"/>
    <w:uiPriority w:val="99"/>
    <w:rsid w:val="000B382A"/>
    <w:rPr>
      <w:rFonts w:ascii="Arial" w:hAnsi="Arial"/>
      <w:i/>
      <w:lang w:eastAsia="en-US"/>
    </w:rPr>
  </w:style>
  <w:style w:type="character" w:customStyle="1" w:styleId="Heading9Char">
    <w:name w:val="Heading 9 Char"/>
    <w:link w:val="Heading9"/>
    <w:uiPriority w:val="99"/>
    <w:rsid w:val="000B382A"/>
    <w:rPr>
      <w:rFonts w:ascii="Arial" w:hAnsi="Arial"/>
      <w:i/>
      <w:sz w:val="18"/>
      <w:lang w:eastAsia="en-US"/>
    </w:rPr>
  </w:style>
  <w:style w:type="paragraph" w:customStyle="1" w:styleId="listingnummerert">
    <w:name w:val="listing_nummerert"/>
    <w:basedOn w:val="listing"/>
    <w:uiPriority w:val="99"/>
    <w:rsid w:val="0065634B"/>
    <w:pPr>
      <w:numPr>
        <w:numId w:val="2"/>
      </w:numPr>
    </w:pPr>
  </w:style>
  <w:style w:type="paragraph" w:styleId="Caption">
    <w:name w:val="caption"/>
    <w:aliases w:val="Figurtekst"/>
    <w:basedOn w:val="Normal"/>
    <w:next w:val="Normal"/>
    <w:uiPriority w:val="99"/>
    <w:qFormat/>
    <w:rsid w:val="00A14BDE"/>
    <w:pPr>
      <w:tabs>
        <w:tab w:val="center" w:pos="4111"/>
        <w:tab w:val="right" w:pos="8789"/>
      </w:tabs>
      <w:spacing w:after="120"/>
    </w:pPr>
    <w:rPr>
      <w:rFonts w:ascii="Arial" w:hAnsi="Arial"/>
      <w:sz w:val="20"/>
    </w:rPr>
  </w:style>
  <w:style w:type="paragraph" w:styleId="Footer">
    <w:name w:val="footer"/>
    <w:basedOn w:val="Normal"/>
    <w:next w:val="Normal"/>
    <w:link w:val="FooterChar"/>
    <w:uiPriority w:val="99"/>
    <w:rsid w:val="0065634B"/>
    <w:pPr>
      <w:pBdr>
        <w:top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FooterChar">
    <w:name w:val="Footer Char"/>
    <w:link w:val="Footer"/>
    <w:uiPriority w:val="99"/>
    <w:semiHidden/>
    <w:rsid w:val="000B382A"/>
    <w:rPr>
      <w:sz w:val="24"/>
      <w:szCs w:val="20"/>
      <w:lang w:val="nb-NO"/>
    </w:rPr>
  </w:style>
  <w:style w:type="paragraph" w:customStyle="1" w:styleId="listing">
    <w:name w:val="listing"/>
    <w:basedOn w:val="Normal"/>
    <w:uiPriority w:val="99"/>
    <w:rsid w:val="0065634B"/>
    <w:pPr>
      <w:spacing w:before="0"/>
      <w:ind w:left="851"/>
    </w:pPr>
    <w:rPr>
      <w:rFonts w:ascii="Courier" w:hAnsi="Courier"/>
      <w:noProof/>
      <w:sz w:val="20"/>
    </w:rPr>
  </w:style>
  <w:style w:type="paragraph" w:styleId="TOC1">
    <w:name w:val="toc 1"/>
    <w:basedOn w:val="Normal"/>
    <w:next w:val="Normal"/>
    <w:uiPriority w:val="39"/>
    <w:rsid w:val="0065634B"/>
    <w:pPr>
      <w:tabs>
        <w:tab w:val="left" w:pos="284"/>
        <w:tab w:val="right" w:leader="dot" w:pos="8788"/>
      </w:tabs>
      <w:spacing w:after="120"/>
    </w:pPr>
    <w:rPr>
      <w:b/>
      <w:szCs w:val="24"/>
    </w:rPr>
  </w:style>
  <w:style w:type="paragraph" w:styleId="TOC2">
    <w:name w:val="toc 2"/>
    <w:basedOn w:val="TOC1"/>
    <w:next w:val="Normal"/>
    <w:uiPriority w:val="39"/>
    <w:rsid w:val="0065634B"/>
    <w:pPr>
      <w:tabs>
        <w:tab w:val="clear" w:pos="284"/>
        <w:tab w:val="left" w:pos="567"/>
      </w:tabs>
      <w:spacing w:before="0" w:after="0"/>
      <w:ind w:left="245"/>
    </w:pPr>
    <w:rPr>
      <w:sz w:val="20"/>
      <w:szCs w:val="22"/>
    </w:rPr>
  </w:style>
  <w:style w:type="paragraph" w:styleId="TOC3">
    <w:name w:val="toc 3"/>
    <w:basedOn w:val="TOC2"/>
    <w:next w:val="Normal"/>
    <w:uiPriority w:val="39"/>
    <w:rsid w:val="0065634B"/>
    <w:pPr>
      <w:tabs>
        <w:tab w:val="left" w:pos="992"/>
      </w:tabs>
      <w:ind w:left="488"/>
    </w:pPr>
    <w:rPr>
      <w:i/>
      <w:szCs w:val="20"/>
    </w:rPr>
  </w:style>
  <w:style w:type="paragraph" w:customStyle="1" w:styleId="Ligninger">
    <w:name w:val="Ligninger"/>
    <w:basedOn w:val="Normal"/>
    <w:next w:val="Normal"/>
    <w:uiPriority w:val="99"/>
    <w:semiHidden/>
    <w:rsid w:val="0065634B"/>
    <w:pPr>
      <w:tabs>
        <w:tab w:val="center" w:pos="4395"/>
        <w:tab w:val="right" w:pos="8789"/>
      </w:tabs>
      <w:spacing w:after="120"/>
    </w:pPr>
  </w:style>
  <w:style w:type="paragraph" w:styleId="Header">
    <w:name w:val="header"/>
    <w:basedOn w:val="Normal"/>
    <w:next w:val="Normal"/>
    <w:link w:val="HeaderChar"/>
    <w:uiPriority w:val="99"/>
    <w:rsid w:val="0065634B"/>
    <w:pPr>
      <w:pBdr>
        <w:bottom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semiHidden/>
    <w:rsid w:val="000B382A"/>
    <w:rPr>
      <w:sz w:val="24"/>
      <w:szCs w:val="20"/>
      <w:lang w:val="nb-NO"/>
    </w:rPr>
  </w:style>
  <w:style w:type="paragraph" w:customStyle="1" w:styleId="sitat">
    <w:name w:val="sitat"/>
    <w:basedOn w:val="Normal"/>
    <w:uiPriority w:val="99"/>
    <w:rsid w:val="0065634B"/>
    <w:pPr>
      <w:tabs>
        <w:tab w:val="center" w:pos="4678"/>
        <w:tab w:val="right" w:pos="9356"/>
      </w:tabs>
      <w:spacing w:after="120"/>
      <w:ind w:left="720"/>
    </w:pPr>
    <w:rPr>
      <w:i/>
      <w:sz w:val="22"/>
    </w:rPr>
  </w:style>
  <w:style w:type="paragraph" w:customStyle="1" w:styleId="HiT">
    <w:name w:val="HiT"/>
    <w:basedOn w:val="Normal"/>
    <w:next w:val="Normal"/>
    <w:uiPriority w:val="99"/>
    <w:semiHidden/>
    <w:rsid w:val="0065634B"/>
    <w:pPr>
      <w:keepNext/>
      <w:spacing w:before="80" w:after="0"/>
    </w:pPr>
    <w:rPr>
      <w:rFonts w:ascii="GillSans" w:hAnsi="GillSans"/>
      <w:b/>
      <w:kern w:val="24"/>
      <w:sz w:val="32"/>
    </w:rPr>
  </w:style>
  <w:style w:type="paragraph" w:styleId="MacroText">
    <w:name w:val="macro"/>
    <w:link w:val="MacroTextChar"/>
    <w:uiPriority w:val="99"/>
    <w:semiHidden/>
    <w:rsid w:val="006563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0B382A"/>
    <w:rPr>
      <w:rFonts w:ascii="Courier New" w:hAnsi="Courier New" w:cs="Courier New"/>
      <w:sz w:val="20"/>
      <w:szCs w:val="20"/>
      <w:lang w:val="nb-NO"/>
    </w:rPr>
  </w:style>
  <w:style w:type="paragraph" w:styleId="TOC5">
    <w:name w:val="toc 5"/>
    <w:basedOn w:val="Normal"/>
    <w:next w:val="Normal"/>
    <w:uiPriority w:val="99"/>
    <w:semiHidden/>
    <w:rsid w:val="0065634B"/>
    <w:pPr>
      <w:tabs>
        <w:tab w:val="right" w:leader="dot" w:pos="8788"/>
      </w:tabs>
      <w:ind w:left="720"/>
    </w:pPr>
    <w:rPr>
      <w:sz w:val="18"/>
    </w:rPr>
  </w:style>
  <w:style w:type="paragraph" w:styleId="TOC6">
    <w:name w:val="toc 6"/>
    <w:basedOn w:val="Normal"/>
    <w:next w:val="Normal"/>
    <w:uiPriority w:val="99"/>
    <w:semiHidden/>
    <w:rsid w:val="0065634B"/>
    <w:pPr>
      <w:tabs>
        <w:tab w:val="right" w:leader="dot" w:pos="8788"/>
      </w:tabs>
      <w:ind w:left="960"/>
    </w:pPr>
    <w:rPr>
      <w:sz w:val="18"/>
    </w:rPr>
  </w:style>
  <w:style w:type="paragraph" w:styleId="TOC7">
    <w:name w:val="toc 7"/>
    <w:basedOn w:val="Normal"/>
    <w:next w:val="Normal"/>
    <w:uiPriority w:val="99"/>
    <w:semiHidden/>
    <w:rsid w:val="0065634B"/>
    <w:pPr>
      <w:tabs>
        <w:tab w:val="right" w:leader="dot" w:pos="8788"/>
      </w:tabs>
      <w:ind w:left="1200"/>
    </w:pPr>
    <w:rPr>
      <w:sz w:val="18"/>
    </w:rPr>
  </w:style>
  <w:style w:type="paragraph" w:styleId="TOC8">
    <w:name w:val="toc 8"/>
    <w:basedOn w:val="Normal"/>
    <w:next w:val="Normal"/>
    <w:uiPriority w:val="99"/>
    <w:semiHidden/>
    <w:rsid w:val="0065634B"/>
    <w:pPr>
      <w:tabs>
        <w:tab w:val="right" w:leader="dot" w:pos="8788"/>
      </w:tabs>
      <w:ind w:left="1440"/>
    </w:pPr>
    <w:rPr>
      <w:sz w:val="18"/>
    </w:rPr>
  </w:style>
  <w:style w:type="paragraph" w:styleId="TOC9">
    <w:name w:val="toc 9"/>
    <w:basedOn w:val="Normal"/>
    <w:next w:val="Normal"/>
    <w:uiPriority w:val="99"/>
    <w:semiHidden/>
    <w:rsid w:val="0065634B"/>
    <w:pPr>
      <w:tabs>
        <w:tab w:val="right" w:leader="dot" w:pos="8788"/>
      </w:tabs>
      <w:ind w:left="1680"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semiHidden/>
    <w:rsid w:val="0065634B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0B382A"/>
    <w:rPr>
      <w:sz w:val="20"/>
      <w:szCs w:val="20"/>
      <w:lang w:val="nb-NO"/>
    </w:rPr>
  </w:style>
  <w:style w:type="character" w:styleId="FootnoteReference">
    <w:name w:val="footnote reference"/>
    <w:uiPriority w:val="99"/>
    <w:semiHidden/>
    <w:rsid w:val="0065634B"/>
    <w:rPr>
      <w:rFonts w:cs="Times New Roman"/>
      <w:vertAlign w:val="superscript"/>
    </w:rPr>
  </w:style>
  <w:style w:type="paragraph" w:customStyle="1" w:styleId="Unummerertoverskrift">
    <w:name w:val="Unummerert overskrift"/>
    <w:basedOn w:val="Heading1"/>
    <w:next w:val="Normal"/>
    <w:uiPriority w:val="99"/>
    <w:rsid w:val="0065634B"/>
    <w:pPr>
      <w:keepNext w:val="0"/>
      <w:keepLines w:val="0"/>
      <w:numPr>
        <w:numId w:val="0"/>
      </w:numPr>
      <w:spacing w:after="60"/>
      <w:ind w:left="431" w:hanging="431"/>
      <w:outlineLvl w:val="9"/>
    </w:pPr>
  </w:style>
  <w:style w:type="character" w:styleId="PageNumber">
    <w:name w:val="page number"/>
    <w:uiPriority w:val="99"/>
    <w:rsid w:val="0065634B"/>
    <w:rPr>
      <w:rFonts w:cs="Times New Roman"/>
    </w:rPr>
  </w:style>
  <w:style w:type="table" w:styleId="TableGrid">
    <w:name w:val="Table Grid"/>
    <w:basedOn w:val="TableNormal"/>
    <w:uiPriority w:val="99"/>
    <w:rsid w:val="00A11401"/>
    <w:pPr>
      <w:overflowPunct w:val="0"/>
      <w:autoSpaceDE w:val="0"/>
      <w:autoSpaceDN w:val="0"/>
      <w:adjustRightInd w:val="0"/>
      <w:spacing w:before="60" w:after="60" w:line="312" w:lineRule="auto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81226D"/>
    <w:rPr>
      <w:rFonts w:cs="Times New Roman"/>
      <w:color w:val="0000FF"/>
      <w:u w:val="single"/>
    </w:rPr>
  </w:style>
  <w:style w:type="paragraph" w:customStyle="1" w:styleId="HiT-avdeling">
    <w:name w:val="HiT-avdel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b/>
    </w:rPr>
  </w:style>
  <w:style w:type="paragraph" w:customStyle="1" w:styleId="HiT-utdanning">
    <w:name w:val="HiT-utdann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kern w:val="24"/>
    </w:rPr>
  </w:style>
  <w:style w:type="character" w:styleId="FollowedHyperlink">
    <w:name w:val="FollowedHyperlink"/>
    <w:uiPriority w:val="99"/>
    <w:rsid w:val="0081226D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0976C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976C4"/>
    <w:rPr>
      <w:rFonts w:ascii="Tahoma" w:hAnsi="Tahoma" w:cs="Tahoma"/>
      <w:sz w:val="16"/>
      <w:szCs w:val="16"/>
      <w:lang w:eastAsia="en-US"/>
    </w:rPr>
  </w:style>
  <w:style w:type="paragraph" w:customStyle="1" w:styleId="Sammendrag">
    <w:name w:val="Sammendrag"/>
    <w:basedOn w:val="Normal"/>
    <w:qFormat/>
    <w:rsid w:val="00325BEC"/>
    <w:rPr>
      <w:sz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F7EE4"/>
    <w:pPr>
      <w:spacing w:after="0"/>
    </w:pPr>
  </w:style>
  <w:style w:type="paragraph" w:styleId="ListParagraph">
    <w:name w:val="List Paragraph"/>
    <w:basedOn w:val="Normal"/>
    <w:uiPriority w:val="34"/>
    <w:qFormat/>
    <w:rsid w:val="00C72EC5"/>
    <w:pPr>
      <w:ind w:left="720"/>
      <w:contextualSpacing/>
    </w:pPr>
  </w:style>
  <w:style w:type="paragraph" w:customStyle="1" w:styleId="paragraph">
    <w:name w:val="paragraph"/>
    <w:basedOn w:val="Normal"/>
    <w:rsid w:val="0048781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487810"/>
  </w:style>
  <w:style w:type="character" w:customStyle="1" w:styleId="apple-converted-space">
    <w:name w:val="apple-converted-space"/>
    <w:basedOn w:val="DefaultParagraphFont"/>
    <w:rsid w:val="00487810"/>
  </w:style>
  <w:style w:type="character" w:customStyle="1" w:styleId="eop">
    <w:name w:val="eop"/>
    <w:basedOn w:val="DefaultParagraphFont"/>
    <w:rsid w:val="00487810"/>
  </w:style>
  <w:style w:type="character" w:customStyle="1" w:styleId="spellingerror">
    <w:name w:val="spellingerror"/>
    <w:basedOn w:val="DefaultParagraphFont"/>
    <w:rsid w:val="00487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3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1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8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6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6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9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4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1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3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8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1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copter\Desktop\CheckPoint%20Software%20Development%20Project\SD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60C20-1E37-49A2-9CFC-791F9585A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SDP.dotx</Template>
  <TotalTime>817</TotalTime>
  <Pages>15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Prosjektrapport</vt:lpstr>
    </vt:vector>
  </TitlesOfParts>
  <Company>HIT</Company>
  <LinksUpToDate>false</LinksUpToDate>
  <CharactersWithSpaces>10092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Prosjektrapport</dc:title>
  <dc:creator>kevin.brueland@gmail.com</dc:creator>
  <dc:description>v1.06 oppdatert 28-09-10 (OD) v1.05 oppdatert 28 nov. 05v1.04 oppdatert 11. sept. 05v1.03 oppdatert 26. aug. 05v1.02 oppdatert 18. aug. 05v1.01 oppdatert 25. sept. 04</dc:description>
  <cp:lastModifiedBy>tonje aasulfsen</cp:lastModifiedBy>
  <cp:revision>47</cp:revision>
  <cp:lastPrinted>2017-01-31T09:07:00Z</cp:lastPrinted>
  <dcterms:created xsi:type="dcterms:W3CDTF">2017-01-17T11:15:00Z</dcterms:created>
  <dcterms:modified xsi:type="dcterms:W3CDTF">2017-02-04T23:30:00Z</dcterms:modified>
</cp:coreProperties>
</file>