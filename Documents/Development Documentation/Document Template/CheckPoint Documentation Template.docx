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3789559A" w:rsidR="0033521A" w:rsidRPr="00F30533" w:rsidRDefault="00B12FBD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System Requirements and Design Document</w:t>
      </w:r>
      <w:bookmarkStart w:id="0" w:name="_GoBack"/>
      <w:bookmarkEnd w:id="0"/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1" w:name="_Toc472415876"/>
      <w:r>
        <w:rPr>
          <w:lang w:val="en-US"/>
        </w:rPr>
        <w:lastRenderedPageBreak/>
        <w:t>Table of Contents</w:t>
      </w:r>
      <w:bookmarkEnd w:id="1"/>
    </w:p>
    <w:bookmarkStart w:id="2" w:name="_Toc388397032"/>
    <w:p w14:paraId="7C5D5F00" w14:textId="77777777" w:rsidR="00712B1D" w:rsidRPr="00B12FBD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712B1D" w:rsidRPr="00824645">
        <w:rPr>
          <w:noProof/>
          <w:lang w:val="en-US"/>
        </w:rPr>
        <w:t>Table of Contents</w:t>
      </w:r>
      <w:r w:rsidR="00712B1D" w:rsidRPr="00B12FBD">
        <w:rPr>
          <w:noProof/>
          <w:lang w:val="en-US"/>
        </w:rPr>
        <w:tab/>
      </w:r>
      <w:r w:rsidR="00712B1D">
        <w:rPr>
          <w:noProof/>
        </w:rPr>
        <w:fldChar w:fldCharType="begin"/>
      </w:r>
      <w:r w:rsidR="00712B1D" w:rsidRPr="00B12FBD">
        <w:rPr>
          <w:noProof/>
          <w:lang w:val="en-US"/>
        </w:rPr>
        <w:instrText xml:space="preserve"> PAGEREF _Toc472415876 \h </w:instrText>
      </w:r>
      <w:r w:rsidR="00712B1D">
        <w:rPr>
          <w:noProof/>
        </w:rPr>
      </w:r>
      <w:r w:rsidR="00712B1D">
        <w:rPr>
          <w:noProof/>
        </w:rPr>
        <w:fldChar w:fldCharType="separate"/>
      </w:r>
      <w:r w:rsidR="00712B1D" w:rsidRPr="00B12FBD">
        <w:rPr>
          <w:noProof/>
          <w:lang w:val="en-US"/>
        </w:rPr>
        <w:t>3</w:t>
      </w:r>
      <w:r w:rsidR="00712B1D">
        <w:rPr>
          <w:noProof/>
        </w:rPr>
        <w:fldChar w:fldCharType="end"/>
      </w:r>
    </w:p>
    <w:p w14:paraId="0B7AC278" w14:textId="77777777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2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50FFD37D" w14:textId="478011A0" w:rsidR="00487810" w:rsidRDefault="00712B1D" w:rsidP="00712B1D">
      <w:pPr>
        <w:pStyle w:val="Heading1"/>
        <w:rPr>
          <w:lang w:val="en-US"/>
        </w:rPr>
      </w:pPr>
      <w:r>
        <w:rPr>
          <w:lang w:val="en-US"/>
        </w:rPr>
        <w:lastRenderedPageBreak/>
        <w:t>First Topic</w:t>
      </w:r>
    </w:p>
    <w:p w14:paraId="6D7BF558" w14:textId="482371DE" w:rsidR="00712B1D" w:rsidRPr="00712B1D" w:rsidRDefault="00712B1D" w:rsidP="00712B1D">
      <w:pPr>
        <w:pStyle w:val="Heading2"/>
        <w:rPr>
          <w:lang w:val="en-US"/>
        </w:rPr>
      </w:pPr>
      <w:r>
        <w:rPr>
          <w:lang w:val="en-US"/>
        </w:rPr>
        <w:t>First sub-topic</w:t>
      </w:r>
    </w:p>
    <w:sectPr w:rsidR="00712B1D" w:rsidRPr="00712B1D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991A6" w14:textId="77777777" w:rsidR="006C43DD" w:rsidRDefault="006C43DD">
      <w:r>
        <w:separator/>
      </w:r>
    </w:p>
  </w:endnote>
  <w:endnote w:type="continuationSeparator" w:id="0">
    <w:p w14:paraId="30EB4CC5" w14:textId="77777777" w:rsidR="006C43DD" w:rsidRDefault="006C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DEE1" w14:textId="5F6843D8" w:rsidR="00487810" w:rsidRDefault="00F30533" w:rsidP="00F30533">
    <w:pPr>
      <w:pStyle w:val="Footer"/>
      <w:jc w:val="center"/>
    </w:pPr>
    <w:proofErr w:type="spellStart"/>
    <w:r>
      <w:rPr>
        <w:rStyle w:val="PageNumber"/>
      </w:rPr>
      <w:t>CheckPoint</w:t>
    </w:r>
    <w:proofErr w:type="spellEnd"/>
    <w:r>
      <w:rPr>
        <w:rStyle w:val="PageNumber"/>
      </w:rPr>
      <w:t xml:space="preserve"> </w:t>
    </w:r>
    <w:proofErr w:type="spellStart"/>
    <w:r>
      <w:rPr>
        <w:rStyle w:val="PageNumber"/>
      </w:rPr>
      <w:t>Attendance</w:t>
    </w:r>
    <w:proofErr w:type="spellEnd"/>
    <w:r>
      <w:rPr>
        <w:rStyle w:val="PageNumber"/>
      </w:rPr>
      <w:t xml:space="preserve"> System</w:t>
    </w:r>
    <w:r>
      <w:rPr>
        <w:rStyle w:val="PageNumber"/>
      </w:rPr>
      <w:tab/>
    </w:r>
    <w:r>
      <w:rPr>
        <w:rStyle w:val="PageNumber"/>
      </w:rPr>
      <w:tab/>
    </w:r>
    <w:r w:rsidR="00404CDC">
      <w:rPr>
        <w:rStyle w:val="PageNumber"/>
      </w:rPr>
      <w:fldChar w:fldCharType="begin"/>
    </w:r>
    <w:r w:rsidR="00AC0CDE">
      <w:rPr>
        <w:rStyle w:val="PageNumber"/>
      </w:rPr>
      <w:instrText xml:space="preserve"> PAGE </w:instrText>
    </w:r>
    <w:r w:rsidR="00404CDC">
      <w:rPr>
        <w:rStyle w:val="PageNumber"/>
      </w:rPr>
      <w:fldChar w:fldCharType="separate"/>
    </w:r>
    <w:r w:rsidR="00B12FBD">
      <w:rPr>
        <w:rStyle w:val="PageNumber"/>
        <w:noProof/>
      </w:rPr>
      <w:t>4</w:t>
    </w:r>
    <w:r w:rsidR="00404CD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19D2D" w14:textId="77777777" w:rsidR="006C43DD" w:rsidRDefault="006C43DD">
      <w:r>
        <w:separator/>
      </w:r>
    </w:p>
  </w:footnote>
  <w:footnote w:type="continuationSeparator" w:id="0">
    <w:p w14:paraId="0B388B8D" w14:textId="77777777" w:rsidR="006C43DD" w:rsidRDefault="006C4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1EFB" w14:textId="7B3669D3" w:rsidR="00AC0CDE" w:rsidRPr="00471D67" w:rsidRDefault="00712B1D">
    <w:pPr>
      <w:pStyle w:val="Header"/>
      <w:rPr>
        <w:lang w:val="en-US"/>
      </w:rPr>
    </w:pPr>
    <w:r>
      <w:rPr>
        <w:lang w:val="en-US"/>
      </w:rPr>
      <w:t>&lt;name of document&gt;</w:t>
    </w:r>
    <w:r w:rsidR="00AC0CDE" w:rsidRPr="00471D67">
      <w:rPr>
        <w:lang w:val="en-US"/>
      </w:rPr>
      <w:tab/>
    </w:r>
    <w:r w:rsidR="00394BF9">
      <w:rPr>
        <w:lang w:val="en-US"/>
      </w:rPr>
      <w:tab/>
    </w:r>
    <w:r w:rsidR="00471D67">
      <w:fldChar w:fldCharType="begin"/>
    </w:r>
    <w:r w:rsidR="00471D67" w:rsidRPr="00394BF9">
      <w:rPr>
        <w:lang w:val="en-US"/>
      </w:rPr>
      <w:instrText xml:space="preserve"> STYLEREF  "Heading 1" \n  \* MERGEFORMAT </w:instrText>
    </w:r>
    <w:r w:rsidR="00471D67">
      <w:fldChar w:fldCharType="separate"/>
    </w:r>
    <w:r w:rsidR="00B12FBD" w:rsidRPr="00B12FBD">
      <w:rPr>
        <w:b/>
        <w:bCs/>
        <w:noProof/>
        <w:lang w:val="en-US"/>
      </w:rPr>
      <w:t>1</w:t>
    </w:r>
    <w:r w:rsidR="00471D67">
      <w:fldChar w:fldCharType="end"/>
    </w:r>
    <w:r w:rsidR="00471D67">
      <w:rPr>
        <w:lang w:val="en-US"/>
      </w:rPr>
      <w:t xml:space="preserve"> </w:t>
    </w:r>
    <w:r w:rsidR="00471D67">
      <w:fldChar w:fldCharType="begin"/>
    </w:r>
    <w:r w:rsidR="00471D67" w:rsidRPr="00394BF9">
      <w:rPr>
        <w:lang w:val="en-US"/>
      </w:rPr>
      <w:instrText xml:space="preserve"> STYLEREF  "Heading 1"  \* MERGEFORMAT </w:instrText>
    </w:r>
    <w:r w:rsidR="00471D67">
      <w:fldChar w:fldCharType="separate"/>
    </w:r>
    <w:r w:rsidR="00B12FBD">
      <w:rPr>
        <w:noProof/>
        <w:lang w:val="en-US"/>
      </w:rPr>
      <w:t>First Topic</w:t>
    </w:r>
    <w:r w:rsidR="00471D67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0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5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7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3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27"/>
  </w:num>
  <w:num w:numId="4">
    <w:abstractNumId w:val="2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33"/>
  </w:num>
  <w:num w:numId="17">
    <w:abstractNumId w:val="24"/>
  </w:num>
  <w:num w:numId="18">
    <w:abstractNumId w:val="16"/>
  </w:num>
  <w:num w:numId="19">
    <w:abstractNumId w:val="30"/>
  </w:num>
  <w:num w:numId="20">
    <w:abstractNumId w:val="23"/>
  </w:num>
  <w:num w:numId="21">
    <w:abstractNumId w:val="11"/>
  </w:num>
  <w:num w:numId="22">
    <w:abstractNumId w:val="15"/>
  </w:num>
  <w:num w:numId="23">
    <w:abstractNumId w:val="26"/>
  </w:num>
  <w:num w:numId="24">
    <w:abstractNumId w:val="17"/>
  </w:num>
  <w:num w:numId="25">
    <w:abstractNumId w:val="32"/>
  </w:num>
  <w:num w:numId="26">
    <w:abstractNumId w:val="28"/>
  </w:num>
  <w:num w:numId="27">
    <w:abstractNumId w:val="31"/>
  </w:num>
  <w:num w:numId="28">
    <w:abstractNumId w:val="21"/>
  </w:num>
  <w:num w:numId="29">
    <w:abstractNumId w:val="25"/>
  </w:num>
  <w:num w:numId="30">
    <w:abstractNumId w:val="29"/>
  </w:num>
  <w:num w:numId="31">
    <w:abstractNumId w:val="20"/>
  </w:num>
  <w:num w:numId="32">
    <w:abstractNumId w:val="22"/>
  </w:num>
  <w:num w:numId="33">
    <w:abstractNumId w:val="12"/>
  </w:num>
  <w:num w:numId="34">
    <w:abstractNumId w:val="14"/>
  </w:num>
  <w:num w:numId="35">
    <w:abstractNumId w:val="13"/>
  </w:num>
  <w:num w:numId="36">
    <w:abstractNumId w:val="1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5"/>
    <w:rsid w:val="00012F93"/>
    <w:rsid w:val="00030020"/>
    <w:rsid w:val="0003193A"/>
    <w:rsid w:val="00040A03"/>
    <w:rsid w:val="00043CB2"/>
    <w:rsid w:val="000567F5"/>
    <w:rsid w:val="000606CC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B03EC"/>
    <w:rsid w:val="001B176E"/>
    <w:rsid w:val="001C4F6D"/>
    <w:rsid w:val="001C77BB"/>
    <w:rsid w:val="001D1EE5"/>
    <w:rsid w:val="001D396C"/>
    <w:rsid w:val="001F2364"/>
    <w:rsid w:val="00202D5E"/>
    <w:rsid w:val="002034A0"/>
    <w:rsid w:val="002153BE"/>
    <w:rsid w:val="0023087A"/>
    <w:rsid w:val="0023786D"/>
    <w:rsid w:val="00240F5C"/>
    <w:rsid w:val="00241670"/>
    <w:rsid w:val="002768B2"/>
    <w:rsid w:val="00284C68"/>
    <w:rsid w:val="00287B02"/>
    <w:rsid w:val="002C1768"/>
    <w:rsid w:val="002C52BA"/>
    <w:rsid w:val="002D0AB9"/>
    <w:rsid w:val="002D52B2"/>
    <w:rsid w:val="002D5335"/>
    <w:rsid w:val="002E00E0"/>
    <w:rsid w:val="0031057A"/>
    <w:rsid w:val="00312E48"/>
    <w:rsid w:val="00313879"/>
    <w:rsid w:val="00322843"/>
    <w:rsid w:val="00325BEC"/>
    <w:rsid w:val="003307D6"/>
    <w:rsid w:val="0033308F"/>
    <w:rsid w:val="0033521A"/>
    <w:rsid w:val="00341A57"/>
    <w:rsid w:val="0036770B"/>
    <w:rsid w:val="00372E97"/>
    <w:rsid w:val="00394BF9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3016"/>
    <w:rsid w:val="00452437"/>
    <w:rsid w:val="00454DED"/>
    <w:rsid w:val="00471D67"/>
    <w:rsid w:val="0047725E"/>
    <w:rsid w:val="00487810"/>
    <w:rsid w:val="00487C67"/>
    <w:rsid w:val="004B3D27"/>
    <w:rsid w:val="004D04E5"/>
    <w:rsid w:val="004D4314"/>
    <w:rsid w:val="004D71FC"/>
    <w:rsid w:val="004E00F1"/>
    <w:rsid w:val="004F2899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75927"/>
    <w:rsid w:val="0057723A"/>
    <w:rsid w:val="005809BC"/>
    <w:rsid w:val="005945B7"/>
    <w:rsid w:val="005B1C15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B0FA1"/>
    <w:rsid w:val="006B115D"/>
    <w:rsid w:val="006B1AFE"/>
    <w:rsid w:val="006C43DD"/>
    <w:rsid w:val="006D2433"/>
    <w:rsid w:val="006D5B71"/>
    <w:rsid w:val="006F7DBF"/>
    <w:rsid w:val="00710F50"/>
    <w:rsid w:val="00712B1D"/>
    <w:rsid w:val="00713C75"/>
    <w:rsid w:val="00715156"/>
    <w:rsid w:val="00730C64"/>
    <w:rsid w:val="00732613"/>
    <w:rsid w:val="007409F6"/>
    <w:rsid w:val="00752479"/>
    <w:rsid w:val="00752E55"/>
    <w:rsid w:val="0075480F"/>
    <w:rsid w:val="007708C3"/>
    <w:rsid w:val="00780713"/>
    <w:rsid w:val="007B0FCA"/>
    <w:rsid w:val="007C4BF0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4D7E"/>
    <w:rsid w:val="008C60BA"/>
    <w:rsid w:val="008E1D05"/>
    <w:rsid w:val="008E7348"/>
    <w:rsid w:val="008E797E"/>
    <w:rsid w:val="008F5C11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B093A"/>
    <w:rsid w:val="009B1D9E"/>
    <w:rsid w:val="009C0FCE"/>
    <w:rsid w:val="009D3729"/>
    <w:rsid w:val="009D78EE"/>
    <w:rsid w:val="009E4389"/>
    <w:rsid w:val="00A11401"/>
    <w:rsid w:val="00A12CB5"/>
    <w:rsid w:val="00A14BDE"/>
    <w:rsid w:val="00A36149"/>
    <w:rsid w:val="00A443B7"/>
    <w:rsid w:val="00A624A4"/>
    <w:rsid w:val="00A64AF7"/>
    <w:rsid w:val="00A65017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A09"/>
    <w:rsid w:val="00BF4DD2"/>
    <w:rsid w:val="00BF659C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7928"/>
    <w:rsid w:val="00CD381F"/>
    <w:rsid w:val="00CD60AB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2A5D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C0B99"/>
    <w:rsid w:val="00EC2956"/>
    <w:rsid w:val="00EC704B"/>
    <w:rsid w:val="00ED507A"/>
    <w:rsid w:val="00EF0E58"/>
    <w:rsid w:val="00EF10DC"/>
    <w:rsid w:val="00F0659A"/>
    <w:rsid w:val="00F303D2"/>
    <w:rsid w:val="00F30533"/>
    <w:rsid w:val="00F711B3"/>
    <w:rsid w:val="00F741C6"/>
    <w:rsid w:val="00F92264"/>
    <w:rsid w:val="00FA3377"/>
    <w:rsid w:val="00FC41D9"/>
    <w:rsid w:val="00FD2147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99"/>
    <w:semiHidden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3CF0D-5F48-4D63-BA67-FC2E9994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4</TotalTime>
  <Pages>3</Pages>
  <Words>34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Kevin Brueland</cp:lastModifiedBy>
  <cp:revision>4</cp:revision>
  <cp:lastPrinted>2017-01-17T09:18:00Z</cp:lastPrinted>
  <dcterms:created xsi:type="dcterms:W3CDTF">2017-01-17T10:27:00Z</dcterms:created>
  <dcterms:modified xsi:type="dcterms:W3CDTF">2017-01-17T10:55:00Z</dcterms:modified>
</cp:coreProperties>
</file>